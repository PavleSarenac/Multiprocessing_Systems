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CB248" w14:textId="748C1AD7" w:rsidR="00586F2A" w:rsidRDefault="004E01D5" w:rsidP="00586F2A">
      <w:pPr>
        <w:pStyle w:val="Zaglavljenaslovnestrane"/>
        <w:rPr>
          <w:noProof/>
        </w:rPr>
      </w:pPr>
      <w:r>
        <w:rPr>
          <w:noProof/>
        </w:rPr>
        <w:t>Univerzitet</w:t>
      </w:r>
      <w:r w:rsidR="00F06BB2" w:rsidRPr="004E01D5">
        <w:rPr>
          <w:noProof/>
        </w:rPr>
        <w:t xml:space="preserve"> </w:t>
      </w:r>
      <w:r>
        <w:rPr>
          <w:noProof/>
        </w:rPr>
        <w:t>u</w:t>
      </w:r>
      <w:r w:rsidR="00F06BB2" w:rsidRPr="004E01D5">
        <w:rPr>
          <w:noProof/>
        </w:rPr>
        <w:t xml:space="preserve"> </w:t>
      </w:r>
      <w:r>
        <w:rPr>
          <w:noProof/>
        </w:rPr>
        <w:t>Beogradu - Elektrotehnički</w:t>
      </w:r>
      <w:r w:rsidR="00586F2A" w:rsidRPr="004E01D5">
        <w:rPr>
          <w:noProof/>
        </w:rPr>
        <w:t xml:space="preserve"> </w:t>
      </w:r>
      <w:r>
        <w:rPr>
          <w:noProof/>
        </w:rPr>
        <w:t>fakultet</w:t>
      </w:r>
    </w:p>
    <w:p w14:paraId="2CD06347" w14:textId="77777777" w:rsidR="004E01D5" w:rsidRPr="004E01D5" w:rsidRDefault="004E01D5" w:rsidP="004E01D5">
      <w:pPr>
        <w:pStyle w:val="Zaglavljenaslovnestrane"/>
        <w:rPr>
          <w:noProof/>
        </w:rPr>
      </w:pPr>
      <w:r>
        <w:rPr>
          <w:noProof/>
        </w:rPr>
        <w:t>Multiprocesorki sistemi (13S114MUPS, 13E114MUPS)</w:t>
      </w:r>
    </w:p>
    <w:p w14:paraId="517D5C94" w14:textId="77777777" w:rsidR="00F06BB2" w:rsidRPr="004E01D5" w:rsidRDefault="00F06BB2" w:rsidP="00F06BB2">
      <w:pPr>
        <w:pStyle w:val="Osnovnitekst"/>
        <w:rPr>
          <w:noProof/>
        </w:rPr>
      </w:pPr>
    </w:p>
    <w:p w14:paraId="51558609" w14:textId="77777777" w:rsidR="00F06BB2" w:rsidRPr="004E01D5" w:rsidRDefault="00F06BB2" w:rsidP="00F06BB2">
      <w:pPr>
        <w:pStyle w:val="Osnovnitekst"/>
        <w:rPr>
          <w:noProof/>
        </w:rPr>
      </w:pPr>
    </w:p>
    <w:p w14:paraId="5903F32A" w14:textId="77777777" w:rsidR="00F06BB2" w:rsidRPr="004E01D5" w:rsidRDefault="008471DF" w:rsidP="00F06BB2">
      <w:pPr>
        <w:pStyle w:val="SlikeTabele"/>
        <w:rPr>
          <w:noProof/>
        </w:rPr>
      </w:pPr>
      <w:r w:rsidRPr="004E01D5">
        <w:rPr>
          <w:noProof/>
        </w:rPr>
        <w:drawing>
          <wp:inline distT="0" distB="0" distL="0" distR="0" wp14:anchorId="2300D943" wp14:editId="729BA7F1">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14:paraId="079481AE" w14:textId="77777777" w:rsidR="00F06BB2" w:rsidRPr="004E01D5" w:rsidRDefault="00F06BB2" w:rsidP="00F06BB2">
      <w:pPr>
        <w:pStyle w:val="Osnovnitekst"/>
        <w:rPr>
          <w:noProof/>
        </w:rPr>
      </w:pPr>
    </w:p>
    <w:p w14:paraId="673FA782" w14:textId="77777777" w:rsidR="00F06BB2" w:rsidRPr="004E01D5" w:rsidRDefault="00F06BB2" w:rsidP="00F06BB2">
      <w:pPr>
        <w:pStyle w:val="Osnovnitekst"/>
        <w:rPr>
          <w:noProof/>
        </w:rPr>
      </w:pPr>
    </w:p>
    <w:p w14:paraId="100A0204" w14:textId="77777777" w:rsidR="00F06BB2" w:rsidRPr="004E01D5" w:rsidRDefault="004E01D5" w:rsidP="00F06BB2">
      <w:pPr>
        <w:pStyle w:val="Naslovteze"/>
        <w:rPr>
          <w:noProof/>
        </w:rPr>
      </w:pPr>
      <w:r>
        <w:rPr>
          <w:noProof/>
        </w:rPr>
        <w:t>Domaći zadatak 1 – OPENMP</w:t>
      </w:r>
    </w:p>
    <w:p w14:paraId="6AFC1A7C" w14:textId="77777777" w:rsidR="00F06BB2" w:rsidRPr="004E01D5" w:rsidRDefault="004E01D5" w:rsidP="00AE0461">
      <w:pPr>
        <w:pStyle w:val="Podnaslovteze"/>
        <w:rPr>
          <w:noProof/>
        </w:rPr>
      </w:pPr>
      <w:r>
        <w:rPr>
          <w:noProof/>
        </w:rPr>
        <w:t>Izveštaj o urađenom domaćem zadatku</w:t>
      </w:r>
    </w:p>
    <w:p w14:paraId="6490E860" w14:textId="77777777" w:rsidR="00F06BB2" w:rsidRPr="004E01D5" w:rsidRDefault="00F06BB2" w:rsidP="00F06BB2">
      <w:pPr>
        <w:pStyle w:val="Osnovnitekst"/>
        <w:rPr>
          <w:noProof/>
        </w:rPr>
      </w:pPr>
    </w:p>
    <w:p w14:paraId="262FA948" w14:textId="77777777" w:rsidR="00AE0461" w:rsidRPr="004E01D5" w:rsidRDefault="00AE0461" w:rsidP="00F06BB2">
      <w:pPr>
        <w:pStyle w:val="Osnovnitekst"/>
        <w:rPr>
          <w:noProof/>
        </w:rPr>
      </w:pPr>
    </w:p>
    <w:tbl>
      <w:tblPr>
        <w:tblW w:w="0" w:type="auto"/>
        <w:tblLook w:val="01E0" w:firstRow="1" w:lastRow="1" w:firstColumn="1" w:lastColumn="1" w:noHBand="0" w:noVBand="0"/>
      </w:tblPr>
      <w:tblGrid>
        <w:gridCol w:w="4962"/>
        <w:gridCol w:w="4676"/>
      </w:tblGrid>
      <w:tr w:rsidR="00A3069A" w:rsidRPr="004E01D5" w14:paraId="4B21C0D7" w14:textId="77777777" w:rsidTr="008E4C5D">
        <w:tc>
          <w:tcPr>
            <w:tcW w:w="4962" w:type="dxa"/>
            <w:vAlign w:val="center"/>
          </w:tcPr>
          <w:p w14:paraId="7517AE1F" w14:textId="7A0D2165" w:rsidR="00A3069A" w:rsidRPr="004E01D5" w:rsidRDefault="004E01D5" w:rsidP="00AE0461">
            <w:pPr>
              <w:pStyle w:val="Naslovnakandidatimentor"/>
              <w:rPr>
                <w:noProof/>
              </w:rPr>
            </w:pPr>
            <w:r>
              <w:rPr>
                <w:noProof/>
              </w:rPr>
              <w:t xml:space="preserve">Predmetni </w:t>
            </w:r>
            <w:r w:rsidR="00E942E8">
              <w:rPr>
                <w:noProof/>
              </w:rPr>
              <w:t>saradnici</w:t>
            </w:r>
            <w:r w:rsidR="00196C7A" w:rsidRPr="004E01D5">
              <w:rPr>
                <w:noProof/>
              </w:rPr>
              <w:t>:</w:t>
            </w:r>
          </w:p>
        </w:tc>
        <w:tc>
          <w:tcPr>
            <w:tcW w:w="4676" w:type="dxa"/>
            <w:vAlign w:val="center"/>
          </w:tcPr>
          <w:p w14:paraId="287FD52C" w14:textId="59520E87" w:rsidR="00A3069A" w:rsidRPr="004E01D5" w:rsidRDefault="00646ED1" w:rsidP="00AE0461">
            <w:pPr>
              <w:pStyle w:val="Naslovnakandidatimentor"/>
              <w:rPr>
                <w:noProof/>
              </w:rPr>
            </w:pPr>
            <w:r>
              <w:rPr>
                <w:noProof/>
              </w:rPr>
              <w:t>Studenti</w:t>
            </w:r>
            <w:r w:rsidR="00196C7A" w:rsidRPr="004E01D5">
              <w:rPr>
                <w:noProof/>
              </w:rPr>
              <w:t>:</w:t>
            </w:r>
          </w:p>
        </w:tc>
      </w:tr>
      <w:tr w:rsidR="00A3069A" w:rsidRPr="004E01D5" w14:paraId="4AE9010F" w14:textId="77777777" w:rsidTr="008E4C5D">
        <w:trPr>
          <w:trHeight w:val="491"/>
        </w:trPr>
        <w:tc>
          <w:tcPr>
            <w:tcW w:w="4962" w:type="dxa"/>
            <w:vAlign w:val="center"/>
          </w:tcPr>
          <w:p w14:paraId="68EFD95C" w14:textId="01E3F8DE" w:rsidR="00E942E8" w:rsidRPr="005749D6" w:rsidRDefault="005749D6" w:rsidP="00AE0461">
            <w:pPr>
              <w:pStyle w:val="Naslovnakandidatimentor"/>
              <w:rPr>
                <w:noProof/>
              </w:rPr>
            </w:pPr>
            <w:r>
              <w:rPr>
                <w:noProof/>
              </w:rPr>
              <w:t xml:space="preserve">dipl. ing. Matija </w:t>
            </w:r>
            <w:r>
              <w:rPr>
                <w:noProof/>
                <w:lang w:val="sr-Latn-RS"/>
              </w:rPr>
              <w:t>Dodović</w:t>
            </w:r>
            <w:r>
              <w:rPr>
                <w:noProof/>
              </w:rPr>
              <w:t xml:space="preserve"> </w:t>
            </w:r>
          </w:p>
        </w:tc>
        <w:tc>
          <w:tcPr>
            <w:tcW w:w="4676" w:type="dxa"/>
            <w:vAlign w:val="center"/>
          </w:tcPr>
          <w:p w14:paraId="3375B3C5" w14:textId="5E33FB68" w:rsidR="00A3069A" w:rsidRDefault="00203BE4" w:rsidP="00AE0461">
            <w:pPr>
              <w:pStyle w:val="Naslovnakandidatimentor"/>
              <w:rPr>
                <w:noProof/>
              </w:rPr>
            </w:pPr>
            <w:r>
              <w:rPr>
                <w:noProof/>
              </w:rPr>
              <w:t>Ljubica Majstorović 2020/0253</w:t>
            </w:r>
          </w:p>
          <w:p w14:paraId="547295C8" w14:textId="710EB32A" w:rsidR="008E4C5D" w:rsidRPr="004E01D5" w:rsidRDefault="00203BE4" w:rsidP="00AE0461">
            <w:pPr>
              <w:pStyle w:val="Naslovnakandidatimentor"/>
              <w:rPr>
                <w:noProof/>
              </w:rPr>
            </w:pPr>
            <w:r>
              <w:rPr>
                <w:noProof/>
              </w:rPr>
              <w:t>Pavle Šarenac 2020/0359</w:t>
            </w:r>
          </w:p>
        </w:tc>
      </w:tr>
    </w:tbl>
    <w:p w14:paraId="67DA6966" w14:textId="77777777" w:rsidR="00F06BB2" w:rsidRPr="004E01D5" w:rsidRDefault="00F06BB2" w:rsidP="00F06BB2">
      <w:pPr>
        <w:pStyle w:val="Osnovnitekst"/>
        <w:rPr>
          <w:noProof/>
        </w:rPr>
      </w:pPr>
    </w:p>
    <w:p w14:paraId="410A5CCD" w14:textId="77777777" w:rsidR="00F06BB2" w:rsidRPr="004E01D5" w:rsidRDefault="00F06BB2" w:rsidP="00F06BB2">
      <w:pPr>
        <w:pStyle w:val="Osnovnitekst"/>
        <w:rPr>
          <w:noProof/>
        </w:rPr>
      </w:pPr>
    </w:p>
    <w:p w14:paraId="4596E9C8" w14:textId="77777777" w:rsidR="00A3069A" w:rsidRPr="004E01D5" w:rsidRDefault="00A3069A" w:rsidP="00F06BB2">
      <w:pPr>
        <w:pStyle w:val="Osnovnitekst"/>
        <w:rPr>
          <w:noProof/>
        </w:rPr>
      </w:pPr>
    </w:p>
    <w:p w14:paraId="4993782B" w14:textId="08B51C40" w:rsidR="00F06BB2" w:rsidRPr="004E01D5" w:rsidRDefault="004E01D5" w:rsidP="00AE0461">
      <w:pPr>
        <w:pStyle w:val="Vremepredajeteze"/>
      </w:pPr>
      <w:r>
        <w:rPr>
          <w:noProof/>
        </w:rPr>
        <w:t>Beograd</w:t>
      </w:r>
      <w:r w:rsidR="00A3069A" w:rsidRPr="004E01D5">
        <w:rPr>
          <w:noProof/>
        </w:rPr>
        <w:t xml:space="preserve">, </w:t>
      </w:r>
      <w:r w:rsidR="00893B57">
        <w:rPr>
          <w:noProof/>
        </w:rPr>
        <w:t>n</w:t>
      </w:r>
      <w:r>
        <w:rPr>
          <w:noProof/>
        </w:rPr>
        <w:t>ovembar</w:t>
      </w:r>
      <w:r w:rsidR="00A3069A" w:rsidRPr="004E01D5">
        <w:rPr>
          <w:noProof/>
        </w:rPr>
        <w:t xml:space="preserve"> 20</w:t>
      </w:r>
      <w:r w:rsidR="006B5373">
        <w:rPr>
          <w:noProof/>
        </w:rPr>
        <w:t>2</w:t>
      </w:r>
      <w:r w:rsidR="007B21B9">
        <w:rPr>
          <w:noProof/>
        </w:rPr>
        <w:t>3</w:t>
      </w:r>
      <w:r w:rsidR="00A3069A" w:rsidRPr="004E01D5">
        <w:rPr>
          <w:noProof/>
        </w:rPr>
        <w:t>.</w:t>
      </w:r>
    </w:p>
    <w:p w14:paraId="3975F3A5" w14:textId="77777777" w:rsidR="00F06BB2" w:rsidRDefault="00F06BB2" w:rsidP="00F06BB2">
      <w:pPr>
        <w:rPr>
          <w:lang w:val="sr-Latn-CS"/>
        </w:rPr>
        <w:sectPr w:rsidR="00F06BB2" w:rsidSect="00207E9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701" w:right="1134" w:bottom="1701" w:left="1134" w:header="709" w:footer="709" w:gutter="0"/>
          <w:cols w:space="720"/>
          <w:titlePg/>
        </w:sectPr>
      </w:pPr>
    </w:p>
    <w:p w14:paraId="7D10DB9A" w14:textId="6F60EB59" w:rsidR="00F06BB2" w:rsidRPr="00770470" w:rsidRDefault="00770470" w:rsidP="00F06BB2">
      <w:pPr>
        <w:pStyle w:val="SadrajLiteratura"/>
      </w:pPr>
      <w:bookmarkStart w:id="0" w:name="_Toc150644356"/>
      <w:r>
        <w:rPr>
          <w:noProof/>
        </w:rPr>
        <w:lastRenderedPageBreak/>
        <w:t>Sadržaj</w:t>
      </w:r>
      <w:bookmarkEnd w:id="0"/>
    </w:p>
    <w:p w14:paraId="409EAADA" w14:textId="5FD425F1" w:rsidR="00CB6A38" w:rsidRDefault="00D20D2B">
      <w:pPr>
        <w:pStyle w:val="TOC1"/>
        <w:tabs>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r>
        <w:fldChar w:fldCharType="begin"/>
      </w:r>
      <w:r w:rsidR="0021095F">
        <w:instrText xml:space="preserve"> TOC \o "1-3" \h \z \u </w:instrText>
      </w:r>
      <w:r>
        <w:fldChar w:fldCharType="separate"/>
      </w:r>
      <w:hyperlink w:anchor="_Toc150644356" w:history="1">
        <w:r w:rsidR="00CB6A38" w:rsidRPr="007A6AD9">
          <w:rPr>
            <w:rStyle w:val="Hyperlink"/>
            <w:noProof/>
          </w:rPr>
          <w:t>Sadržaj</w:t>
        </w:r>
        <w:r w:rsidR="00CB6A38">
          <w:rPr>
            <w:noProof/>
            <w:webHidden/>
          </w:rPr>
          <w:tab/>
        </w:r>
        <w:r w:rsidR="00CB6A38">
          <w:rPr>
            <w:noProof/>
            <w:webHidden/>
          </w:rPr>
          <w:fldChar w:fldCharType="begin"/>
        </w:r>
        <w:r w:rsidR="00CB6A38">
          <w:rPr>
            <w:noProof/>
            <w:webHidden/>
          </w:rPr>
          <w:instrText xml:space="preserve"> PAGEREF _Toc150644356 \h </w:instrText>
        </w:r>
        <w:r w:rsidR="00CB6A38">
          <w:rPr>
            <w:noProof/>
            <w:webHidden/>
          </w:rPr>
        </w:r>
        <w:r w:rsidR="00CB6A38">
          <w:rPr>
            <w:noProof/>
            <w:webHidden/>
          </w:rPr>
          <w:fldChar w:fldCharType="separate"/>
        </w:r>
        <w:r w:rsidR="00CF6195">
          <w:rPr>
            <w:noProof/>
            <w:webHidden/>
          </w:rPr>
          <w:t>2</w:t>
        </w:r>
        <w:r w:rsidR="00CB6A38">
          <w:rPr>
            <w:noProof/>
            <w:webHidden/>
          </w:rPr>
          <w:fldChar w:fldCharType="end"/>
        </w:r>
      </w:hyperlink>
    </w:p>
    <w:p w14:paraId="220D4085" w14:textId="63643D09" w:rsidR="00CB6A38" w:rsidRDefault="00CB6A38">
      <w:pPr>
        <w:pStyle w:val="TOC1"/>
        <w:tabs>
          <w:tab w:val="left" w:pos="480"/>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hyperlink w:anchor="_Toc150644357" w:history="1">
        <w:r w:rsidRPr="007A6AD9">
          <w:rPr>
            <w:rStyle w:val="Hyperlink"/>
            <w:noProof/>
          </w:rPr>
          <w:t>1.</w:t>
        </w:r>
        <w:r>
          <w:rPr>
            <w:rFonts w:asciiTheme="minorHAnsi" w:eastAsiaTheme="minorEastAsia" w:hAnsiTheme="minorHAnsi" w:cstheme="minorBidi"/>
            <w:b w:val="0"/>
            <w:bCs w:val="0"/>
            <w:caps w:val="0"/>
            <w:noProof/>
            <w:kern w:val="2"/>
            <w:sz w:val="22"/>
            <w:szCs w:val="22"/>
            <w:lang w:val="sr-Latn-RS" w:eastAsia="sr-Latn-RS"/>
            <w14:ligatures w14:val="standardContextual"/>
          </w:rPr>
          <w:tab/>
        </w:r>
        <w:r w:rsidRPr="007A6AD9">
          <w:rPr>
            <w:rStyle w:val="Hyperlink"/>
            <w:noProof/>
            <w:lang w:val="sr-Latn-RS"/>
          </w:rPr>
          <w:t>Problem 1 – Izračunavanje aritmetičkih brojeva korišćenjem direktive za podelu posla (for direktive)</w:t>
        </w:r>
        <w:r>
          <w:rPr>
            <w:noProof/>
            <w:webHidden/>
          </w:rPr>
          <w:tab/>
        </w:r>
        <w:r>
          <w:rPr>
            <w:noProof/>
            <w:webHidden/>
          </w:rPr>
          <w:fldChar w:fldCharType="begin"/>
        </w:r>
        <w:r>
          <w:rPr>
            <w:noProof/>
            <w:webHidden/>
          </w:rPr>
          <w:instrText xml:space="preserve"> PAGEREF _Toc150644357 \h </w:instrText>
        </w:r>
        <w:r>
          <w:rPr>
            <w:noProof/>
            <w:webHidden/>
          </w:rPr>
        </w:r>
        <w:r>
          <w:rPr>
            <w:noProof/>
            <w:webHidden/>
          </w:rPr>
          <w:fldChar w:fldCharType="separate"/>
        </w:r>
        <w:r w:rsidR="00CF6195">
          <w:rPr>
            <w:noProof/>
            <w:webHidden/>
          </w:rPr>
          <w:t>4</w:t>
        </w:r>
        <w:r>
          <w:rPr>
            <w:noProof/>
            <w:webHidden/>
          </w:rPr>
          <w:fldChar w:fldCharType="end"/>
        </w:r>
      </w:hyperlink>
    </w:p>
    <w:p w14:paraId="7170E131" w14:textId="1B570F84" w:rsidR="00CB6A38" w:rsidRDefault="00CB6A38">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644358" w:history="1">
        <w:r w:rsidRPr="007A6AD9">
          <w:rPr>
            <w:rStyle w:val="Hyperlink"/>
            <w:noProof/>
          </w:rPr>
          <w:t>1.1.</w:t>
        </w:r>
        <w:r>
          <w:rPr>
            <w:rFonts w:asciiTheme="minorHAnsi" w:eastAsiaTheme="minorEastAsia" w:hAnsiTheme="minorHAnsi" w:cstheme="minorBidi"/>
            <w:smallCaps w:val="0"/>
            <w:noProof/>
            <w:kern w:val="2"/>
            <w:sz w:val="22"/>
            <w:szCs w:val="22"/>
            <w:lang w:val="sr-Latn-RS" w:eastAsia="sr-Latn-RS"/>
            <w14:ligatures w14:val="standardContextual"/>
          </w:rPr>
          <w:tab/>
        </w:r>
        <w:r w:rsidRPr="007A6AD9">
          <w:rPr>
            <w:rStyle w:val="Hyperlink"/>
            <w:noProof/>
          </w:rPr>
          <w:t>Tekst problema</w:t>
        </w:r>
        <w:r>
          <w:rPr>
            <w:noProof/>
            <w:webHidden/>
          </w:rPr>
          <w:tab/>
        </w:r>
        <w:r>
          <w:rPr>
            <w:noProof/>
            <w:webHidden/>
          </w:rPr>
          <w:fldChar w:fldCharType="begin"/>
        </w:r>
        <w:r>
          <w:rPr>
            <w:noProof/>
            <w:webHidden/>
          </w:rPr>
          <w:instrText xml:space="preserve"> PAGEREF _Toc150644358 \h </w:instrText>
        </w:r>
        <w:r>
          <w:rPr>
            <w:noProof/>
            <w:webHidden/>
          </w:rPr>
        </w:r>
        <w:r>
          <w:rPr>
            <w:noProof/>
            <w:webHidden/>
          </w:rPr>
          <w:fldChar w:fldCharType="separate"/>
        </w:r>
        <w:r w:rsidR="00CF6195">
          <w:rPr>
            <w:noProof/>
            <w:webHidden/>
          </w:rPr>
          <w:t>4</w:t>
        </w:r>
        <w:r>
          <w:rPr>
            <w:noProof/>
            <w:webHidden/>
          </w:rPr>
          <w:fldChar w:fldCharType="end"/>
        </w:r>
      </w:hyperlink>
    </w:p>
    <w:p w14:paraId="127BFB75" w14:textId="375D3AD7" w:rsidR="00CB6A38" w:rsidRDefault="00CB6A38">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644359" w:history="1">
        <w:r w:rsidRPr="007A6AD9">
          <w:rPr>
            <w:rStyle w:val="Hyperlink"/>
            <w:noProof/>
          </w:rPr>
          <w:t>1.2.</w:t>
        </w:r>
        <w:r>
          <w:rPr>
            <w:rFonts w:asciiTheme="minorHAnsi" w:eastAsiaTheme="minorEastAsia" w:hAnsiTheme="minorHAnsi" w:cstheme="minorBidi"/>
            <w:smallCaps w:val="0"/>
            <w:noProof/>
            <w:kern w:val="2"/>
            <w:sz w:val="22"/>
            <w:szCs w:val="22"/>
            <w:lang w:val="sr-Latn-RS" w:eastAsia="sr-Latn-RS"/>
            <w14:ligatures w14:val="standardContextual"/>
          </w:rPr>
          <w:tab/>
        </w:r>
        <w:r w:rsidRPr="007A6AD9">
          <w:rPr>
            <w:rStyle w:val="Hyperlink"/>
            <w:noProof/>
          </w:rPr>
          <w:t>Delovi koje treba paralelizovati</w:t>
        </w:r>
        <w:r>
          <w:rPr>
            <w:noProof/>
            <w:webHidden/>
          </w:rPr>
          <w:tab/>
        </w:r>
        <w:r>
          <w:rPr>
            <w:noProof/>
            <w:webHidden/>
          </w:rPr>
          <w:fldChar w:fldCharType="begin"/>
        </w:r>
        <w:r>
          <w:rPr>
            <w:noProof/>
            <w:webHidden/>
          </w:rPr>
          <w:instrText xml:space="preserve"> PAGEREF _Toc150644359 \h </w:instrText>
        </w:r>
        <w:r>
          <w:rPr>
            <w:noProof/>
            <w:webHidden/>
          </w:rPr>
        </w:r>
        <w:r>
          <w:rPr>
            <w:noProof/>
            <w:webHidden/>
          </w:rPr>
          <w:fldChar w:fldCharType="separate"/>
        </w:r>
        <w:r w:rsidR="00CF6195">
          <w:rPr>
            <w:noProof/>
            <w:webHidden/>
          </w:rPr>
          <w:t>4</w:t>
        </w:r>
        <w:r>
          <w:rPr>
            <w:noProof/>
            <w:webHidden/>
          </w:rPr>
          <w:fldChar w:fldCharType="end"/>
        </w:r>
      </w:hyperlink>
    </w:p>
    <w:p w14:paraId="396A6549" w14:textId="3B4EE147" w:rsidR="00CB6A38" w:rsidRDefault="00CB6A38">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644360" w:history="1">
        <w:r w:rsidRPr="007A6AD9">
          <w:rPr>
            <w:rStyle w:val="Hyperlink"/>
            <w:noProof/>
          </w:rPr>
          <w:t>1.2.1.</w:t>
        </w:r>
        <w:r>
          <w:rPr>
            <w:rFonts w:asciiTheme="minorHAnsi" w:eastAsiaTheme="minorEastAsia" w:hAnsiTheme="minorHAnsi" w:cstheme="minorBidi"/>
            <w:i w:val="0"/>
            <w:iCs w:val="0"/>
            <w:noProof/>
            <w:kern w:val="2"/>
            <w:sz w:val="22"/>
            <w:szCs w:val="22"/>
            <w:lang w:val="sr-Latn-RS" w:eastAsia="sr-Latn-RS"/>
            <w14:ligatures w14:val="standardContextual"/>
          </w:rPr>
          <w:tab/>
        </w:r>
        <w:r w:rsidRPr="007A6AD9">
          <w:rPr>
            <w:rStyle w:val="Hyperlink"/>
            <w:noProof/>
          </w:rPr>
          <w:t>Diskusija</w:t>
        </w:r>
        <w:r>
          <w:rPr>
            <w:noProof/>
            <w:webHidden/>
          </w:rPr>
          <w:tab/>
        </w:r>
        <w:r>
          <w:rPr>
            <w:noProof/>
            <w:webHidden/>
          </w:rPr>
          <w:fldChar w:fldCharType="begin"/>
        </w:r>
        <w:r>
          <w:rPr>
            <w:noProof/>
            <w:webHidden/>
          </w:rPr>
          <w:instrText xml:space="preserve"> PAGEREF _Toc150644360 \h </w:instrText>
        </w:r>
        <w:r>
          <w:rPr>
            <w:noProof/>
            <w:webHidden/>
          </w:rPr>
        </w:r>
        <w:r>
          <w:rPr>
            <w:noProof/>
            <w:webHidden/>
          </w:rPr>
          <w:fldChar w:fldCharType="separate"/>
        </w:r>
        <w:r w:rsidR="00CF6195">
          <w:rPr>
            <w:noProof/>
            <w:webHidden/>
          </w:rPr>
          <w:t>4</w:t>
        </w:r>
        <w:r>
          <w:rPr>
            <w:noProof/>
            <w:webHidden/>
          </w:rPr>
          <w:fldChar w:fldCharType="end"/>
        </w:r>
      </w:hyperlink>
    </w:p>
    <w:p w14:paraId="41BC7AAF" w14:textId="1C49DEE3" w:rsidR="00CB6A38" w:rsidRDefault="00CB6A38">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644361" w:history="1">
        <w:r w:rsidRPr="007A6AD9">
          <w:rPr>
            <w:rStyle w:val="Hyperlink"/>
            <w:noProof/>
          </w:rPr>
          <w:t>1.2.2.</w:t>
        </w:r>
        <w:r>
          <w:rPr>
            <w:rFonts w:asciiTheme="minorHAnsi" w:eastAsiaTheme="minorEastAsia" w:hAnsiTheme="minorHAnsi" w:cstheme="minorBidi"/>
            <w:i w:val="0"/>
            <w:iCs w:val="0"/>
            <w:noProof/>
            <w:kern w:val="2"/>
            <w:sz w:val="22"/>
            <w:szCs w:val="22"/>
            <w:lang w:val="sr-Latn-RS" w:eastAsia="sr-Latn-RS"/>
            <w14:ligatures w14:val="standardContextual"/>
          </w:rPr>
          <w:tab/>
        </w:r>
        <w:r w:rsidRPr="007A6AD9">
          <w:rPr>
            <w:rStyle w:val="Hyperlink"/>
            <w:noProof/>
          </w:rPr>
          <w:t>Način paralelizacije</w:t>
        </w:r>
        <w:r>
          <w:rPr>
            <w:noProof/>
            <w:webHidden/>
          </w:rPr>
          <w:tab/>
        </w:r>
        <w:r>
          <w:rPr>
            <w:noProof/>
            <w:webHidden/>
          </w:rPr>
          <w:fldChar w:fldCharType="begin"/>
        </w:r>
        <w:r>
          <w:rPr>
            <w:noProof/>
            <w:webHidden/>
          </w:rPr>
          <w:instrText xml:space="preserve"> PAGEREF _Toc150644361 \h </w:instrText>
        </w:r>
        <w:r>
          <w:rPr>
            <w:noProof/>
            <w:webHidden/>
          </w:rPr>
        </w:r>
        <w:r>
          <w:rPr>
            <w:noProof/>
            <w:webHidden/>
          </w:rPr>
          <w:fldChar w:fldCharType="separate"/>
        </w:r>
        <w:r w:rsidR="00CF6195">
          <w:rPr>
            <w:noProof/>
            <w:webHidden/>
          </w:rPr>
          <w:t>6</w:t>
        </w:r>
        <w:r>
          <w:rPr>
            <w:noProof/>
            <w:webHidden/>
          </w:rPr>
          <w:fldChar w:fldCharType="end"/>
        </w:r>
      </w:hyperlink>
    </w:p>
    <w:p w14:paraId="76BB6B41" w14:textId="4D102303" w:rsidR="00CB6A38" w:rsidRDefault="00CB6A38">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644362" w:history="1">
        <w:r w:rsidRPr="007A6AD9">
          <w:rPr>
            <w:rStyle w:val="Hyperlink"/>
            <w:noProof/>
          </w:rPr>
          <w:t>1.3.</w:t>
        </w:r>
        <w:r>
          <w:rPr>
            <w:rFonts w:asciiTheme="minorHAnsi" w:eastAsiaTheme="minorEastAsia" w:hAnsiTheme="minorHAnsi" w:cstheme="minorBidi"/>
            <w:smallCaps w:val="0"/>
            <w:noProof/>
            <w:kern w:val="2"/>
            <w:sz w:val="22"/>
            <w:szCs w:val="22"/>
            <w:lang w:val="sr-Latn-RS" w:eastAsia="sr-Latn-RS"/>
            <w14:ligatures w14:val="standardContextual"/>
          </w:rPr>
          <w:tab/>
        </w:r>
        <w:r w:rsidRPr="007A6AD9">
          <w:rPr>
            <w:rStyle w:val="Hyperlink"/>
            <w:noProof/>
          </w:rPr>
          <w:t>Rezultati</w:t>
        </w:r>
        <w:r>
          <w:rPr>
            <w:noProof/>
            <w:webHidden/>
          </w:rPr>
          <w:tab/>
        </w:r>
        <w:r>
          <w:rPr>
            <w:noProof/>
            <w:webHidden/>
          </w:rPr>
          <w:fldChar w:fldCharType="begin"/>
        </w:r>
        <w:r>
          <w:rPr>
            <w:noProof/>
            <w:webHidden/>
          </w:rPr>
          <w:instrText xml:space="preserve"> PAGEREF _Toc150644362 \h </w:instrText>
        </w:r>
        <w:r>
          <w:rPr>
            <w:noProof/>
            <w:webHidden/>
          </w:rPr>
        </w:r>
        <w:r>
          <w:rPr>
            <w:noProof/>
            <w:webHidden/>
          </w:rPr>
          <w:fldChar w:fldCharType="separate"/>
        </w:r>
        <w:r w:rsidR="00CF6195">
          <w:rPr>
            <w:noProof/>
            <w:webHidden/>
          </w:rPr>
          <w:t>7</w:t>
        </w:r>
        <w:r>
          <w:rPr>
            <w:noProof/>
            <w:webHidden/>
          </w:rPr>
          <w:fldChar w:fldCharType="end"/>
        </w:r>
      </w:hyperlink>
    </w:p>
    <w:p w14:paraId="0F0E9B18" w14:textId="72F1BA8F" w:rsidR="00CB6A38" w:rsidRDefault="00CB6A38">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644363" w:history="1">
        <w:r w:rsidRPr="007A6AD9">
          <w:rPr>
            <w:rStyle w:val="Hyperlink"/>
            <w:noProof/>
          </w:rPr>
          <w:t>1.3.1.</w:t>
        </w:r>
        <w:r>
          <w:rPr>
            <w:rFonts w:asciiTheme="minorHAnsi" w:eastAsiaTheme="minorEastAsia" w:hAnsiTheme="minorHAnsi" w:cstheme="minorBidi"/>
            <w:i w:val="0"/>
            <w:iCs w:val="0"/>
            <w:noProof/>
            <w:kern w:val="2"/>
            <w:sz w:val="22"/>
            <w:szCs w:val="22"/>
            <w:lang w:val="sr-Latn-RS" w:eastAsia="sr-Latn-RS"/>
            <w14:ligatures w14:val="standardContextual"/>
          </w:rPr>
          <w:tab/>
        </w:r>
        <w:r w:rsidRPr="007A6AD9">
          <w:rPr>
            <w:rStyle w:val="Hyperlink"/>
            <w:noProof/>
          </w:rPr>
          <w:t>Logovi izvršavanja</w:t>
        </w:r>
        <w:r>
          <w:rPr>
            <w:noProof/>
            <w:webHidden/>
          </w:rPr>
          <w:tab/>
        </w:r>
        <w:r>
          <w:rPr>
            <w:noProof/>
            <w:webHidden/>
          </w:rPr>
          <w:fldChar w:fldCharType="begin"/>
        </w:r>
        <w:r>
          <w:rPr>
            <w:noProof/>
            <w:webHidden/>
          </w:rPr>
          <w:instrText xml:space="preserve"> PAGEREF _Toc150644363 \h </w:instrText>
        </w:r>
        <w:r>
          <w:rPr>
            <w:noProof/>
            <w:webHidden/>
          </w:rPr>
        </w:r>
        <w:r>
          <w:rPr>
            <w:noProof/>
            <w:webHidden/>
          </w:rPr>
          <w:fldChar w:fldCharType="separate"/>
        </w:r>
        <w:r w:rsidR="00CF6195">
          <w:rPr>
            <w:noProof/>
            <w:webHidden/>
          </w:rPr>
          <w:t>7</w:t>
        </w:r>
        <w:r>
          <w:rPr>
            <w:noProof/>
            <w:webHidden/>
          </w:rPr>
          <w:fldChar w:fldCharType="end"/>
        </w:r>
      </w:hyperlink>
    </w:p>
    <w:p w14:paraId="3E60B293" w14:textId="0C98C5DA" w:rsidR="00CB6A38" w:rsidRDefault="00CB6A38">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644364" w:history="1">
        <w:r w:rsidRPr="007A6AD9">
          <w:rPr>
            <w:rStyle w:val="Hyperlink"/>
            <w:noProof/>
          </w:rPr>
          <w:t>1.3.2.</w:t>
        </w:r>
        <w:r>
          <w:rPr>
            <w:rFonts w:asciiTheme="minorHAnsi" w:eastAsiaTheme="minorEastAsia" w:hAnsiTheme="minorHAnsi" w:cstheme="minorBidi"/>
            <w:i w:val="0"/>
            <w:iCs w:val="0"/>
            <w:noProof/>
            <w:kern w:val="2"/>
            <w:sz w:val="22"/>
            <w:szCs w:val="22"/>
            <w:lang w:val="sr-Latn-RS" w:eastAsia="sr-Latn-RS"/>
            <w14:ligatures w14:val="standardContextual"/>
          </w:rPr>
          <w:tab/>
        </w:r>
        <w:r w:rsidRPr="007A6AD9">
          <w:rPr>
            <w:rStyle w:val="Hyperlink"/>
            <w:noProof/>
          </w:rPr>
          <w:t>Grafici ubrzanja</w:t>
        </w:r>
        <w:r>
          <w:rPr>
            <w:noProof/>
            <w:webHidden/>
          </w:rPr>
          <w:tab/>
        </w:r>
        <w:r>
          <w:rPr>
            <w:noProof/>
            <w:webHidden/>
          </w:rPr>
          <w:fldChar w:fldCharType="begin"/>
        </w:r>
        <w:r>
          <w:rPr>
            <w:noProof/>
            <w:webHidden/>
          </w:rPr>
          <w:instrText xml:space="preserve"> PAGEREF _Toc150644364 \h </w:instrText>
        </w:r>
        <w:r>
          <w:rPr>
            <w:noProof/>
            <w:webHidden/>
          </w:rPr>
        </w:r>
        <w:r>
          <w:rPr>
            <w:noProof/>
            <w:webHidden/>
          </w:rPr>
          <w:fldChar w:fldCharType="separate"/>
        </w:r>
        <w:r w:rsidR="00CF6195">
          <w:rPr>
            <w:noProof/>
            <w:webHidden/>
          </w:rPr>
          <w:t>9</w:t>
        </w:r>
        <w:r>
          <w:rPr>
            <w:noProof/>
            <w:webHidden/>
          </w:rPr>
          <w:fldChar w:fldCharType="end"/>
        </w:r>
      </w:hyperlink>
    </w:p>
    <w:p w14:paraId="1EAF767D" w14:textId="611E7274" w:rsidR="00CB6A38" w:rsidRDefault="00CB6A38">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644365" w:history="1">
        <w:r w:rsidRPr="007A6AD9">
          <w:rPr>
            <w:rStyle w:val="Hyperlink"/>
            <w:noProof/>
            <w:lang w:val="sr-Latn-RS"/>
          </w:rPr>
          <w:t>1.3.3.</w:t>
        </w:r>
        <w:r>
          <w:rPr>
            <w:rFonts w:asciiTheme="minorHAnsi" w:eastAsiaTheme="minorEastAsia" w:hAnsiTheme="minorHAnsi" w:cstheme="minorBidi"/>
            <w:i w:val="0"/>
            <w:iCs w:val="0"/>
            <w:noProof/>
            <w:kern w:val="2"/>
            <w:sz w:val="22"/>
            <w:szCs w:val="22"/>
            <w:lang w:val="sr-Latn-RS" w:eastAsia="sr-Latn-RS"/>
            <w14:ligatures w14:val="standardContextual"/>
          </w:rPr>
          <w:tab/>
        </w:r>
        <w:r w:rsidRPr="007A6AD9">
          <w:rPr>
            <w:rStyle w:val="Hyperlink"/>
            <w:noProof/>
          </w:rPr>
          <w:t>Diskusija dobijenih re</w:t>
        </w:r>
        <w:r w:rsidRPr="007A6AD9">
          <w:rPr>
            <w:rStyle w:val="Hyperlink"/>
            <w:noProof/>
            <w:lang w:val="sr-Latn-RS"/>
          </w:rPr>
          <w:t>zultata</w:t>
        </w:r>
        <w:r>
          <w:rPr>
            <w:noProof/>
            <w:webHidden/>
          </w:rPr>
          <w:tab/>
        </w:r>
        <w:r>
          <w:rPr>
            <w:noProof/>
            <w:webHidden/>
          </w:rPr>
          <w:fldChar w:fldCharType="begin"/>
        </w:r>
        <w:r>
          <w:rPr>
            <w:noProof/>
            <w:webHidden/>
          </w:rPr>
          <w:instrText xml:space="preserve"> PAGEREF _Toc150644365 \h </w:instrText>
        </w:r>
        <w:r>
          <w:rPr>
            <w:noProof/>
            <w:webHidden/>
          </w:rPr>
        </w:r>
        <w:r>
          <w:rPr>
            <w:noProof/>
            <w:webHidden/>
          </w:rPr>
          <w:fldChar w:fldCharType="separate"/>
        </w:r>
        <w:r w:rsidR="00CF6195">
          <w:rPr>
            <w:noProof/>
            <w:webHidden/>
          </w:rPr>
          <w:t>10</w:t>
        </w:r>
        <w:r>
          <w:rPr>
            <w:noProof/>
            <w:webHidden/>
          </w:rPr>
          <w:fldChar w:fldCharType="end"/>
        </w:r>
      </w:hyperlink>
    </w:p>
    <w:p w14:paraId="4C615F05" w14:textId="3DB620B0" w:rsidR="00CB6A38" w:rsidRDefault="00CB6A38">
      <w:pPr>
        <w:pStyle w:val="TOC1"/>
        <w:tabs>
          <w:tab w:val="left" w:pos="480"/>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hyperlink w:anchor="_Toc150644366" w:history="1">
        <w:r w:rsidRPr="007A6AD9">
          <w:rPr>
            <w:rStyle w:val="Hyperlink"/>
            <w:noProof/>
          </w:rPr>
          <w:t>2.</w:t>
        </w:r>
        <w:r>
          <w:rPr>
            <w:rFonts w:asciiTheme="minorHAnsi" w:eastAsiaTheme="minorEastAsia" w:hAnsiTheme="minorHAnsi" w:cstheme="minorBidi"/>
            <w:b w:val="0"/>
            <w:bCs w:val="0"/>
            <w:caps w:val="0"/>
            <w:noProof/>
            <w:kern w:val="2"/>
            <w:sz w:val="22"/>
            <w:szCs w:val="22"/>
            <w:lang w:val="sr-Latn-RS" w:eastAsia="sr-Latn-RS"/>
            <w14:ligatures w14:val="standardContextual"/>
          </w:rPr>
          <w:tab/>
        </w:r>
        <w:r w:rsidRPr="007A6AD9">
          <w:rPr>
            <w:rStyle w:val="Hyperlink"/>
            <w:noProof/>
            <w:lang w:val="sr-Latn-RS"/>
          </w:rPr>
          <w:t>Problem 2 – Izračunavanje aritmetičkih brojeva korišćenjem koncepta poslova (tasks)</w:t>
        </w:r>
        <w:r>
          <w:rPr>
            <w:noProof/>
            <w:webHidden/>
          </w:rPr>
          <w:tab/>
        </w:r>
        <w:r>
          <w:rPr>
            <w:noProof/>
            <w:webHidden/>
          </w:rPr>
          <w:fldChar w:fldCharType="begin"/>
        </w:r>
        <w:r>
          <w:rPr>
            <w:noProof/>
            <w:webHidden/>
          </w:rPr>
          <w:instrText xml:space="preserve"> PAGEREF _Toc150644366 \h </w:instrText>
        </w:r>
        <w:r>
          <w:rPr>
            <w:noProof/>
            <w:webHidden/>
          </w:rPr>
        </w:r>
        <w:r>
          <w:rPr>
            <w:noProof/>
            <w:webHidden/>
          </w:rPr>
          <w:fldChar w:fldCharType="separate"/>
        </w:r>
        <w:r w:rsidR="00CF6195">
          <w:rPr>
            <w:noProof/>
            <w:webHidden/>
          </w:rPr>
          <w:t>12</w:t>
        </w:r>
        <w:r>
          <w:rPr>
            <w:noProof/>
            <w:webHidden/>
          </w:rPr>
          <w:fldChar w:fldCharType="end"/>
        </w:r>
      </w:hyperlink>
    </w:p>
    <w:p w14:paraId="4E8712D7" w14:textId="1512125F" w:rsidR="00CB6A38" w:rsidRDefault="00CB6A38">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644367" w:history="1">
        <w:r w:rsidRPr="007A6AD9">
          <w:rPr>
            <w:rStyle w:val="Hyperlink"/>
            <w:noProof/>
          </w:rPr>
          <w:t>2.1.</w:t>
        </w:r>
        <w:r>
          <w:rPr>
            <w:rFonts w:asciiTheme="minorHAnsi" w:eastAsiaTheme="minorEastAsia" w:hAnsiTheme="minorHAnsi" w:cstheme="minorBidi"/>
            <w:smallCaps w:val="0"/>
            <w:noProof/>
            <w:kern w:val="2"/>
            <w:sz w:val="22"/>
            <w:szCs w:val="22"/>
            <w:lang w:val="sr-Latn-RS" w:eastAsia="sr-Latn-RS"/>
            <w14:ligatures w14:val="standardContextual"/>
          </w:rPr>
          <w:tab/>
        </w:r>
        <w:r w:rsidRPr="007A6AD9">
          <w:rPr>
            <w:rStyle w:val="Hyperlink"/>
            <w:noProof/>
          </w:rPr>
          <w:t>Tekst problema</w:t>
        </w:r>
        <w:r>
          <w:rPr>
            <w:noProof/>
            <w:webHidden/>
          </w:rPr>
          <w:tab/>
        </w:r>
        <w:r>
          <w:rPr>
            <w:noProof/>
            <w:webHidden/>
          </w:rPr>
          <w:fldChar w:fldCharType="begin"/>
        </w:r>
        <w:r>
          <w:rPr>
            <w:noProof/>
            <w:webHidden/>
          </w:rPr>
          <w:instrText xml:space="preserve"> PAGEREF _Toc150644367 \h </w:instrText>
        </w:r>
        <w:r>
          <w:rPr>
            <w:noProof/>
            <w:webHidden/>
          </w:rPr>
        </w:r>
        <w:r>
          <w:rPr>
            <w:noProof/>
            <w:webHidden/>
          </w:rPr>
          <w:fldChar w:fldCharType="separate"/>
        </w:r>
        <w:r w:rsidR="00CF6195">
          <w:rPr>
            <w:noProof/>
            <w:webHidden/>
          </w:rPr>
          <w:t>12</w:t>
        </w:r>
        <w:r>
          <w:rPr>
            <w:noProof/>
            <w:webHidden/>
          </w:rPr>
          <w:fldChar w:fldCharType="end"/>
        </w:r>
      </w:hyperlink>
    </w:p>
    <w:p w14:paraId="2EEA9BA5" w14:textId="46DDEED4" w:rsidR="00CB6A38" w:rsidRDefault="00CB6A38">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644368" w:history="1">
        <w:r w:rsidRPr="007A6AD9">
          <w:rPr>
            <w:rStyle w:val="Hyperlink"/>
            <w:noProof/>
          </w:rPr>
          <w:t>2.2.</w:t>
        </w:r>
        <w:r>
          <w:rPr>
            <w:rFonts w:asciiTheme="minorHAnsi" w:eastAsiaTheme="minorEastAsia" w:hAnsiTheme="minorHAnsi" w:cstheme="minorBidi"/>
            <w:smallCaps w:val="0"/>
            <w:noProof/>
            <w:kern w:val="2"/>
            <w:sz w:val="22"/>
            <w:szCs w:val="22"/>
            <w:lang w:val="sr-Latn-RS" w:eastAsia="sr-Latn-RS"/>
            <w14:ligatures w14:val="standardContextual"/>
          </w:rPr>
          <w:tab/>
        </w:r>
        <w:r w:rsidRPr="007A6AD9">
          <w:rPr>
            <w:rStyle w:val="Hyperlink"/>
            <w:noProof/>
          </w:rPr>
          <w:t>Delovi koje treba paralelizovati</w:t>
        </w:r>
        <w:r>
          <w:rPr>
            <w:noProof/>
            <w:webHidden/>
          </w:rPr>
          <w:tab/>
        </w:r>
        <w:r>
          <w:rPr>
            <w:noProof/>
            <w:webHidden/>
          </w:rPr>
          <w:fldChar w:fldCharType="begin"/>
        </w:r>
        <w:r>
          <w:rPr>
            <w:noProof/>
            <w:webHidden/>
          </w:rPr>
          <w:instrText xml:space="preserve"> PAGEREF _Toc150644368 \h </w:instrText>
        </w:r>
        <w:r>
          <w:rPr>
            <w:noProof/>
            <w:webHidden/>
          </w:rPr>
        </w:r>
        <w:r>
          <w:rPr>
            <w:noProof/>
            <w:webHidden/>
          </w:rPr>
          <w:fldChar w:fldCharType="separate"/>
        </w:r>
        <w:r w:rsidR="00CF6195">
          <w:rPr>
            <w:noProof/>
            <w:webHidden/>
          </w:rPr>
          <w:t>12</w:t>
        </w:r>
        <w:r>
          <w:rPr>
            <w:noProof/>
            <w:webHidden/>
          </w:rPr>
          <w:fldChar w:fldCharType="end"/>
        </w:r>
      </w:hyperlink>
    </w:p>
    <w:p w14:paraId="7961E51A" w14:textId="2887EA56" w:rsidR="00CB6A38" w:rsidRDefault="00CB6A38">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644369" w:history="1">
        <w:r w:rsidRPr="007A6AD9">
          <w:rPr>
            <w:rStyle w:val="Hyperlink"/>
            <w:noProof/>
          </w:rPr>
          <w:t>2.2.1.</w:t>
        </w:r>
        <w:r>
          <w:rPr>
            <w:rFonts w:asciiTheme="minorHAnsi" w:eastAsiaTheme="minorEastAsia" w:hAnsiTheme="minorHAnsi" w:cstheme="minorBidi"/>
            <w:i w:val="0"/>
            <w:iCs w:val="0"/>
            <w:noProof/>
            <w:kern w:val="2"/>
            <w:sz w:val="22"/>
            <w:szCs w:val="22"/>
            <w:lang w:val="sr-Latn-RS" w:eastAsia="sr-Latn-RS"/>
            <w14:ligatures w14:val="standardContextual"/>
          </w:rPr>
          <w:tab/>
        </w:r>
        <w:r w:rsidRPr="007A6AD9">
          <w:rPr>
            <w:rStyle w:val="Hyperlink"/>
            <w:noProof/>
          </w:rPr>
          <w:t>Diskusija</w:t>
        </w:r>
        <w:r>
          <w:rPr>
            <w:noProof/>
            <w:webHidden/>
          </w:rPr>
          <w:tab/>
        </w:r>
        <w:r>
          <w:rPr>
            <w:noProof/>
            <w:webHidden/>
          </w:rPr>
          <w:fldChar w:fldCharType="begin"/>
        </w:r>
        <w:r>
          <w:rPr>
            <w:noProof/>
            <w:webHidden/>
          </w:rPr>
          <w:instrText xml:space="preserve"> PAGEREF _Toc150644369 \h </w:instrText>
        </w:r>
        <w:r>
          <w:rPr>
            <w:noProof/>
            <w:webHidden/>
          </w:rPr>
        </w:r>
        <w:r>
          <w:rPr>
            <w:noProof/>
            <w:webHidden/>
          </w:rPr>
          <w:fldChar w:fldCharType="separate"/>
        </w:r>
        <w:r w:rsidR="00CF6195">
          <w:rPr>
            <w:noProof/>
            <w:webHidden/>
          </w:rPr>
          <w:t>12</w:t>
        </w:r>
        <w:r>
          <w:rPr>
            <w:noProof/>
            <w:webHidden/>
          </w:rPr>
          <w:fldChar w:fldCharType="end"/>
        </w:r>
      </w:hyperlink>
    </w:p>
    <w:p w14:paraId="3B9F0052" w14:textId="03723704" w:rsidR="00CB6A38" w:rsidRDefault="00CB6A38">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644370" w:history="1">
        <w:r w:rsidRPr="007A6AD9">
          <w:rPr>
            <w:rStyle w:val="Hyperlink"/>
            <w:noProof/>
          </w:rPr>
          <w:t>2.2.2.</w:t>
        </w:r>
        <w:r>
          <w:rPr>
            <w:rFonts w:asciiTheme="minorHAnsi" w:eastAsiaTheme="minorEastAsia" w:hAnsiTheme="minorHAnsi" w:cstheme="minorBidi"/>
            <w:i w:val="0"/>
            <w:iCs w:val="0"/>
            <w:noProof/>
            <w:kern w:val="2"/>
            <w:sz w:val="22"/>
            <w:szCs w:val="22"/>
            <w:lang w:val="sr-Latn-RS" w:eastAsia="sr-Latn-RS"/>
            <w14:ligatures w14:val="standardContextual"/>
          </w:rPr>
          <w:tab/>
        </w:r>
        <w:r w:rsidRPr="007A6AD9">
          <w:rPr>
            <w:rStyle w:val="Hyperlink"/>
            <w:noProof/>
          </w:rPr>
          <w:t>Način paralelizacije</w:t>
        </w:r>
        <w:r>
          <w:rPr>
            <w:noProof/>
            <w:webHidden/>
          </w:rPr>
          <w:tab/>
        </w:r>
        <w:r>
          <w:rPr>
            <w:noProof/>
            <w:webHidden/>
          </w:rPr>
          <w:fldChar w:fldCharType="begin"/>
        </w:r>
        <w:r>
          <w:rPr>
            <w:noProof/>
            <w:webHidden/>
          </w:rPr>
          <w:instrText xml:space="preserve"> PAGEREF _Toc150644370 \h </w:instrText>
        </w:r>
        <w:r>
          <w:rPr>
            <w:noProof/>
            <w:webHidden/>
          </w:rPr>
        </w:r>
        <w:r>
          <w:rPr>
            <w:noProof/>
            <w:webHidden/>
          </w:rPr>
          <w:fldChar w:fldCharType="separate"/>
        </w:r>
        <w:r w:rsidR="00CF6195">
          <w:rPr>
            <w:noProof/>
            <w:webHidden/>
          </w:rPr>
          <w:t>12</w:t>
        </w:r>
        <w:r>
          <w:rPr>
            <w:noProof/>
            <w:webHidden/>
          </w:rPr>
          <w:fldChar w:fldCharType="end"/>
        </w:r>
      </w:hyperlink>
    </w:p>
    <w:p w14:paraId="5DDC1697" w14:textId="77A3DD7D" w:rsidR="00CB6A38" w:rsidRDefault="00CB6A38">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644371" w:history="1">
        <w:r w:rsidRPr="007A6AD9">
          <w:rPr>
            <w:rStyle w:val="Hyperlink"/>
            <w:noProof/>
          </w:rPr>
          <w:t>2.3.</w:t>
        </w:r>
        <w:r>
          <w:rPr>
            <w:rFonts w:asciiTheme="minorHAnsi" w:eastAsiaTheme="minorEastAsia" w:hAnsiTheme="minorHAnsi" w:cstheme="minorBidi"/>
            <w:smallCaps w:val="0"/>
            <w:noProof/>
            <w:kern w:val="2"/>
            <w:sz w:val="22"/>
            <w:szCs w:val="22"/>
            <w:lang w:val="sr-Latn-RS" w:eastAsia="sr-Latn-RS"/>
            <w14:ligatures w14:val="standardContextual"/>
          </w:rPr>
          <w:tab/>
        </w:r>
        <w:r w:rsidRPr="007A6AD9">
          <w:rPr>
            <w:rStyle w:val="Hyperlink"/>
            <w:noProof/>
          </w:rPr>
          <w:t>Rezultati</w:t>
        </w:r>
        <w:r>
          <w:rPr>
            <w:noProof/>
            <w:webHidden/>
          </w:rPr>
          <w:tab/>
        </w:r>
        <w:r>
          <w:rPr>
            <w:noProof/>
            <w:webHidden/>
          </w:rPr>
          <w:fldChar w:fldCharType="begin"/>
        </w:r>
        <w:r>
          <w:rPr>
            <w:noProof/>
            <w:webHidden/>
          </w:rPr>
          <w:instrText xml:space="preserve"> PAGEREF _Toc150644371 \h </w:instrText>
        </w:r>
        <w:r>
          <w:rPr>
            <w:noProof/>
            <w:webHidden/>
          </w:rPr>
        </w:r>
        <w:r>
          <w:rPr>
            <w:noProof/>
            <w:webHidden/>
          </w:rPr>
          <w:fldChar w:fldCharType="separate"/>
        </w:r>
        <w:r w:rsidR="00CF6195">
          <w:rPr>
            <w:noProof/>
            <w:webHidden/>
          </w:rPr>
          <w:t>13</w:t>
        </w:r>
        <w:r>
          <w:rPr>
            <w:noProof/>
            <w:webHidden/>
          </w:rPr>
          <w:fldChar w:fldCharType="end"/>
        </w:r>
      </w:hyperlink>
    </w:p>
    <w:p w14:paraId="5F5B7FA9" w14:textId="795E3FD9" w:rsidR="00CB6A38" w:rsidRDefault="00CB6A38">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644372" w:history="1">
        <w:r w:rsidRPr="007A6AD9">
          <w:rPr>
            <w:rStyle w:val="Hyperlink"/>
            <w:noProof/>
          </w:rPr>
          <w:t>2.3.1.</w:t>
        </w:r>
        <w:r>
          <w:rPr>
            <w:rFonts w:asciiTheme="minorHAnsi" w:eastAsiaTheme="minorEastAsia" w:hAnsiTheme="minorHAnsi" w:cstheme="minorBidi"/>
            <w:i w:val="0"/>
            <w:iCs w:val="0"/>
            <w:noProof/>
            <w:kern w:val="2"/>
            <w:sz w:val="22"/>
            <w:szCs w:val="22"/>
            <w:lang w:val="sr-Latn-RS" w:eastAsia="sr-Latn-RS"/>
            <w14:ligatures w14:val="standardContextual"/>
          </w:rPr>
          <w:tab/>
        </w:r>
        <w:r w:rsidRPr="007A6AD9">
          <w:rPr>
            <w:rStyle w:val="Hyperlink"/>
            <w:noProof/>
          </w:rPr>
          <w:t>Logovi izvršavanja</w:t>
        </w:r>
        <w:r>
          <w:rPr>
            <w:noProof/>
            <w:webHidden/>
          </w:rPr>
          <w:tab/>
        </w:r>
        <w:r>
          <w:rPr>
            <w:noProof/>
            <w:webHidden/>
          </w:rPr>
          <w:fldChar w:fldCharType="begin"/>
        </w:r>
        <w:r>
          <w:rPr>
            <w:noProof/>
            <w:webHidden/>
          </w:rPr>
          <w:instrText xml:space="preserve"> PAGEREF _Toc150644372 \h </w:instrText>
        </w:r>
        <w:r>
          <w:rPr>
            <w:noProof/>
            <w:webHidden/>
          </w:rPr>
        </w:r>
        <w:r>
          <w:rPr>
            <w:noProof/>
            <w:webHidden/>
          </w:rPr>
          <w:fldChar w:fldCharType="separate"/>
        </w:r>
        <w:r w:rsidR="00CF6195">
          <w:rPr>
            <w:noProof/>
            <w:webHidden/>
          </w:rPr>
          <w:t>13</w:t>
        </w:r>
        <w:r>
          <w:rPr>
            <w:noProof/>
            <w:webHidden/>
          </w:rPr>
          <w:fldChar w:fldCharType="end"/>
        </w:r>
      </w:hyperlink>
    </w:p>
    <w:p w14:paraId="543D6A4F" w14:textId="198DB8FD" w:rsidR="00CB6A38" w:rsidRDefault="00CB6A38">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644373" w:history="1">
        <w:r w:rsidRPr="007A6AD9">
          <w:rPr>
            <w:rStyle w:val="Hyperlink"/>
            <w:noProof/>
          </w:rPr>
          <w:t>2.3.2.</w:t>
        </w:r>
        <w:r>
          <w:rPr>
            <w:rFonts w:asciiTheme="minorHAnsi" w:eastAsiaTheme="minorEastAsia" w:hAnsiTheme="minorHAnsi" w:cstheme="minorBidi"/>
            <w:i w:val="0"/>
            <w:iCs w:val="0"/>
            <w:noProof/>
            <w:kern w:val="2"/>
            <w:sz w:val="22"/>
            <w:szCs w:val="22"/>
            <w:lang w:val="sr-Latn-RS" w:eastAsia="sr-Latn-RS"/>
            <w14:ligatures w14:val="standardContextual"/>
          </w:rPr>
          <w:tab/>
        </w:r>
        <w:r w:rsidRPr="007A6AD9">
          <w:rPr>
            <w:rStyle w:val="Hyperlink"/>
            <w:noProof/>
          </w:rPr>
          <w:t>Grafici ubrzanja</w:t>
        </w:r>
        <w:r>
          <w:rPr>
            <w:noProof/>
            <w:webHidden/>
          </w:rPr>
          <w:tab/>
        </w:r>
        <w:r>
          <w:rPr>
            <w:noProof/>
            <w:webHidden/>
          </w:rPr>
          <w:fldChar w:fldCharType="begin"/>
        </w:r>
        <w:r>
          <w:rPr>
            <w:noProof/>
            <w:webHidden/>
          </w:rPr>
          <w:instrText xml:space="preserve"> PAGEREF _Toc150644373 \h </w:instrText>
        </w:r>
        <w:r>
          <w:rPr>
            <w:noProof/>
            <w:webHidden/>
          </w:rPr>
        </w:r>
        <w:r>
          <w:rPr>
            <w:noProof/>
            <w:webHidden/>
          </w:rPr>
          <w:fldChar w:fldCharType="separate"/>
        </w:r>
        <w:r w:rsidR="00CF6195">
          <w:rPr>
            <w:noProof/>
            <w:webHidden/>
          </w:rPr>
          <w:t>15</w:t>
        </w:r>
        <w:r>
          <w:rPr>
            <w:noProof/>
            <w:webHidden/>
          </w:rPr>
          <w:fldChar w:fldCharType="end"/>
        </w:r>
      </w:hyperlink>
    </w:p>
    <w:p w14:paraId="53243276" w14:textId="77EA5425" w:rsidR="00CB6A38" w:rsidRDefault="00CB6A38">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644374" w:history="1">
        <w:r w:rsidRPr="007A6AD9">
          <w:rPr>
            <w:rStyle w:val="Hyperlink"/>
            <w:noProof/>
            <w:lang w:val="sr-Latn-RS"/>
          </w:rPr>
          <w:t>2.3.3.</w:t>
        </w:r>
        <w:r>
          <w:rPr>
            <w:rFonts w:asciiTheme="minorHAnsi" w:eastAsiaTheme="minorEastAsia" w:hAnsiTheme="minorHAnsi" w:cstheme="minorBidi"/>
            <w:i w:val="0"/>
            <w:iCs w:val="0"/>
            <w:noProof/>
            <w:kern w:val="2"/>
            <w:sz w:val="22"/>
            <w:szCs w:val="22"/>
            <w:lang w:val="sr-Latn-RS" w:eastAsia="sr-Latn-RS"/>
            <w14:ligatures w14:val="standardContextual"/>
          </w:rPr>
          <w:tab/>
        </w:r>
        <w:r w:rsidRPr="007A6AD9">
          <w:rPr>
            <w:rStyle w:val="Hyperlink"/>
            <w:noProof/>
          </w:rPr>
          <w:t>Diskusija dobijenih re</w:t>
        </w:r>
        <w:r w:rsidRPr="007A6AD9">
          <w:rPr>
            <w:rStyle w:val="Hyperlink"/>
            <w:noProof/>
            <w:lang w:val="sr-Latn-RS"/>
          </w:rPr>
          <w:t>zultata</w:t>
        </w:r>
        <w:r>
          <w:rPr>
            <w:noProof/>
            <w:webHidden/>
          </w:rPr>
          <w:tab/>
        </w:r>
        <w:r>
          <w:rPr>
            <w:noProof/>
            <w:webHidden/>
          </w:rPr>
          <w:fldChar w:fldCharType="begin"/>
        </w:r>
        <w:r>
          <w:rPr>
            <w:noProof/>
            <w:webHidden/>
          </w:rPr>
          <w:instrText xml:space="preserve"> PAGEREF _Toc150644374 \h </w:instrText>
        </w:r>
        <w:r>
          <w:rPr>
            <w:noProof/>
            <w:webHidden/>
          </w:rPr>
        </w:r>
        <w:r>
          <w:rPr>
            <w:noProof/>
            <w:webHidden/>
          </w:rPr>
          <w:fldChar w:fldCharType="separate"/>
        </w:r>
        <w:r w:rsidR="00CF6195">
          <w:rPr>
            <w:noProof/>
            <w:webHidden/>
          </w:rPr>
          <w:t>16</w:t>
        </w:r>
        <w:r>
          <w:rPr>
            <w:noProof/>
            <w:webHidden/>
          </w:rPr>
          <w:fldChar w:fldCharType="end"/>
        </w:r>
      </w:hyperlink>
    </w:p>
    <w:p w14:paraId="2EB0C9EF" w14:textId="01EEDC70" w:rsidR="00CB6A38" w:rsidRDefault="00CB6A38">
      <w:pPr>
        <w:pStyle w:val="TOC1"/>
        <w:tabs>
          <w:tab w:val="left" w:pos="480"/>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hyperlink w:anchor="_Toc150644375" w:history="1">
        <w:r w:rsidRPr="007A6AD9">
          <w:rPr>
            <w:rStyle w:val="Hyperlink"/>
            <w:noProof/>
          </w:rPr>
          <w:t>3.</w:t>
        </w:r>
        <w:r>
          <w:rPr>
            <w:rFonts w:asciiTheme="minorHAnsi" w:eastAsiaTheme="minorEastAsia" w:hAnsiTheme="minorHAnsi" w:cstheme="minorBidi"/>
            <w:b w:val="0"/>
            <w:bCs w:val="0"/>
            <w:caps w:val="0"/>
            <w:noProof/>
            <w:kern w:val="2"/>
            <w:sz w:val="22"/>
            <w:szCs w:val="22"/>
            <w:lang w:val="sr-Latn-RS" w:eastAsia="sr-Latn-RS"/>
            <w14:ligatures w14:val="standardContextual"/>
          </w:rPr>
          <w:tab/>
        </w:r>
        <w:r w:rsidRPr="007A6AD9">
          <w:rPr>
            <w:rStyle w:val="Hyperlink"/>
            <w:noProof/>
            <w:lang w:val="sr-Latn-RS"/>
          </w:rPr>
          <w:t>Problem 3 – Generisanje elemenata Halton Quasi Monte Carlo sekvence bez direktiva za podelu posla (worksharing direktiva)</w:t>
        </w:r>
        <w:r>
          <w:rPr>
            <w:noProof/>
            <w:webHidden/>
          </w:rPr>
          <w:tab/>
        </w:r>
        <w:r>
          <w:rPr>
            <w:noProof/>
            <w:webHidden/>
          </w:rPr>
          <w:fldChar w:fldCharType="begin"/>
        </w:r>
        <w:r>
          <w:rPr>
            <w:noProof/>
            <w:webHidden/>
          </w:rPr>
          <w:instrText xml:space="preserve"> PAGEREF _Toc150644375 \h </w:instrText>
        </w:r>
        <w:r>
          <w:rPr>
            <w:noProof/>
            <w:webHidden/>
          </w:rPr>
        </w:r>
        <w:r>
          <w:rPr>
            <w:noProof/>
            <w:webHidden/>
          </w:rPr>
          <w:fldChar w:fldCharType="separate"/>
        </w:r>
        <w:r w:rsidR="00CF6195">
          <w:rPr>
            <w:noProof/>
            <w:webHidden/>
          </w:rPr>
          <w:t>18</w:t>
        </w:r>
        <w:r>
          <w:rPr>
            <w:noProof/>
            <w:webHidden/>
          </w:rPr>
          <w:fldChar w:fldCharType="end"/>
        </w:r>
      </w:hyperlink>
    </w:p>
    <w:p w14:paraId="4F3FB356" w14:textId="5575ACF3" w:rsidR="00CB6A38" w:rsidRDefault="00CB6A38">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644376" w:history="1">
        <w:r w:rsidRPr="007A6AD9">
          <w:rPr>
            <w:rStyle w:val="Hyperlink"/>
            <w:noProof/>
          </w:rPr>
          <w:t>3.1.</w:t>
        </w:r>
        <w:r>
          <w:rPr>
            <w:rFonts w:asciiTheme="minorHAnsi" w:eastAsiaTheme="minorEastAsia" w:hAnsiTheme="minorHAnsi" w:cstheme="minorBidi"/>
            <w:smallCaps w:val="0"/>
            <w:noProof/>
            <w:kern w:val="2"/>
            <w:sz w:val="22"/>
            <w:szCs w:val="22"/>
            <w:lang w:val="sr-Latn-RS" w:eastAsia="sr-Latn-RS"/>
            <w14:ligatures w14:val="standardContextual"/>
          </w:rPr>
          <w:tab/>
        </w:r>
        <w:r w:rsidRPr="007A6AD9">
          <w:rPr>
            <w:rStyle w:val="Hyperlink"/>
            <w:noProof/>
          </w:rPr>
          <w:t>Tekst problema</w:t>
        </w:r>
        <w:r>
          <w:rPr>
            <w:noProof/>
            <w:webHidden/>
          </w:rPr>
          <w:tab/>
        </w:r>
        <w:r>
          <w:rPr>
            <w:noProof/>
            <w:webHidden/>
          </w:rPr>
          <w:fldChar w:fldCharType="begin"/>
        </w:r>
        <w:r>
          <w:rPr>
            <w:noProof/>
            <w:webHidden/>
          </w:rPr>
          <w:instrText xml:space="preserve"> PAGEREF _Toc150644376 \h </w:instrText>
        </w:r>
        <w:r>
          <w:rPr>
            <w:noProof/>
            <w:webHidden/>
          </w:rPr>
        </w:r>
        <w:r>
          <w:rPr>
            <w:noProof/>
            <w:webHidden/>
          </w:rPr>
          <w:fldChar w:fldCharType="separate"/>
        </w:r>
        <w:r w:rsidR="00CF6195">
          <w:rPr>
            <w:noProof/>
            <w:webHidden/>
          </w:rPr>
          <w:t>18</w:t>
        </w:r>
        <w:r>
          <w:rPr>
            <w:noProof/>
            <w:webHidden/>
          </w:rPr>
          <w:fldChar w:fldCharType="end"/>
        </w:r>
      </w:hyperlink>
    </w:p>
    <w:p w14:paraId="59CFB817" w14:textId="1ADC2026" w:rsidR="00CB6A38" w:rsidRDefault="00CB6A38">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644377" w:history="1">
        <w:r w:rsidRPr="007A6AD9">
          <w:rPr>
            <w:rStyle w:val="Hyperlink"/>
            <w:noProof/>
          </w:rPr>
          <w:t>3.2.</w:t>
        </w:r>
        <w:r>
          <w:rPr>
            <w:rFonts w:asciiTheme="minorHAnsi" w:eastAsiaTheme="minorEastAsia" w:hAnsiTheme="minorHAnsi" w:cstheme="minorBidi"/>
            <w:smallCaps w:val="0"/>
            <w:noProof/>
            <w:kern w:val="2"/>
            <w:sz w:val="22"/>
            <w:szCs w:val="22"/>
            <w:lang w:val="sr-Latn-RS" w:eastAsia="sr-Latn-RS"/>
            <w14:ligatures w14:val="standardContextual"/>
          </w:rPr>
          <w:tab/>
        </w:r>
        <w:r w:rsidRPr="007A6AD9">
          <w:rPr>
            <w:rStyle w:val="Hyperlink"/>
            <w:noProof/>
          </w:rPr>
          <w:t>Delovi koje treba paralelizovati</w:t>
        </w:r>
        <w:r>
          <w:rPr>
            <w:noProof/>
            <w:webHidden/>
          </w:rPr>
          <w:tab/>
        </w:r>
        <w:r>
          <w:rPr>
            <w:noProof/>
            <w:webHidden/>
          </w:rPr>
          <w:fldChar w:fldCharType="begin"/>
        </w:r>
        <w:r>
          <w:rPr>
            <w:noProof/>
            <w:webHidden/>
          </w:rPr>
          <w:instrText xml:space="preserve"> PAGEREF _Toc150644377 \h </w:instrText>
        </w:r>
        <w:r>
          <w:rPr>
            <w:noProof/>
            <w:webHidden/>
          </w:rPr>
        </w:r>
        <w:r>
          <w:rPr>
            <w:noProof/>
            <w:webHidden/>
          </w:rPr>
          <w:fldChar w:fldCharType="separate"/>
        </w:r>
        <w:r w:rsidR="00CF6195">
          <w:rPr>
            <w:noProof/>
            <w:webHidden/>
          </w:rPr>
          <w:t>18</w:t>
        </w:r>
        <w:r>
          <w:rPr>
            <w:noProof/>
            <w:webHidden/>
          </w:rPr>
          <w:fldChar w:fldCharType="end"/>
        </w:r>
      </w:hyperlink>
    </w:p>
    <w:p w14:paraId="10D63FFF" w14:textId="283635F0" w:rsidR="00CB6A38" w:rsidRDefault="00CB6A38">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644378" w:history="1">
        <w:r w:rsidRPr="007A6AD9">
          <w:rPr>
            <w:rStyle w:val="Hyperlink"/>
            <w:noProof/>
          </w:rPr>
          <w:t>3.2.1.</w:t>
        </w:r>
        <w:r>
          <w:rPr>
            <w:rFonts w:asciiTheme="minorHAnsi" w:eastAsiaTheme="minorEastAsia" w:hAnsiTheme="minorHAnsi" w:cstheme="minorBidi"/>
            <w:i w:val="0"/>
            <w:iCs w:val="0"/>
            <w:noProof/>
            <w:kern w:val="2"/>
            <w:sz w:val="22"/>
            <w:szCs w:val="22"/>
            <w:lang w:val="sr-Latn-RS" w:eastAsia="sr-Latn-RS"/>
            <w14:ligatures w14:val="standardContextual"/>
          </w:rPr>
          <w:tab/>
        </w:r>
        <w:r w:rsidRPr="007A6AD9">
          <w:rPr>
            <w:rStyle w:val="Hyperlink"/>
            <w:noProof/>
          </w:rPr>
          <w:t>Diskusija</w:t>
        </w:r>
        <w:r>
          <w:rPr>
            <w:noProof/>
            <w:webHidden/>
          </w:rPr>
          <w:tab/>
        </w:r>
        <w:r>
          <w:rPr>
            <w:noProof/>
            <w:webHidden/>
          </w:rPr>
          <w:fldChar w:fldCharType="begin"/>
        </w:r>
        <w:r>
          <w:rPr>
            <w:noProof/>
            <w:webHidden/>
          </w:rPr>
          <w:instrText xml:space="preserve"> PAGEREF _Toc150644378 \h </w:instrText>
        </w:r>
        <w:r>
          <w:rPr>
            <w:noProof/>
            <w:webHidden/>
          </w:rPr>
        </w:r>
        <w:r>
          <w:rPr>
            <w:noProof/>
            <w:webHidden/>
          </w:rPr>
          <w:fldChar w:fldCharType="separate"/>
        </w:r>
        <w:r w:rsidR="00CF6195">
          <w:rPr>
            <w:noProof/>
            <w:webHidden/>
          </w:rPr>
          <w:t>18</w:t>
        </w:r>
        <w:r>
          <w:rPr>
            <w:noProof/>
            <w:webHidden/>
          </w:rPr>
          <w:fldChar w:fldCharType="end"/>
        </w:r>
      </w:hyperlink>
    </w:p>
    <w:p w14:paraId="0661D3DC" w14:textId="5D5B09E5" w:rsidR="00CB6A38" w:rsidRDefault="00CB6A38">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644379" w:history="1">
        <w:r w:rsidRPr="007A6AD9">
          <w:rPr>
            <w:rStyle w:val="Hyperlink"/>
            <w:noProof/>
          </w:rPr>
          <w:t>3.2.2.</w:t>
        </w:r>
        <w:r>
          <w:rPr>
            <w:rFonts w:asciiTheme="minorHAnsi" w:eastAsiaTheme="minorEastAsia" w:hAnsiTheme="minorHAnsi" w:cstheme="minorBidi"/>
            <w:i w:val="0"/>
            <w:iCs w:val="0"/>
            <w:noProof/>
            <w:kern w:val="2"/>
            <w:sz w:val="22"/>
            <w:szCs w:val="22"/>
            <w:lang w:val="sr-Latn-RS" w:eastAsia="sr-Latn-RS"/>
            <w14:ligatures w14:val="standardContextual"/>
          </w:rPr>
          <w:tab/>
        </w:r>
        <w:r w:rsidRPr="007A6AD9">
          <w:rPr>
            <w:rStyle w:val="Hyperlink"/>
            <w:noProof/>
          </w:rPr>
          <w:t>Način paralelizacije</w:t>
        </w:r>
        <w:r>
          <w:rPr>
            <w:noProof/>
            <w:webHidden/>
          </w:rPr>
          <w:tab/>
        </w:r>
        <w:r>
          <w:rPr>
            <w:noProof/>
            <w:webHidden/>
          </w:rPr>
          <w:fldChar w:fldCharType="begin"/>
        </w:r>
        <w:r>
          <w:rPr>
            <w:noProof/>
            <w:webHidden/>
          </w:rPr>
          <w:instrText xml:space="preserve"> PAGEREF _Toc150644379 \h </w:instrText>
        </w:r>
        <w:r>
          <w:rPr>
            <w:noProof/>
            <w:webHidden/>
          </w:rPr>
        </w:r>
        <w:r>
          <w:rPr>
            <w:noProof/>
            <w:webHidden/>
          </w:rPr>
          <w:fldChar w:fldCharType="separate"/>
        </w:r>
        <w:r w:rsidR="00CF6195">
          <w:rPr>
            <w:noProof/>
            <w:webHidden/>
          </w:rPr>
          <w:t>21</w:t>
        </w:r>
        <w:r>
          <w:rPr>
            <w:noProof/>
            <w:webHidden/>
          </w:rPr>
          <w:fldChar w:fldCharType="end"/>
        </w:r>
      </w:hyperlink>
    </w:p>
    <w:p w14:paraId="72095791" w14:textId="36E7FB1A" w:rsidR="00CB6A38" w:rsidRDefault="00CB6A38">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644380" w:history="1">
        <w:r w:rsidRPr="007A6AD9">
          <w:rPr>
            <w:rStyle w:val="Hyperlink"/>
            <w:noProof/>
          </w:rPr>
          <w:t>3.3.</w:t>
        </w:r>
        <w:r>
          <w:rPr>
            <w:rFonts w:asciiTheme="minorHAnsi" w:eastAsiaTheme="minorEastAsia" w:hAnsiTheme="minorHAnsi" w:cstheme="minorBidi"/>
            <w:smallCaps w:val="0"/>
            <w:noProof/>
            <w:kern w:val="2"/>
            <w:sz w:val="22"/>
            <w:szCs w:val="22"/>
            <w:lang w:val="sr-Latn-RS" w:eastAsia="sr-Latn-RS"/>
            <w14:ligatures w14:val="standardContextual"/>
          </w:rPr>
          <w:tab/>
        </w:r>
        <w:r w:rsidRPr="007A6AD9">
          <w:rPr>
            <w:rStyle w:val="Hyperlink"/>
            <w:noProof/>
          </w:rPr>
          <w:t>Rezultati</w:t>
        </w:r>
        <w:r>
          <w:rPr>
            <w:noProof/>
            <w:webHidden/>
          </w:rPr>
          <w:tab/>
        </w:r>
        <w:r>
          <w:rPr>
            <w:noProof/>
            <w:webHidden/>
          </w:rPr>
          <w:fldChar w:fldCharType="begin"/>
        </w:r>
        <w:r>
          <w:rPr>
            <w:noProof/>
            <w:webHidden/>
          </w:rPr>
          <w:instrText xml:space="preserve"> PAGEREF _Toc150644380 \h </w:instrText>
        </w:r>
        <w:r>
          <w:rPr>
            <w:noProof/>
            <w:webHidden/>
          </w:rPr>
        </w:r>
        <w:r>
          <w:rPr>
            <w:noProof/>
            <w:webHidden/>
          </w:rPr>
          <w:fldChar w:fldCharType="separate"/>
        </w:r>
        <w:r w:rsidR="00CF6195">
          <w:rPr>
            <w:noProof/>
            <w:webHidden/>
          </w:rPr>
          <w:t>21</w:t>
        </w:r>
        <w:r>
          <w:rPr>
            <w:noProof/>
            <w:webHidden/>
          </w:rPr>
          <w:fldChar w:fldCharType="end"/>
        </w:r>
      </w:hyperlink>
    </w:p>
    <w:p w14:paraId="6B713BCD" w14:textId="10FA63B4" w:rsidR="00CB6A38" w:rsidRDefault="00CB6A38">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644381" w:history="1">
        <w:r w:rsidRPr="007A6AD9">
          <w:rPr>
            <w:rStyle w:val="Hyperlink"/>
            <w:noProof/>
          </w:rPr>
          <w:t>3.3.1.</w:t>
        </w:r>
        <w:r>
          <w:rPr>
            <w:rFonts w:asciiTheme="minorHAnsi" w:eastAsiaTheme="minorEastAsia" w:hAnsiTheme="minorHAnsi" w:cstheme="minorBidi"/>
            <w:i w:val="0"/>
            <w:iCs w:val="0"/>
            <w:noProof/>
            <w:kern w:val="2"/>
            <w:sz w:val="22"/>
            <w:szCs w:val="22"/>
            <w:lang w:val="sr-Latn-RS" w:eastAsia="sr-Latn-RS"/>
            <w14:ligatures w14:val="standardContextual"/>
          </w:rPr>
          <w:tab/>
        </w:r>
        <w:r w:rsidRPr="007A6AD9">
          <w:rPr>
            <w:rStyle w:val="Hyperlink"/>
            <w:noProof/>
          </w:rPr>
          <w:t>Logovi izvršavanja</w:t>
        </w:r>
        <w:r>
          <w:rPr>
            <w:noProof/>
            <w:webHidden/>
          </w:rPr>
          <w:tab/>
        </w:r>
        <w:r>
          <w:rPr>
            <w:noProof/>
            <w:webHidden/>
          </w:rPr>
          <w:fldChar w:fldCharType="begin"/>
        </w:r>
        <w:r>
          <w:rPr>
            <w:noProof/>
            <w:webHidden/>
          </w:rPr>
          <w:instrText xml:space="preserve"> PAGEREF _Toc150644381 \h </w:instrText>
        </w:r>
        <w:r>
          <w:rPr>
            <w:noProof/>
            <w:webHidden/>
          </w:rPr>
        </w:r>
        <w:r>
          <w:rPr>
            <w:noProof/>
            <w:webHidden/>
          </w:rPr>
          <w:fldChar w:fldCharType="separate"/>
        </w:r>
        <w:r w:rsidR="00CF6195">
          <w:rPr>
            <w:noProof/>
            <w:webHidden/>
          </w:rPr>
          <w:t>21</w:t>
        </w:r>
        <w:r>
          <w:rPr>
            <w:noProof/>
            <w:webHidden/>
          </w:rPr>
          <w:fldChar w:fldCharType="end"/>
        </w:r>
      </w:hyperlink>
    </w:p>
    <w:p w14:paraId="7210177D" w14:textId="6BF8E8D9" w:rsidR="00CB6A38" w:rsidRDefault="00CB6A38">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644382" w:history="1">
        <w:r w:rsidRPr="007A6AD9">
          <w:rPr>
            <w:rStyle w:val="Hyperlink"/>
            <w:noProof/>
          </w:rPr>
          <w:t>3.3.2.</w:t>
        </w:r>
        <w:r>
          <w:rPr>
            <w:rFonts w:asciiTheme="minorHAnsi" w:eastAsiaTheme="minorEastAsia" w:hAnsiTheme="minorHAnsi" w:cstheme="minorBidi"/>
            <w:i w:val="0"/>
            <w:iCs w:val="0"/>
            <w:noProof/>
            <w:kern w:val="2"/>
            <w:sz w:val="22"/>
            <w:szCs w:val="22"/>
            <w:lang w:val="sr-Latn-RS" w:eastAsia="sr-Latn-RS"/>
            <w14:ligatures w14:val="standardContextual"/>
          </w:rPr>
          <w:tab/>
        </w:r>
        <w:r w:rsidRPr="007A6AD9">
          <w:rPr>
            <w:rStyle w:val="Hyperlink"/>
            <w:noProof/>
          </w:rPr>
          <w:t>Grafici ubrzanja</w:t>
        </w:r>
        <w:r>
          <w:rPr>
            <w:noProof/>
            <w:webHidden/>
          </w:rPr>
          <w:tab/>
        </w:r>
        <w:r>
          <w:rPr>
            <w:noProof/>
            <w:webHidden/>
          </w:rPr>
          <w:fldChar w:fldCharType="begin"/>
        </w:r>
        <w:r>
          <w:rPr>
            <w:noProof/>
            <w:webHidden/>
          </w:rPr>
          <w:instrText xml:space="preserve"> PAGEREF _Toc150644382 \h </w:instrText>
        </w:r>
        <w:r>
          <w:rPr>
            <w:noProof/>
            <w:webHidden/>
          </w:rPr>
        </w:r>
        <w:r>
          <w:rPr>
            <w:noProof/>
            <w:webHidden/>
          </w:rPr>
          <w:fldChar w:fldCharType="separate"/>
        </w:r>
        <w:r w:rsidR="00CF6195">
          <w:rPr>
            <w:noProof/>
            <w:webHidden/>
          </w:rPr>
          <w:t>22</w:t>
        </w:r>
        <w:r>
          <w:rPr>
            <w:noProof/>
            <w:webHidden/>
          </w:rPr>
          <w:fldChar w:fldCharType="end"/>
        </w:r>
      </w:hyperlink>
    </w:p>
    <w:p w14:paraId="6E620587" w14:textId="5C4B3831" w:rsidR="00CB6A38" w:rsidRDefault="00CB6A38">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644383" w:history="1">
        <w:r w:rsidRPr="007A6AD9">
          <w:rPr>
            <w:rStyle w:val="Hyperlink"/>
            <w:noProof/>
            <w:lang w:val="sr-Latn-RS"/>
          </w:rPr>
          <w:t>3.3.3.</w:t>
        </w:r>
        <w:r>
          <w:rPr>
            <w:rFonts w:asciiTheme="minorHAnsi" w:eastAsiaTheme="minorEastAsia" w:hAnsiTheme="minorHAnsi" w:cstheme="minorBidi"/>
            <w:i w:val="0"/>
            <w:iCs w:val="0"/>
            <w:noProof/>
            <w:kern w:val="2"/>
            <w:sz w:val="22"/>
            <w:szCs w:val="22"/>
            <w:lang w:val="sr-Latn-RS" w:eastAsia="sr-Latn-RS"/>
            <w14:ligatures w14:val="standardContextual"/>
          </w:rPr>
          <w:tab/>
        </w:r>
        <w:r w:rsidRPr="007A6AD9">
          <w:rPr>
            <w:rStyle w:val="Hyperlink"/>
            <w:noProof/>
          </w:rPr>
          <w:t>Diskusija dobijenih re</w:t>
        </w:r>
        <w:r w:rsidRPr="007A6AD9">
          <w:rPr>
            <w:rStyle w:val="Hyperlink"/>
            <w:noProof/>
            <w:lang w:val="sr-Latn-RS"/>
          </w:rPr>
          <w:t>zultata</w:t>
        </w:r>
        <w:r>
          <w:rPr>
            <w:noProof/>
            <w:webHidden/>
          </w:rPr>
          <w:tab/>
        </w:r>
        <w:r>
          <w:rPr>
            <w:noProof/>
            <w:webHidden/>
          </w:rPr>
          <w:fldChar w:fldCharType="begin"/>
        </w:r>
        <w:r>
          <w:rPr>
            <w:noProof/>
            <w:webHidden/>
          </w:rPr>
          <w:instrText xml:space="preserve"> PAGEREF _Toc150644383 \h </w:instrText>
        </w:r>
        <w:r>
          <w:rPr>
            <w:noProof/>
            <w:webHidden/>
          </w:rPr>
        </w:r>
        <w:r>
          <w:rPr>
            <w:noProof/>
            <w:webHidden/>
          </w:rPr>
          <w:fldChar w:fldCharType="separate"/>
        </w:r>
        <w:r w:rsidR="00CF6195">
          <w:rPr>
            <w:noProof/>
            <w:webHidden/>
          </w:rPr>
          <w:t>24</w:t>
        </w:r>
        <w:r>
          <w:rPr>
            <w:noProof/>
            <w:webHidden/>
          </w:rPr>
          <w:fldChar w:fldCharType="end"/>
        </w:r>
      </w:hyperlink>
    </w:p>
    <w:p w14:paraId="417AF445" w14:textId="37BDCF09" w:rsidR="00CB6A38" w:rsidRDefault="00CB6A38">
      <w:pPr>
        <w:pStyle w:val="TOC1"/>
        <w:tabs>
          <w:tab w:val="left" w:pos="480"/>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hyperlink w:anchor="_Toc150644384" w:history="1">
        <w:r w:rsidRPr="007A6AD9">
          <w:rPr>
            <w:rStyle w:val="Hyperlink"/>
            <w:noProof/>
          </w:rPr>
          <w:t>4.</w:t>
        </w:r>
        <w:r>
          <w:rPr>
            <w:rFonts w:asciiTheme="minorHAnsi" w:eastAsiaTheme="minorEastAsia" w:hAnsiTheme="minorHAnsi" w:cstheme="minorBidi"/>
            <w:b w:val="0"/>
            <w:bCs w:val="0"/>
            <w:caps w:val="0"/>
            <w:noProof/>
            <w:kern w:val="2"/>
            <w:sz w:val="22"/>
            <w:szCs w:val="22"/>
            <w:lang w:val="sr-Latn-RS" w:eastAsia="sr-Latn-RS"/>
            <w14:ligatures w14:val="standardContextual"/>
          </w:rPr>
          <w:tab/>
        </w:r>
        <w:r w:rsidRPr="007A6AD9">
          <w:rPr>
            <w:rStyle w:val="Hyperlink"/>
            <w:noProof/>
            <w:lang w:val="sr-Latn-RS"/>
          </w:rPr>
          <w:t>Problem 4 – Generisanje elemenata Halton Quasi Monte Carlo sekvence sa direktivama za podelu posla (worksharing direktivama)</w:t>
        </w:r>
        <w:r>
          <w:rPr>
            <w:noProof/>
            <w:webHidden/>
          </w:rPr>
          <w:tab/>
        </w:r>
        <w:r>
          <w:rPr>
            <w:noProof/>
            <w:webHidden/>
          </w:rPr>
          <w:fldChar w:fldCharType="begin"/>
        </w:r>
        <w:r>
          <w:rPr>
            <w:noProof/>
            <w:webHidden/>
          </w:rPr>
          <w:instrText xml:space="preserve"> PAGEREF _Toc150644384 \h </w:instrText>
        </w:r>
        <w:r>
          <w:rPr>
            <w:noProof/>
            <w:webHidden/>
          </w:rPr>
        </w:r>
        <w:r>
          <w:rPr>
            <w:noProof/>
            <w:webHidden/>
          </w:rPr>
          <w:fldChar w:fldCharType="separate"/>
        </w:r>
        <w:r w:rsidR="00CF6195">
          <w:rPr>
            <w:noProof/>
            <w:webHidden/>
          </w:rPr>
          <w:t>25</w:t>
        </w:r>
        <w:r>
          <w:rPr>
            <w:noProof/>
            <w:webHidden/>
          </w:rPr>
          <w:fldChar w:fldCharType="end"/>
        </w:r>
      </w:hyperlink>
    </w:p>
    <w:p w14:paraId="24F9C805" w14:textId="616F744D" w:rsidR="00CB6A38" w:rsidRDefault="00CB6A38">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644385" w:history="1">
        <w:r w:rsidRPr="007A6AD9">
          <w:rPr>
            <w:rStyle w:val="Hyperlink"/>
            <w:noProof/>
          </w:rPr>
          <w:t>4.1.</w:t>
        </w:r>
        <w:r>
          <w:rPr>
            <w:rFonts w:asciiTheme="minorHAnsi" w:eastAsiaTheme="minorEastAsia" w:hAnsiTheme="minorHAnsi" w:cstheme="minorBidi"/>
            <w:smallCaps w:val="0"/>
            <w:noProof/>
            <w:kern w:val="2"/>
            <w:sz w:val="22"/>
            <w:szCs w:val="22"/>
            <w:lang w:val="sr-Latn-RS" w:eastAsia="sr-Latn-RS"/>
            <w14:ligatures w14:val="standardContextual"/>
          </w:rPr>
          <w:tab/>
        </w:r>
        <w:r w:rsidRPr="007A6AD9">
          <w:rPr>
            <w:rStyle w:val="Hyperlink"/>
            <w:noProof/>
          </w:rPr>
          <w:t>Tekst problema‚</w:t>
        </w:r>
        <w:r>
          <w:rPr>
            <w:noProof/>
            <w:webHidden/>
          </w:rPr>
          <w:tab/>
        </w:r>
        <w:r>
          <w:rPr>
            <w:noProof/>
            <w:webHidden/>
          </w:rPr>
          <w:fldChar w:fldCharType="begin"/>
        </w:r>
        <w:r>
          <w:rPr>
            <w:noProof/>
            <w:webHidden/>
          </w:rPr>
          <w:instrText xml:space="preserve"> PAGEREF _Toc150644385 \h </w:instrText>
        </w:r>
        <w:r>
          <w:rPr>
            <w:noProof/>
            <w:webHidden/>
          </w:rPr>
        </w:r>
        <w:r>
          <w:rPr>
            <w:noProof/>
            <w:webHidden/>
          </w:rPr>
          <w:fldChar w:fldCharType="separate"/>
        </w:r>
        <w:r w:rsidR="00CF6195">
          <w:rPr>
            <w:noProof/>
            <w:webHidden/>
          </w:rPr>
          <w:t>25</w:t>
        </w:r>
        <w:r>
          <w:rPr>
            <w:noProof/>
            <w:webHidden/>
          </w:rPr>
          <w:fldChar w:fldCharType="end"/>
        </w:r>
      </w:hyperlink>
    </w:p>
    <w:p w14:paraId="1D7B3033" w14:textId="670B264B" w:rsidR="00CB6A38" w:rsidRDefault="00CB6A38">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644386" w:history="1">
        <w:r w:rsidRPr="007A6AD9">
          <w:rPr>
            <w:rStyle w:val="Hyperlink"/>
            <w:noProof/>
          </w:rPr>
          <w:t>4.2.</w:t>
        </w:r>
        <w:r>
          <w:rPr>
            <w:rFonts w:asciiTheme="minorHAnsi" w:eastAsiaTheme="minorEastAsia" w:hAnsiTheme="minorHAnsi" w:cstheme="minorBidi"/>
            <w:smallCaps w:val="0"/>
            <w:noProof/>
            <w:kern w:val="2"/>
            <w:sz w:val="22"/>
            <w:szCs w:val="22"/>
            <w:lang w:val="sr-Latn-RS" w:eastAsia="sr-Latn-RS"/>
            <w14:ligatures w14:val="standardContextual"/>
          </w:rPr>
          <w:tab/>
        </w:r>
        <w:r w:rsidRPr="007A6AD9">
          <w:rPr>
            <w:rStyle w:val="Hyperlink"/>
            <w:noProof/>
          </w:rPr>
          <w:t>Delovi koje treba paralelizovati</w:t>
        </w:r>
        <w:r>
          <w:rPr>
            <w:noProof/>
            <w:webHidden/>
          </w:rPr>
          <w:tab/>
        </w:r>
        <w:r>
          <w:rPr>
            <w:noProof/>
            <w:webHidden/>
          </w:rPr>
          <w:fldChar w:fldCharType="begin"/>
        </w:r>
        <w:r>
          <w:rPr>
            <w:noProof/>
            <w:webHidden/>
          </w:rPr>
          <w:instrText xml:space="preserve"> PAGEREF _Toc150644386 \h </w:instrText>
        </w:r>
        <w:r>
          <w:rPr>
            <w:noProof/>
            <w:webHidden/>
          </w:rPr>
        </w:r>
        <w:r>
          <w:rPr>
            <w:noProof/>
            <w:webHidden/>
          </w:rPr>
          <w:fldChar w:fldCharType="separate"/>
        </w:r>
        <w:r w:rsidR="00CF6195">
          <w:rPr>
            <w:noProof/>
            <w:webHidden/>
          </w:rPr>
          <w:t>25</w:t>
        </w:r>
        <w:r>
          <w:rPr>
            <w:noProof/>
            <w:webHidden/>
          </w:rPr>
          <w:fldChar w:fldCharType="end"/>
        </w:r>
      </w:hyperlink>
    </w:p>
    <w:p w14:paraId="19F4D9D7" w14:textId="053415B5" w:rsidR="00CB6A38" w:rsidRDefault="00CB6A38">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644387" w:history="1">
        <w:r w:rsidRPr="007A6AD9">
          <w:rPr>
            <w:rStyle w:val="Hyperlink"/>
            <w:noProof/>
          </w:rPr>
          <w:t>4.2.1.</w:t>
        </w:r>
        <w:r>
          <w:rPr>
            <w:rFonts w:asciiTheme="minorHAnsi" w:eastAsiaTheme="minorEastAsia" w:hAnsiTheme="minorHAnsi" w:cstheme="minorBidi"/>
            <w:i w:val="0"/>
            <w:iCs w:val="0"/>
            <w:noProof/>
            <w:kern w:val="2"/>
            <w:sz w:val="22"/>
            <w:szCs w:val="22"/>
            <w:lang w:val="sr-Latn-RS" w:eastAsia="sr-Latn-RS"/>
            <w14:ligatures w14:val="standardContextual"/>
          </w:rPr>
          <w:tab/>
        </w:r>
        <w:r w:rsidRPr="007A6AD9">
          <w:rPr>
            <w:rStyle w:val="Hyperlink"/>
            <w:noProof/>
          </w:rPr>
          <w:t>Diskusija</w:t>
        </w:r>
        <w:r>
          <w:rPr>
            <w:noProof/>
            <w:webHidden/>
          </w:rPr>
          <w:tab/>
        </w:r>
        <w:r>
          <w:rPr>
            <w:noProof/>
            <w:webHidden/>
          </w:rPr>
          <w:fldChar w:fldCharType="begin"/>
        </w:r>
        <w:r>
          <w:rPr>
            <w:noProof/>
            <w:webHidden/>
          </w:rPr>
          <w:instrText xml:space="preserve"> PAGEREF _Toc150644387 \h </w:instrText>
        </w:r>
        <w:r>
          <w:rPr>
            <w:noProof/>
            <w:webHidden/>
          </w:rPr>
        </w:r>
        <w:r>
          <w:rPr>
            <w:noProof/>
            <w:webHidden/>
          </w:rPr>
          <w:fldChar w:fldCharType="separate"/>
        </w:r>
        <w:r w:rsidR="00CF6195">
          <w:rPr>
            <w:noProof/>
            <w:webHidden/>
          </w:rPr>
          <w:t>25</w:t>
        </w:r>
        <w:r>
          <w:rPr>
            <w:noProof/>
            <w:webHidden/>
          </w:rPr>
          <w:fldChar w:fldCharType="end"/>
        </w:r>
      </w:hyperlink>
    </w:p>
    <w:p w14:paraId="6155C141" w14:textId="17BD5C2B" w:rsidR="00CB6A38" w:rsidRDefault="00CB6A38">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644388" w:history="1">
        <w:r w:rsidRPr="007A6AD9">
          <w:rPr>
            <w:rStyle w:val="Hyperlink"/>
            <w:noProof/>
          </w:rPr>
          <w:t>4.2.2.</w:t>
        </w:r>
        <w:r>
          <w:rPr>
            <w:rFonts w:asciiTheme="minorHAnsi" w:eastAsiaTheme="minorEastAsia" w:hAnsiTheme="minorHAnsi" w:cstheme="minorBidi"/>
            <w:i w:val="0"/>
            <w:iCs w:val="0"/>
            <w:noProof/>
            <w:kern w:val="2"/>
            <w:sz w:val="22"/>
            <w:szCs w:val="22"/>
            <w:lang w:val="sr-Latn-RS" w:eastAsia="sr-Latn-RS"/>
            <w14:ligatures w14:val="standardContextual"/>
          </w:rPr>
          <w:tab/>
        </w:r>
        <w:r w:rsidRPr="007A6AD9">
          <w:rPr>
            <w:rStyle w:val="Hyperlink"/>
            <w:noProof/>
          </w:rPr>
          <w:t>Način paralelizacije</w:t>
        </w:r>
        <w:r>
          <w:rPr>
            <w:noProof/>
            <w:webHidden/>
          </w:rPr>
          <w:tab/>
        </w:r>
        <w:r>
          <w:rPr>
            <w:noProof/>
            <w:webHidden/>
          </w:rPr>
          <w:fldChar w:fldCharType="begin"/>
        </w:r>
        <w:r>
          <w:rPr>
            <w:noProof/>
            <w:webHidden/>
          </w:rPr>
          <w:instrText xml:space="preserve"> PAGEREF _Toc150644388 \h </w:instrText>
        </w:r>
        <w:r>
          <w:rPr>
            <w:noProof/>
            <w:webHidden/>
          </w:rPr>
        </w:r>
        <w:r>
          <w:rPr>
            <w:noProof/>
            <w:webHidden/>
          </w:rPr>
          <w:fldChar w:fldCharType="separate"/>
        </w:r>
        <w:r w:rsidR="00CF6195">
          <w:rPr>
            <w:noProof/>
            <w:webHidden/>
          </w:rPr>
          <w:t>25</w:t>
        </w:r>
        <w:r>
          <w:rPr>
            <w:noProof/>
            <w:webHidden/>
          </w:rPr>
          <w:fldChar w:fldCharType="end"/>
        </w:r>
      </w:hyperlink>
    </w:p>
    <w:p w14:paraId="31E3C4A3" w14:textId="5CA0A350" w:rsidR="00CB6A38" w:rsidRDefault="00CB6A38">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644389" w:history="1">
        <w:r w:rsidRPr="007A6AD9">
          <w:rPr>
            <w:rStyle w:val="Hyperlink"/>
            <w:noProof/>
          </w:rPr>
          <w:t>4.3.</w:t>
        </w:r>
        <w:r>
          <w:rPr>
            <w:rFonts w:asciiTheme="minorHAnsi" w:eastAsiaTheme="minorEastAsia" w:hAnsiTheme="minorHAnsi" w:cstheme="minorBidi"/>
            <w:smallCaps w:val="0"/>
            <w:noProof/>
            <w:kern w:val="2"/>
            <w:sz w:val="22"/>
            <w:szCs w:val="22"/>
            <w:lang w:val="sr-Latn-RS" w:eastAsia="sr-Latn-RS"/>
            <w14:ligatures w14:val="standardContextual"/>
          </w:rPr>
          <w:tab/>
        </w:r>
        <w:r w:rsidRPr="007A6AD9">
          <w:rPr>
            <w:rStyle w:val="Hyperlink"/>
            <w:noProof/>
          </w:rPr>
          <w:t>Rezultati</w:t>
        </w:r>
        <w:r>
          <w:rPr>
            <w:noProof/>
            <w:webHidden/>
          </w:rPr>
          <w:tab/>
        </w:r>
        <w:r>
          <w:rPr>
            <w:noProof/>
            <w:webHidden/>
          </w:rPr>
          <w:fldChar w:fldCharType="begin"/>
        </w:r>
        <w:r>
          <w:rPr>
            <w:noProof/>
            <w:webHidden/>
          </w:rPr>
          <w:instrText xml:space="preserve"> PAGEREF _Toc150644389 \h </w:instrText>
        </w:r>
        <w:r>
          <w:rPr>
            <w:noProof/>
            <w:webHidden/>
          </w:rPr>
        </w:r>
        <w:r>
          <w:rPr>
            <w:noProof/>
            <w:webHidden/>
          </w:rPr>
          <w:fldChar w:fldCharType="separate"/>
        </w:r>
        <w:r w:rsidR="00CF6195">
          <w:rPr>
            <w:noProof/>
            <w:webHidden/>
          </w:rPr>
          <w:t>25</w:t>
        </w:r>
        <w:r>
          <w:rPr>
            <w:noProof/>
            <w:webHidden/>
          </w:rPr>
          <w:fldChar w:fldCharType="end"/>
        </w:r>
      </w:hyperlink>
    </w:p>
    <w:p w14:paraId="09FB7BE2" w14:textId="15EE205F" w:rsidR="00CB6A38" w:rsidRDefault="00CB6A38">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644390" w:history="1">
        <w:r w:rsidRPr="007A6AD9">
          <w:rPr>
            <w:rStyle w:val="Hyperlink"/>
            <w:noProof/>
          </w:rPr>
          <w:t>4.3.1.</w:t>
        </w:r>
        <w:r>
          <w:rPr>
            <w:rFonts w:asciiTheme="minorHAnsi" w:eastAsiaTheme="minorEastAsia" w:hAnsiTheme="minorHAnsi" w:cstheme="minorBidi"/>
            <w:i w:val="0"/>
            <w:iCs w:val="0"/>
            <w:noProof/>
            <w:kern w:val="2"/>
            <w:sz w:val="22"/>
            <w:szCs w:val="22"/>
            <w:lang w:val="sr-Latn-RS" w:eastAsia="sr-Latn-RS"/>
            <w14:ligatures w14:val="standardContextual"/>
          </w:rPr>
          <w:tab/>
        </w:r>
        <w:r w:rsidRPr="007A6AD9">
          <w:rPr>
            <w:rStyle w:val="Hyperlink"/>
            <w:noProof/>
          </w:rPr>
          <w:t>Logovi izvršavanja</w:t>
        </w:r>
        <w:r>
          <w:rPr>
            <w:noProof/>
            <w:webHidden/>
          </w:rPr>
          <w:tab/>
        </w:r>
        <w:r>
          <w:rPr>
            <w:noProof/>
            <w:webHidden/>
          </w:rPr>
          <w:fldChar w:fldCharType="begin"/>
        </w:r>
        <w:r>
          <w:rPr>
            <w:noProof/>
            <w:webHidden/>
          </w:rPr>
          <w:instrText xml:space="preserve"> PAGEREF _Toc150644390 \h </w:instrText>
        </w:r>
        <w:r>
          <w:rPr>
            <w:noProof/>
            <w:webHidden/>
          </w:rPr>
        </w:r>
        <w:r>
          <w:rPr>
            <w:noProof/>
            <w:webHidden/>
          </w:rPr>
          <w:fldChar w:fldCharType="separate"/>
        </w:r>
        <w:r w:rsidR="00CF6195">
          <w:rPr>
            <w:noProof/>
            <w:webHidden/>
          </w:rPr>
          <w:t>25</w:t>
        </w:r>
        <w:r>
          <w:rPr>
            <w:noProof/>
            <w:webHidden/>
          </w:rPr>
          <w:fldChar w:fldCharType="end"/>
        </w:r>
      </w:hyperlink>
    </w:p>
    <w:p w14:paraId="0FCC3857" w14:textId="5C62682C" w:rsidR="00CB6A38" w:rsidRDefault="00CB6A38">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644391" w:history="1">
        <w:r w:rsidRPr="007A6AD9">
          <w:rPr>
            <w:rStyle w:val="Hyperlink"/>
            <w:noProof/>
          </w:rPr>
          <w:t>4.3.2.</w:t>
        </w:r>
        <w:r>
          <w:rPr>
            <w:rFonts w:asciiTheme="minorHAnsi" w:eastAsiaTheme="minorEastAsia" w:hAnsiTheme="minorHAnsi" w:cstheme="minorBidi"/>
            <w:i w:val="0"/>
            <w:iCs w:val="0"/>
            <w:noProof/>
            <w:kern w:val="2"/>
            <w:sz w:val="22"/>
            <w:szCs w:val="22"/>
            <w:lang w:val="sr-Latn-RS" w:eastAsia="sr-Latn-RS"/>
            <w14:ligatures w14:val="standardContextual"/>
          </w:rPr>
          <w:tab/>
        </w:r>
        <w:r w:rsidRPr="007A6AD9">
          <w:rPr>
            <w:rStyle w:val="Hyperlink"/>
            <w:noProof/>
          </w:rPr>
          <w:t>Grafici ubrzanja</w:t>
        </w:r>
        <w:r>
          <w:rPr>
            <w:noProof/>
            <w:webHidden/>
          </w:rPr>
          <w:tab/>
        </w:r>
        <w:r>
          <w:rPr>
            <w:noProof/>
            <w:webHidden/>
          </w:rPr>
          <w:fldChar w:fldCharType="begin"/>
        </w:r>
        <w:r>
          <w:rPr>
            <w:noProof/>
            <w:webHidden/>
          </w:rPr>
          <w:instrText xml:space="preserve"> PAGEREF _Toc150644391 \h </w:instrText>
        </w:r>
        <w:r>
          <w:rPr>
            <w:noProof/>
            <w:webHidden/>
          </w:rPr>
        </w:r>
        <w:r>
          <w:rPr>
            <w:noProof/>
            <w:webHidden/>
          </w:rPr>
          <w:fldChar w:fldCharType="separate"/>
        </w:r>
        <w:r w:rsidR="00CF6195">
          <w:rPr>
            <w:noProof/>
            <w:webHidden/>
          </w:rPr>
          <w:t>26</w:t>
        </w:r>
        <w:r>
          <w:rPr>
            <w:noProof/>
            <w:webHidden/>
          </w:rPr>
          <w:fldChar w:fldCharType="end"/>
        </w:r>
      </w:hyperlink>
    </w:p>
    <w:p w14:paraId="289A0DAA" w14:textId="1C8C9FA3" w:rsidR="00CB6A38" w:rsidRDefault="00CB6A38">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644392" w:history="1">
        <w:r w:rsidRPr="007A6AD9">
          <w:rPr>
            <w:rStyle w:val="Hyperlink"/>
            <w:noProof/>
            <w:lang w:val="sr-Latn-RS"/>
          </w:rPr>
          <w:t>4.3.3.</w:t>
        </w:r>
        <w:r>
          <w:rPr>
            <w:rFonts w:asciiTheme="minorHAnsi" w:eastAsiaTheme="minorEastAsia" w:hAnsiTheme="minorHAnsi" w:cstheme="minorBidi"/>
            <w:i w:val="0"/>
            <w:iCs w:val="0"/>
            <w:noProof/>
            <w:kern w:val="2"/>
            <w:sz w:val="22"/>
            <w:szCs w:val="22"/>
            <w:lang w:val="sr-Latn-RS" w:eastAsia="sr-Latn-RS"/>
            <w14:ligatures w14:val="standardContextual"/>
          </w:rPr>
          <w:tab/>
        </w:r>
        <w:r w:rsidRPr="007A6AD9">
          <w:rPr>
            <w:rStyle w:val="Hyperlink"/>
            <w:noProof/>
          </w:rPr>
          <w:t>Diskusija dobijenih re</w:t>
        </w:r>
        <w:r w:rsidRPr="007A6AD9">
          <w:rPr>
            <w:rStyle w:val="Hyperlink"/>
            <w:noProof/>
            <w:lang w:val="sr-Latn-RS"/>
          </w:rPr>
          <w:t>zultata</w:t>
        </w:r>
        <w:r>
          <w:rPr>
            <w:noProof/>
            <w:webHidden/>
          </w:rPr>
          <w:tab/>
        </w:r>
        <w:r>
          <w:rPr>
            <w:noProof/>
            <w:webHidden/>
          </w:rPr>
          <w:fldChar w:fldCharType="begin"/>
        </w:r>
        <w:r>
          <w:rPr>
            <w:noProof/>
            <w:webHidden/>
          </w:rPr>
          <w:instrText xml:space="preserve"> PAGEREF _Toc150644392 \h </w:instrText>
        </w:r>
        <w:r>
          <w:rPr>
            <w:noProof/>
            <w:webHidden/>
          </w:rPr>
        </w:r>
        <w:r>
          <w:rPr>
            <w:noProof/>
            <w:webHidden/>
          </w:rPr>
          <w:fldChar w:fldCharType="separate"/>
        </w:r>
        <w:r w:rsidR="00CF6195">
          <w:rPr>
            <w:noProof/>
            <w:webHidden/>
          </w:rPr>
          <w:t>28</w:t>
        </w:r>
        <w:r>
          <w:rPr>
            <w:noProof/>
            <w:webHidden/>
          </w:rPr>
          <w:fldChar w:fldCharType="end"/>
        </w:r>
      </w:hyperlink>
    </w:p>
    <w:p w14:paraId="390B051B" w14:textId="58B0FDA4" w:rsidR="00CB6A38" w:rsidRDefault="00CB6A38">
      <w:pPr>
        <w:pStyle w:val="TOC1"/>
        <w:tabs>
          <w:tab w:val="left" w:pos="480"/>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hyperlink w:anchor="_Toc150644393" w:history="1">
        <w:r w:rsidRPr="007A6AD9">
          <w:rPr>
            <w:rStyle w:val="Hyperlink"/>
            <w:noProof/>
          </w:rPr>
          <w:t>5.</w:t>
        </w:r>
        <w:r>
          <w:rPr>
            <w:rFonts w:asciiTheme="minorHAnsi" w:eastAsiaTheme="minorEastAsia" w:hAnsiTheme="minorHAnsi" w:cstheme="minorBidi"/>
            <w:b w:val="0"/>
            <w:bCs w:val="0"/>
            <w:caps w:val="0"/>
            <w:noProof/>
            <w:kern w:val="2"/>
            <w:sz w:val="22"/>
            <w:szCs w:val="22"/>
            <w:lang w:val="sr-Latn-RS" w:eastAsia="sr-Latn-RS"/>
            <w14:ligatures w14:val="standardContextual"/>
          </w:rPr>
          <w:tab/>
        </w:r>
        <w:r w:rsidRPr="007A6AD9">
          <w:rPr>
            <w:rStyle w:val="Hyperlink"/>
            <w:noProof/>
            <w:lang w:val="sr-Latn-RS"/>
          </w:rPr>
          <w:t>Problem 5 – Generisanje elemenata Halton Quasi Monte Carlo sekvence sa direktivama za podelu posla (worksharing direktivama)</w:t>
        </w:r>
        <w:r>
          <w:rPr>
            <w:noProof/>
            <w:webHidden/>
          </w:rPr>
          <w:tab/>
        </w:r>
        <w:r>
          <w:rPr>
            <w:noProof/>
            <w:webHidden/>
          </w:rPr>
          <w:fldChar w:fldCharType="begin"/>
        </w:r>
        <w:r>
          <w:rPr>
            <w:noProof/>
            <w:webHidden/>
          </w:rPr>
          <w:instrText xml:space="preserve"> PAGEREF _Toc150644393 \h </w:instrText>
        </w:r>
        <w:r>
          <w:rPr>
            <w:noProof/>
            <w:webHidden/>
          </w:rPr>
        </w:r>
        <w:r>
          <w:rPr>
            <w:noProof/>
            <w:webHidden/>
          </w:rPr>
          <w:fldChar w:fldCharType="separate"/>
        </w:r>
        <w:r w:rsidR="00CF6195">
          <w:rPr>
            <w:noProof/>
            <w:webHidden/>
          </w:rPr>
          <w:t>29</w:t>
        </w:r>
        <w:r>
          <w:rPr>
            <w:noProof/>
            <w:webHidden/>
          </w:rPr>
          <w:fldChar w:fldCharType="end"/>
        </w:r>
      </w:hyperlink>
    </w:p>
    <w:p w14:paraId="76CFA82F" w14:textId="1A0CF13B" w:rsidR="00CB6A38" w:rsidRDefault="00CB6A38">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644394" w:history="1">
        <w:r w:rsidRPr="007A6AD9">
          <w:rPr>
            <w:rStyle w:val="Hyperlink"/>
            <w:noProof/>
          </w:rPr>
          <w:t>5.1.</w:t>
        </w:r>
        <w:r>
          <w:rPr>
            <w:rFonts w:asciiTheme="minorHAnsi" w:eastAsiaTheme="minorEastAsia" w:hAnsiTheme="minorHAnsi" w:cstheme="minorBidi"/>
            <w:smallCaps w:val="0"/>
            <w:noProof/>
            <w:kern w:val="2"/>
            <w:sz w:val="22"/>
            <w:szCs w:val="22"/>
            <w:lang w:val="sr-Latn-RS" w:eastAsia="sr-Latn-RS"/>
            <w14:ligatures w14:val="standardContextual"/>
          </w:rPr>
          <w:tab/>
        </w:r>
        <w:r w:rsidRPr="007A6AD9">
          <w:rPr>
            <w:rStyle w:val="Hyperlink"/>
            <w:noProof/>
          </w:rPr>
          <w:t>Tekst problema</w:t>
        </w:r>
        <w:r>
          <w:rPr>
            <w:noProof/>
            <w:webHidden/>
          </w:rPr>
          <w:tab/>
        </w:r>
        <w:r>
          <w:rPr>
            <w:noProof/>
            <w:webHidden/>
          </w:rPr>
          <w:fldChar w:fldCharType="begin"/>
        </w:r>
        <w:r>
          <w:rPr>
            <w:noProof/>
            <w:webHidden/>
          </w:rPr>
          <w:instrText xml:space="preserve"> PAGEREF _Toc150644394 \h </w:instrText>
        </w:r>
        <w:r>
          <w:rPr>
            <w:noProof/>
            <w:webHidden/>
          </w:rPr>
        </w:r>
        <w:r>
          <w:rPr>
            <w:noProof/>
            <w:webHidden/>
          </w:rPr>
          <w:fldChar w:fldCharType="separate"/>
        </w:r>
        <w:r w:rsidR="00CF6195">
          <w:rPr>
            <w:noProof/>
            <w:webHidden/>
          </w:rPr>
          <w:t>29</w:t>
        </w:r>
        <w:r>
          <w:rPr>
            <w:noProof/>
            <w:webHidden/>
          </w:rPr>
          <w:fldChar w:fldCharType="end"/>
        </w:r>
      </w:hyperlink>
    </w:p>
    <w:p w14:paraId="177408F0" w14:textId="777DC154" w:rsidR="00CB6A38" w:rsidRDefault="00CB6A38">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644395" w:history="1">
        <w:r w:rsidRPr="007A6AD9">
          <w:rPr>
            <w:rStyle w:val="Hyperlink"/>
            <w:noProof/>
          </w:rPr>
          <w:t>5.2.</w:t>
        </w:r>
        <w:r>
          <w:rPr>
            <w:rFonts w:asciiTheme="minorHAnsi" w:eastAsiaTheme="minorEastAsia" w:hAnsiTheme="minorHAnsi" w:cstheme="minorBidi"/>
            <w:smallCaps w:val="0"/>
            <w:noProof/>
            <w:kern w:val="2"/>
            <w:sz w:val="22"/>
            <w:szCs w:val="22"/>
            <w:lang w:val="sr-Latn-RS" w:eastAsia="sr-Latn-RS"/>
            <w14:ligatures w14:val="standardContextual"/>
          </w:rPr>
          <w:tab/>
        </w:r>
        <w:r w:rsidRPr="007A6AD9">
          <w:rPr>
            <w:rStyle w:val="Hyperlink"/>
            <w:noProof/>
          </w:rPr>
          <w:t>Delovi koje treba paralelizovati</w:t>
        </w:r>
        <w:r>
          <w:rPr>
            <w:noProof/>
            <w:webHidden/>
          </w:rPr>
          <w:tab/>
        </w:r>
        <w:r>
          <w:rPr>
            <w:noProof/>
            <w:webHidden/>
          </w:rPr>
          <w:fldChar w:fldCharType="begin"/>
        </w:r>
        <w:r>
          <w:rPr>
            <w:noProof/>
            <w:webHidden/>
          </w:rPr>
          <w:instrText xml:space="preserve"> PAGEREF _Toc150644395 \h </w:instrText>
        </w:r>
        <w:r>
          <w:rPr>
            <w:noProof/>
            <w:webHidden/>
          </w:rPr>
        </w:r>
        <w:r>
          <w:rPr>
            <w:noProof/>
            <w:webHidden/>
          </w:rPr>
          <w:fldChar w:fldCharType="separate"/>
        </w:r>
        <w:r w:rsidR="00CF6195">
          <w:rPr>
            <w:noProof/>
            <w:webHidden/>
          </w:rPr>
          <w:t>30</w:t>
        </w:r>
        <w:r>
          <w:rPr>
            <w:noProof/>
            <w:webHidden/>
          </w:rPr>
          <w:fldChar w:fldCharType="end"/>
        </w:r>
      </w:hyperlink>
    </w:p>
    <w:p w14:paraId="5987AE63" w14:textId="665EFDB2" w:rsidR="00CB6A38" w:rsidRDefault="00CB6A38">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644396" w:history="1">
        <w:r w:rsidRPr="007A6AD9">
          <w:rPr>
            <w:rStyle w:val="Hyperlink"/>
            <w:noProof/>
          </w:rPr>
          <w:t>5.2.1.</w:t>
        </w:r>
        <w:r>
          <w:rPr>
            <w:rFonts w:asciiTheme="minorHAnsi" w:eastAsiaTheme="minorEastAsia" w:hAnsiTheme="minorHAnsi" w:cstheme="minorBidi"/>
            <w:i w:val="0"/>
            <w:iCs w:val="0"/>
            <w:noProof/>
            <w:kern w:val="2"/>
            <w:sz w:val="22"/>
            <w:szCs w:val="22"/>
            <w:lang w:val="sr-Latn-RS" w:eastAsia="sr-Latn-RS"/>
            <w14:ligatures w14:val="standardContextual"/>
          </w:rPr>
          <w:tab/>
        </w:r>
        <w:r w:rsidRPr="007A6AD9">
          <w:rPr>
            <w:rStyle w:val="Hyperlink"/>
            <w:noProof/>
          </w:rPr>
          <w:t>Diskusija</w:t>
        </w:r>
        <w:r>
          <w:rPr>
            <w:noProof/>
            <w:webHidden/>
          </w:rPr>
          <w:tab/>
        </w:r>
        <w:r>
          <w:rPr>
            <w:noProof/>
            <w:webHidden/>
          </w:rPr>
          <w:fldChar w:fldCharType="begin"/>
        </w:r>
        <w:r>
          <w:rPr>
            <w:noProof/>
            <w:webHidden/>
          </w:rPr>
          <w:instrText xml:space="preserve"> PAGEREF _Toc150644396 \h </w:instrText>
        </w:r>
        <w:r>
          <w:rPr>
            <w:noProof/>
            <w:webHidden/>
          </w:rPr>
        </w:r>
        <w:r>
          <w:rPr>
            <w:noProof/>
            <w:webHidden/>
          </w:rPr>
          <w:fldChar w:fldCharType="separate"/>
        </w:r>
        <w:r w:rsidR="00CF6195">
          <w:rPr>
            <w:noProof/>
            <w:webHidden/>
          </w:rPr>
          <w:t>30</w:t>
        </w:r>
        <w:r>
          <w:rPr>
            <w:noProof/>
            <w:webHidden/>
          </w:rPr>
          <w:fldChar w:fldCharType="end"/>
        </w:r>
      </w:hyperlink>
    </w:p>
    <w:p w14:paraId="4539E594" w14:textId="1BF10BB3" w:rsidR="00CB6A38" w:rsidRDefault="00CB6A38">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644397" w:history="1">
        <w:r w:rsidRPr="007A6AD9">
          <w:rPr>
            <w:rStyle w:val="Hyperlink"/>
            <w:noProof/>
          </w:rPr>
          <w:t>5.2.2.</w:t>
        </w:r>
        <w:r>
          <w:rPr>
            <w:rFonts w:asciiTheme="minorHAnsi" w:eastAsiaTheme="minorEastAsia" w:hAnsiTheme="minorHAnsi" w:cstheme="minorBidi"/>
            <w:i w:val="0"/>
            <w:iCs w:val="0"/>
            <w:noProof/>
            <w:kern w:val="2"/>
            <w:sz w:val="22"/>
            <w:szCs w:val="22"/>
            <w:lang w:val="sr-Latn-RS" w:eastAsia="sr-Latn-RS"/>
            <w14:ligatures w14:val="standardContextual"/>
          </w:rPr>
          <w:tab/>
        </w:r>
        <w:r w:rsidRPr="007A6AD9">
          <w:rPr>
            <w:rStyle w:val="Hyperlink"/>
            <w:noProof/>
          </w:rPr>
          <w:t>Način paralelizacije</w:t>
        </w:r>
        <w:r>
          <w:rPr>
            <w:noProof/>
            <w:webHidden/>
          </w:rPr>
          <w:tab/>
        </w:r>
        <w:r>
          <w:rPr>
            <w:noProof/>
            <w:webHidden/>
          </w:rPr>
          <w:fldChar w:fldCharType="begin"/>
        </w:r>
        <w:r>
          <w:rPr>
            <w:noProof/>
            <w:webHidden/>
          </w:rPr>
          <w:instrText xml:space="preserve"> PAGEREF _Toc150644397 \h </w:instrText>
        </w:r>
        <w:r>
          <w:rPr>
            <w:noProof/>
            <w:webHidden/>
          </w:rPr>
        </w:r>
        <w:r>
          <w:rPr>
            <w:noProof/>
            <w:webHidden/>
          </w:rPr>
          <w:fldChar w:fldCharType="separate"/>
        </w:r>
        <w:r w:rsidR="00CF6195">
          <w:rPr>
            <w:noProof/>
            <w:webHidden/>
          </w:rPr>
          <w:t>30</w:t>
        </w:r>
        <w:r>
          <w:rPr>
            <w:noProof/>
            <w:webHidden/>
          </w:rPr>
          <w:fldChar w:fldCharType="end"/>
        </w:r>
      </w:hyperlink>
    </w:p>
    <w:p w14:paraId="592941E5" w14:textId="7397B6D0" w:rsidR="00CB6A38" w:rsidRDefault="00CB6A38">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0644398" w:history="1">
        <w:r w:rsidRPr="007A6AD9">
          <w:rPr>
            <w:rStyle w:val="Hyperlink"/>
            <w:noProof/>
          </w:rPr>
          <w:t>5.3.</w:t>
        </w:r>
        <w:r>
          <w:rPr>
            <w:rFonts w:asciiTheme="minorHAnsi" w:eastAsiaTheme="minorEastAsia" w:hAnsiTheme="minorHAnsi" w:cstheme="minorBidi"/>
            <w:smallCaps w:val="0"/>
            <w:noProof/>
            <w:kern w:val="2"/>
            <w:sz w:val="22"/>
            <w:szCs w:val="22"/>
            <w:lang w:val="sr-Latn-RS" w:eastAsia="sr-Latn-RS"/>
            <w14:ligatures w14:val="standardContextual"/>
          </w:rPr>
          <w:tab/>
        </w:r>
        <w:r w:rsidRPr="007A6AD9">
          <w:rPr>
            <w:rStyle w:val="Hyperlink"/>
            <w:noProof/>
          </w:rPr>
          <w:t>Rezultati</w:t>
        </w:r>
        <w:r>
          <w:rPr>
            <w:noProof/>
            <w:webHidden/>
          </w:rPr>
          <w:tab/>
        </w:r>
        <w:r>
          <w:rPr>
            <w:noProof/>
            <w:webHidden/>
          </w:rPr>
          <w:fldChar w:fldCharType="begin"/>
        </w:r>
        <w:r>
          <w:rPr>
            <w:noProof/>
            <w:webHidden/>
          </w:rPr>
          <w:instrText xml:space="preserve"> PAGEREF _Toc150644398 \h </w:instrText>
        </w:r>
        <w:r>
          <w:rPr>
            <w:noProof/>
            <w:webHidden/>
          </w:rPr>
        </w:r>
        <w:r>
          <w:rPr>
            <w:noProof/>
            <w:webHidden/>
          </w:rPr>
          <w:fldChar w:fldCharType="separate"/>
        </w:r>
        <w:r w:rsidR="00CF6195">
          <w:rPr>
            <w:noProof/>
            <w:webHidden/>
          </w:rPr>
          <w:t>33</w:t>
        </w:r>
        <w:r>
          <w:rPr>
            <w:noProof/>
            <w:webHidden/>
          </w:rPr>
          <w:fldChar w:fldCharType="end"/>
        </w:r>
      </w:hyperlink>
    </w:p>
    <w:p w14:paraId="1ED1D3F2" w14:textId="14FCE293" w:rsidR="00CB6A38" w:rsidRDefault="00CB6A38">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644399" w:history="1">
        <w:r w:rsidRPr="007A6AD9">
          <w:rPr>
            <w:rStyle w:val="Hyperlink"/>
            <w:noProof/>
          </w:rPr>
          <w:t>5.3.1.</w:t>
        </w:r>
        <w:r>
          <w:rPr>
            <w:rFonts w:asciiTheme="minorHAnsi" w:eastAsiaTheme="minorEastAsia" w:hAnsiTheme="minorHAnsi" w:cstheme="minorBidi"/>
            <w:i w:val="0"/>
            <w:iCs w:val="0"/>
            <w:noProof/>
            <w:kern w:val="2"/>
            <w:sz w:val="22"/>
            <w:szCs w:val="22"/>
            <w:lang w:val="sr-Latn-RS" w:eastAsia="sr-Latn-RS"/>
            <w14:ligatures w14:val="standardContextual"/>
          </w:rPr>
          <w:tab/>
        </w:r>
        <w:r w:rsidRPr="007A6AD9">
          <w:rPr>
            <w:rStyle w:val="Hyperlink"/>
            <w:noProof/>
          </w:rPr>
          <w:t>Logovi izvršavanja</w:t>
        </w:r>
        <w:r>
          <w:rPr>
            <w:noProof/>
            <w:webHidden/>
          </w:rPr>
          <w:tab/>
        </w:r>
        <w:r>
          <w:rPr>
            <w:noProof/>
            <w:webHidden/>
          </w:rPr>
          <w:fldChar w:fldCharType="begin"/>
        </w:r>
        <w:r>
          <w:rPr>
            <w:noProof/>
            <w:webHidden/>
          </w:rPr>
          <w:instrText xml:space="preserve"> PAGEREF _Toc150644399 \h </w:instrText>
        </w:r>
        <w:r>
          <w:rPr>
            <w:noProof/>
            <w:webHidden/>
          </w:rPr>
        </w:r>
        <w:r>
          <w:rPr>
            <w:noProof/>
            <w:webHidden/>
          </w:rPr>
          <w:fldChar w:fldCharType="separate"/>
        </w:r>
        <w:r w:rsidR="00CF6195">
          <w:rPr>
            <w:noProof/>
            <w:webHidden/>
          </w:rPr>
          <w:t>33</w:t>
        </w:r>
        <w:r>
          <w:rPr>
            <w:noProof/>
            <w:webHidden/>
          </w:rPr>
          <w:fldChar w:fldCharType="end"/>
        </w:r>
      </w:hyperlink>
    </w:p>
    <w:p w14:paraId="72BCB803" w14:textId="687F3C8A" w:rsidR="00CB6A38" w:rsidRDefault="00CB6A38">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644400" w:history="1">
        <w:r w:rsidRPr="007A6AD9">
          <w:rPr>
            <w:rStyle w:val="Hyperlink"/>
            <w:noProof/>
          </w:rPr>
          <w:t>5.3.2.</w:t>
        </w:r>
        <w:r>
          <w:rPr>
            <w:rFonts w:asciiTheme="minorHAnsi" w:eastAsiaTheme="minorEastAsia" w:hAnsiTheme="minorHAnsi" w:cstheme="minorBidi"/>
            <w:i w:val="0"/>
            <w:iCs w:val="0"/>
            <w:noProof/>
            <w:kern w:val="2"/>
            <w:sz w:val="22"/>
            <w:szCs w:val="22"/>
            <w:lang w:val="sr-Latn-RS" w:eastAsia="sr-Latn-RS"/>
            <w14:ligatures w14:val="standardContextual"/>
          </w:rPr>
          <w:tab/>
        </w:r>
        <w:r w:rsidRPr="007A6AD9">
          <w:rPr>
            <w:rStyle w:val="Hyperlink"/>
            <w:noProof/>
          </w:rPr>
          <w:t>Grafici ubrzanja</w:t>
        </w:r>
        <w:r>
          <w:rPr>
            <w:noProof/>
            <w:webHidden/>
          </w:rPr>
          <w:tab/>
        </w:r>
        <w:r>
          <w:rPr>
            <w:noProof/>
            <w:webHidden/>
          </w:rPr>
          <w:fldChar w:fldCharType="begin"/>
        </w:r>
        <w:r>
          <w:rPr>
            <w:noProof/>
            <w:webHidden/>
          </w:rPr>
          <w:instrText xml:space="preserve"> PAGEREF _Toc150644400 \h </w:instrText>
        </w:r>
        <w:r>
          <w:rPr>
            <w:noProof/>
            <w:webHidden/>
          </w:rPr>
        </w:r>
        <w:r>
          <w:rPr>
            <w:noProof/>
            <w:webHidden/>
          </w:rPr>
          <w:fldChar w:fldCharType="separate"/>
        </w:r>
        <w:r w:rsidR="00CF6195">
          <w:rPr>
            <w:noProof/>
            <w:webHidden/>
          </w:rPr>
          <w:t>34</w:t>
        </w:r>
        <w:r>
          <w:rPr>
            <w:noProof/>
            <w:webHidden/>
          </w:rPr>
          <w:fldChar w:fldCharType="end"/>
        </w:r>
      </w:hyperlink>
    </w:p>
    <w:p w14:paraId="4CEC47C5" w14:textId="32CF8446" w:rsidR="00CB6A38" w:rsidRDefault="00CB6A38">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0644401" w:history="1">
        <w:r w:rsidRPr="007A6AD9">
          <w:rPr>
            <w:rStyle w:val="Hyperlink"/>
            <w:noProof/>
            <w:lang w:val="sr-Latn-RS"/>
          </w:rPr>
          <w:t>5.3.3.</w:t>
        </w:r>
        <w:r>
          <w:rPr>
            <w:rFonts w:asciiTheme="minorHAnsi" w:eastAsiaTheme="minorEastAsia" w:hAnsiTheme="minorHAnsi" w:cstheme="minorBidi"/>
            <w:i w:val="0"/>
            <w:iCs w:val="0"/>
            <w:noProof/>
            <w:kern w:val="2"/>
            <w:sz w:val="22"/>
            <w:szCs w:val="22"/>
            <w:lang w:val="sr-Latn-RS" w:eastAsia="sr-Latn-RS"/>
            <w14:ligatures w14:val="standardContextual"/>
          </w:rPr>
          <w:tab/>
        </w:r>
        <w:r w:rsidRPr="007A6AD9">
          <w:rPr>
            <w:rStyle w:val="Hyperlink"/>
            <w:noProof/>
          </w:rPr>
          <w:t>Diskusija dobijenih re</w:t>
        </w:r>
        <w:r w:rsidRPr="007A6AD9">
          <w:rPr>
            <w:rStyle w:val="Hyperlink"/>
            <w:noProof/>
            <w:lang w:val="sr-Latn-RS"/>
          </w:rPr>
          <w:t>zultata</w:t>
        </w:r>
        <w:r>
          <w:rPr>
            <w:noProof/>
            <w:webHidden/>
          </w:rPr>
          <w:tab/>
        </w:r>
        <w:r>
          <w:rPr>
            <w:noProof/>
            <w:webHidden/>
          </w:rPr>
          <w:fldChar w:fldCharType="begin"/>
        </w:r>
        <w:r>
          <w:rPr>
            <w:noProof/>
            <w:webHidden/>
          </w:rPr>
          <w:instrText xml:space="preserve"> PAGEREF _Toc150644401 \h </w:instrText>
        </w:r>
        <w:r>
          <w:rPr>
            <w:noProof/>
            <w:webHidden/>
          </w:rPr>
        </w:r>
        <w:r>
          <w:rPr>
            <w:noProof/>
            <w:webHidden/>
          </w:rPr>
          <w:fldChar w:fldCharType="separate"/>
        </w:r>
        <w:r w:rsidR="00CF6195">
          <w:rPr>
            <w:noProof/>
            <w:webHidden/>
          </w:rPr>
          <w:t>36</w:t>
        </w:r>
        <w:r>
          <w:rPr>
            <w:noProof/>
            <w:webHidden/>
          </w:rPr>
          <w:fldChar w:fldCharType="end"/>
        </w:r>
      </w:hyperlink>
    </w:p>
    <w:p w14:paraId="58802911" w14:textId="1F8A3400" w:rsidR="00F06BB2" w:rsidRDefault="00D20D2B" w:rsidP="002079CF">
      <w:pPr>
        <w:pStyle w:val="TOC3"/>
        <w:tabs>
          <w:tab w:val="left" w:pos="1440"/>
          <w:tab w:val="right" w:leader="dot" w:pos="9628"/>
        </w:tabs>
      </w:pPr>
      <w:r>
        <w:fldChar w:fldCharType="end"/>
      </w:r>
    </w:p>
    <w:p w14:paraId="47B446D2" w14:textId="54378824" w:rsidR="00F06BB2" w:rsidRPr="00E7161C" w:rsidRDefault="004E01D5" w:rsidP="00E7161C">
      <w:pPr>
        <w:pStyle w:val="Inivonaslova-Poglavlje"/>
      </w:pPr>
      <w:bookmarkStart w:id="1" w:name="_Toc254342941"/>
      <w:bookmarkStart w:id="2" w:name="_Toc150644357"/>
      <w:r>
        <w:rPr>
          <w:lang w:val="sr-Latn-RS"/>
        </w:rPr>
        <w:lastRenderedPageBreak/>
        <w:t>Problem 1</w:t>
      </w:r>
      <w:r w:rsidR="008C6536">
        <w:rPr>
          <w:lang w:val="sr-Latn-RS"/>
        </w:rPr>
        <w:t xml:space="preserve"> </w:t>
      </w:r>
      <w:r w:rsidR="00863232">
        <w:rPr>
          <w:lang w:val="sr-Latn-RS"/>
        </w:rPr>
        <w:t>–</w:t>
      </w:r>
      <w:r w:rsidR="008C6536">
        <w:rPr>
          <w:lang w:val="sr-Latn-RS"/>
        </w:rPr>
        <w:t xml:space="preserve"> </w:t>
      </w:r>
      <w:r w:rsidR="00863232">
        <w:rPr>
          <w:lang w:val="sr-Latn-RS"/>
        </w:rPr>
        <w:t>Izračunavanje aritmetičkih brojeva</w:t>
      </w:r>
      <w:r w:rsidR="00D11083">
        <w:rPr>
          <w:lang w:val="sr-Latn-RS"/>
        </w:rPr>
        <w:t xml:space="preserve"> korišćenjem direktive za podelu posla (for direktive)</w:t>
      </w:r>
      <w:bookmarkEnd w:id="2"/>
    </w:p>
    <w:p w14:paraId="2A5A3D24" w14:textId="77777777" w:rsidR="008C6536" w:rsidRDefault="008C6536" w:rsidP="008C6536">
      <w:pPr>
        <w:pStyle w:val="IInivonaslova-Potpoglavlje"/>
      </w:pPr>
      <w:bookmarkStart w:id="3" w:name="_Toc150644358"/>
      <w:r>
        <w:t>Tekst problema</w:t>
      </w:r>
      <w:bookmarkEnd w:id="3"/>
    </w:p>
    <w:p w14:paraId="5FA27E95" w14:textId="59BE8384" w:rsidR="00570453" w:rsidRPr="00570453" w:rsidRDefault="00570453" w:rsidP="00570453">
      <w:pPr>
        <w:pStyle w:val="Osnovnitekst"/>
      </w:pPr>
      <w:r>
        <w:t>Paralelizovati program koji vrši izračunavanje aritmetičkih brojeva. Pozitivan ceo broj je aritmetički ako je prosek njegovih pozitivnih delilaca takođe ceo broj. Program se nalazi u datoteci aritmetic.c u arhivi koja je priložena uz ovaj dokument. Obratiti pažnju na ispravno deklarisanje svih promenljivih prilikom paralelizacije. Program testirati sa parametrima koji su dati u run skripti.</w:t>
      </w:r>
    </w:p>
    <w:p w14:paraId="65EB92FC" w14:textId="77777777" w:rsidR="008C6536" w:rsidRDefault="008C6536" w:rsidP="008C6536">
      <w:pPr>
        <w:pStyle w:val="IInivonaslova-Potpoglavlje"/>
      </w:pPr>
      <w:bookmarkStart w:id="4" w:name="_Toc150644359"/>
      <w:r>
        <w:t>Delovi koje treba paralelizovati</w:t>
      </w:r>
      <w:bookmarkEnd w:id="4"/>
    </w:p>
    <w:p w14:paraId="1972BD0B" w14:textId="77777777" w:rsidR="00F06BB2" w:rsidRDefault="008C6536" w:rsidP="008C6536">
      <w:pPr>
        <w:pStyle w:val="IIInivonaslova-Odeljak"/>
      </w:pPr>
      <w:bookmarkStart w:id="5" w:name="_Toc150644360"/>
      <w:r>
        <w:t>Diskusija</w:t>
      </w:r>
      <w:bookmarkEnd w:id="5"/>
      <w:r>
        <w:t xml:space="preserve"> </w:t>
      </w:r>
    </w:p>
    <w:p w14:paraId="37BC4C0D" w14:textId="0470A739" w:rsidR="006866D5" w:rsidRDefault="007E75C0" w:rsidP="008C6536">
      <w:pPr>
        <w:pStyle w:val="Osnovnitekst"/>
      </w:pPr>
      <w:r>
        <w:t xml:space="preserve">Segment koda </w:t>
      </w:r>
      <w:r w:rsidR="005F7CBF">
        <w:t>nad kojim je izvršena paralelizacija</w:t>
      </w:r>
      <w:r>
        <w:t xml:space="preserve"> u ovom problemu je sledeći:</w:t>
      </w:r>
    </w:p>
    <w:p w14:paraId="22ABF955" w14:textId="40263189" w:rsidR="00A209E9" w:rsidRDefault="00A209E9" w:rsidP="00A209E9">
      <w:pPr>
        <w:pStyle w:val="Osnovnitekst"/>
        <w:jc w:val="left"/>
      </w:pPr>
      <w:r>
        <w:rPr>
          <w:noProof/>
        </w:rPr>
        <w:drawing>
          <wp:inline distT="0" distB="0" distL="0" distR="0" wp14:anchorId="14473D73" wp14:editId="2767BC81">
            <wp:extent cx="4320000" cy="1951448"/>
            <wp:effectExtent l="0" t="0" r="4445" b="0"/>
            <wp:docPr id="1012253264" name="Picture 2"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53264" name="Picture 2" descr="A computer screen shot of a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20000" cy="1951448"/>
                    </a:xfrm>
                    <a:prstGeom prst="rect">
                      <a:avLst/>
                    </a:prstGeom>
                  </pic:spPr>
                </pic:pic>
              </a:graphicData>
            </a:graphic>
          </wp:inline>
        </w:drawing>
      </w:r>
    </w:p>
    <w:p w14:paraId="1E34EEC2" w14:textId="77777777" w:rsidR="001E6184" w:rsidRDefault="00CE1777" w:rsidP="00A209E9">
      <w:pPr>
        <w:pStyle w:val="Osnovnitekst"/>
        <w:jc w:val="left"/>
      </w:pPr>
      <w:r>
        <w:t xml:space="preserve">Ova petlja je vrlo pogodna za paralelizaciju zato što </w:t>
      </w:r>
      <w:r w:rsidR="00D2563F">
        <w:t>ne postoji nikakva zavisnost po podacima između njenih iteracija</w:t>
      </w:r>
      <w:r w:rsidR="00F85731">
        <w:t>, pa one</w:t>
      </w:r>
      <w:r w:rsidR="00D2563F">
        <w:t xml:space="preserve"> mogu da se izvršavaju potpuno nezavisno.</w:t>
      </w:r>
      <w:r w:rsidR="00D873F8">
        <w:t xml:space="preserve"> </w:t>
      </w:r>
    </w:p>
    <w:p w14:paraId="5C941BDB" w14:textId="3D4DEDB3" w:rsidR="00094173" w:rsidRDefault="00D873F8" w:rsidP="001616F0">
      <w:pPr>
        <w:pStyle w:val="Osnovnitekst"/>
        <w:jc w:val="left"/>
      </w:pPr>
      <w:r>
        <w:t>Jedina nezgodna stvar je što petlja nije u zadovoljavajućoj formi koju for direktiva zahteva, pa je potrebno malo preurediti ovaj kod kako bi bila moguća takva paralelizacija</w:t>
      </w:r>
      <w:r w:rsidR="00F85731">
        <w:t>.</w:t>
      </w:r>
      <w:r w:rsidR="001E6184">
        <w:t xml:space="preserve"> </w:t>
      </w:r>
    </w:p>
    <w:p w14:paraId="40847258" w14:textId="77777777" w:rsidR="005F7CBF" w:rsidRDefault="005F7CBF" w:rsidP="001616F0">
      <w:pPr>
        <w:pStyle w:val="Osnovnitekst"/>
        <w:jc w:val="left"/>
      </w:pPr>
    </w:p>
    <w:p w14:paraId="19A4A15B" w14:textId="77777777" w:rsidR="00F60BC5" w:rsidRDefault="00F60BC5" w:rsidP="001616F0">
      <w:pPr>
        <w:pStyle w:val="Osnovnitekst"/>
        <w:jc w:val="left"/>
      </w:pPr>
    </w:p>
    <w:p w14:paraId="28E0BD15" w14:textId="77777777" w:rsidR="00F60BC5" w:rsidRDefault="00F60BC5" w:rsidP="001616F0">
      <w:pPr>
        <w:pStyle w:val="Osnovnitekst"/>
        <w:jc w:val="left"/>
      </w:pPr>
    </w:p>
    <w:p w14:paraId="52258A8C" w14:textId="77777777" w:rsidR="00F60BC5" w:rsidRDefault="00F60BC5" w:rsidP="001616F0">
      <w:pPr>
        <w:pStyle w:val="Osnovnitekst"/>
        <w:jc w:val="left"/>
      </w:pPr>
    </w:p>
    <w:p w14:paraId="29AF3268" w14:textId="77777777" w:rsidR="00F60BC5" w:rsidRDefault="00F60BC5" w:rsidP="001616F0">
      <w:pPr>
        <w:pStyle w:val="Osnovnitekst"/>
        <w:jc w:val="left"/>
      </w:pPr>
    </w:p>
    <w:p w14:paraId="0A465EA6" w14:textId="77777777" w:rsidR="00F60BC5" w:rsidRDefault="00F60BC5" w:rsidP="001616F0">
      <w:pPr>
        <w:pStyle w:val="Osnovnitekst"/>
        <w:jc w:val="left"/>
      </w:pPr>
    </w:p>
    <w:p w14:paraId="03514AF1" w14:textId="3E1CAFFC" w:rsidR="005F7CBF" w:rsidRDefault="005F7CBF" w:rsidP="001616F0">
      <w:pPr>
        <w:pStyle w:val="Osnovnitekst"/>
        <w:jc w:val="left"/>
      </w:pPr>
      <w:r>
        <w:t xml:space="preserve">Još jedan </w:t>
      </w:r>
      <w:r w:rsidR="00A33D26">
        <w:t>deo ko</w:t>
      </w:r>
      <w:r w:rsidR="008A7FC8">
        <w:t>da koji tro</w:t>
      </w:r>
      <w:r w:rsidR="008A7FC8">
        <w:rPr>
          <w:lang w:val="sr-Latn-RS"/>
        </w:rPr>
        <w:t>ši značajan deo procesorskog vremena</w:t>
      </w:r>
      <w:r w:rsidR="00A33D26">
        <w:t>:</w:t>
      </w:r>
    </w:p>
    <w:p w14:paraId="68FBE7B5" w14:textId="01042408" w:rsidR="00F60BC5" w:rsidRDefault="00F60BC5" w:rsidP="001616F0">
      <w:pPr>
        <w:pStyle w:val="Osnovnitekst"/>
        <w:jc w:val="left"/>
      </w:pPr>
      <w:r>
        <w:rPr>
          <w:noProof/>
        </w:rPr>
        <w:drawing>
          <wp:inline distT="0" distB="0" distL="0" distR="0" wp14:anchorId="16E6E6AE" wp14:editId="5CBB8B56">
            <wp:extent cx="4320000" cy="2268653"/>
            <wp:effectExtent l="0" t="0" r="4445" b="0"/>
            <wp:docPr id="1669445961" name="Picture 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45961" name="Picture 5" descr="A black screen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20000" cy="2268653"/>
                    </a:xfrm>
                    <a:prstGeom prst="rect">
                      <a:avLst/>
                    </a:prstGeom>
                  </pic:spPr>
                </pic:pic>
              </a:graphicData>
            </a:graphic>
          </wp:inline>
        </w:drawing>
      </w:r>
    </w:p>
    <w:p w14:paraId="00C4ABD1" w14:textId="6D7829FE" w:rsidR="008A7FC8" w:rsidRDefault="008A7FC8" w:rsidP="001616F0">
      <w:pPr>
        <w:pStyle w:val="Osnovnitekst"/>
        <w:jc w:val="left"/>
      </w:pPr>
      <w:r>
        <w:t>Zaključili smo da nije dobro pokušati paralelizaciju ove petlje iz više razloga:</w:t>
      </w:r>
    </w:p>
    <w:p w14:paraId="51B1BAC1" w14:textId="348246DD" w:rsidR="008A7FC8" w:rsidRDefault="008A7FC8" w:rsidP="008A7FC8">
      <w:pPr>
        <w:pStyle w:val="Osnovnitekst"/>
        <w:numPr>
          <w:ilvl w:val="0"/>
          <w:numId w:val="27"/>
        </w:numPr>
        <w:jc w:val="left"/>
      </w:pPr>
      <w:r>
        <w:t xml:space="preserve">Ona se izvršava u telu funkcije divisor_count_and_sum koja se poziva u svakoj iteraciji </w:t>
      </w:r>
      <w:r w:rsidR="00AB7A03">
        <w:t>for</w:t>
      </w:r>
      <w:r>
        <w:t xml:space="preserve"> petlje </w:t>
      </w:r>
      <w:r w:rsidR="009A08CC">
        <w:t>u okviru koje se poziva ova funkcija, pri čemu ova petlja</w:t>
      </w:r>
      <w:r>
        <w:t xml:space="preserve"> može imati veoma veliki broj iteracija i zato bismo u tom slučaju isto toliko puta pravili paralelni region, što bi bili ogromni režijski troškovi i diskutabilno je da li bi se uopšte postiglo ubrzanje u odnosu na sekvencijalni kod u tom slučaju.</w:t>
      </w:r>
    </w:p>
    <w:p w14:paraId="49460AFD" w14:textId="0C73DDD7" w:rsidR="00AB7A03" w:rsidRDefault="009A08CC" w:rsidP="008A7FC8">
      <w:pPr>
        <w:pStyle w:val="Osnovnitekst"/>
        <w:numPr>
          <w:ilvl w:val="0"/>
          <w:numId w:val="27"/>
        </w:numPr>
        <w:jc w:val="left"/>
      </w:pPr>
      <w:r>
        <w:t>Postoji zavisnost po podacima između iteracija spoljašnje petlje zato što se „n“ koje je u uslovu spoljašnje petlje menja u unutrašnjoj petlji, pa zato ovako napisan algoritam nije pogodan za paralelizaciju. Da bi paralelizacija potencijalno bila moguća, bilo bi potrebno kompletno restrukturiranje ovog dela algoritma.</w:t>
      </w:r>
    </w:p>
    <w:p w14:paraId="45C89B02" w14:textId="77777777" w:rsidR="008C6536" w:rsidRDefault="008C6536" w:rsidP="008C6536">
      <w:pPr>
        <w:pStyle w:val="IIInivonaslova-Odeljak"/>
      </w:pPr>
      <w:bookmarkStart w:id="6" w:name="_Toc150644361"/>
      <w:r>
        <w:lastRenderedPageBreak/>
        <w:t>Način paralelizacije</w:t>
      </w:r>
      <w:bookmarkEnd w:id="6"/>
    </w:p>
    <w:p w14:paraId="7D1A5428" w14:textId="16A74CBD" w:rsidR="00164DC6" w:rsidRPr="00164DC6" w:rsidRDefault="00164DC6" w:rsidP="00164DC6">
      <w:pPr>
        <w:pStyle w:val="Osnovnitekst"/>
      </w:pPr>
      <w:r>
        <w:rPr>
          <w:noProof/>
        </w:rPr>
        <w:drawing>
          <wp:inline distT="0" distB="0" distL="0" distR="0" wp14:anchorId="2B37AFED" wp14:editId="307545FE">
            <wp:extent cx="5296266" cy="2628900"/>
            <wp:effectExtent l="0" t="0" r="0" b="0"/>
            <wp:docPr id="1586037993" name="Picture 3"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037993" name="Picture 3" descr="A computer screen shot of a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305049" cy="2633259"/>
                    </a:xfrm>
                    <a:prstGeom prst="rect">
                      <a:avLst/>
                    </a:prstGeom>
                  </pic:spPr>
                </pic:pic>
              </a:graphicData>
            </a:graphic>
          </wp:inline>
        </w:drawing>
      </w:r>
    </w:p>
    <w:p w14:paraId="7125F77B" w14:textId="77777777" w:rsidR="00F6073C" w:rsidRDefault="00F6073C" w:rsidP="00F6073C">
      <w:pPr>
        <w:pStyle w:val="Osnovnitekst"/>
      </w:pPr>
      <w:r>
        <w:t xml:space="preserve">Zaključili smo da nije moguće našu glavnu for petlju paralelizovati pomoću for direktive zato što forma petlje nije odgovarajuća pošto nije poznat broj iteracija unapred. </w:t>
      </w:r>
    </w:p>
    <w:p w14:paraId="3FEC8E13" w14:textId="42366C2A" w:rsidR="00F6073C" w:rsidRDefault="00F6073C" w:rsidP="00F6073C">
      <w:pPr>
        <w:pStyle w:val="Osnovnitekst"/>
      </w:pPr>
      <w:r>
        <w:t xml:space="preserve">Međutim, smislili smo način da ipak upotrebimo for direktivu. Rešenje leži u činjenici da ako želimo da nađemo npr. prvih 10 000 aritmetičkih brojeva, mi zasigurno moramo da imamo najmanje 10 000 iteracija petlje. Ne znamo unapred za koliko će broj iteracija petlje biti veći od 10 000, ali znamo da ih mora biti najmanje 10 000. Ovo možemo iskoristiti onda tako što ćemu napisati for petlju koja će imati 10 000 iteracija, i u njoj je onda poznat broj iteracija unapred pa se može paralelizovati pomoću for direktive. Uslov prvobitne for petlje ćemo izmestiti u novu spoljašnju while petlju. Recimo da se u 10 000 iteracija for petlje našlo 8 000 aritmetičkih brojeva. To znači da for petlja </w:t>
      </w:r>
      <w:r w:rsidR="00837D8D">
        <w:t xml:space="preserve">u narednoj iteraciji while petlje </w:t>
      </w:r>
      <w:r>
        <w:t>mora da se izvrši još najmanje 2 000 puta jer je toliko aritmetičkih brojeva preostalo da se pronađe.</w:t>
      </w:r>
      <w:r w:rsidR="00837D8D">
        <w:t xml:space="preserve"> Ovaj postupak ponavljamo sve dok se ne pronađe željeni broj aritmetičkih brojeva. Na ovaj način smo </w:t>
      </w:r>
      <w:r w:rsidR="00253A2C">
        <w:t>u svakoj iteraciji spoljašnje while petlje</w:t>
      </w:r>
      <w:r w:rsidR="00837D8D">
        <w:t xml:space="preserve"> menjali broj iteracija for petlje tako da se uvek znao unapred taj broj</w:t>
      </w:r>
      <w:r w:rsidR="00253A2C">
        <w:t>,</w:t>
      </w:r>
      <w:r w:rsidR="00837D8D">
        <w:t xml:space="preserve"> što nam je omogućilo paralelizaciju for direktivom.</w:t>
      </w:r>
    </w:p>
    <w:p w14:paraId="6D9DE921" w14:textId="6B7F0C9C" w:rsidR="00AB77B4" w:rsidRDefault="00AB77B4" w:rsidP="00F6073C">
      <w:pPr>
        <w:pStyle w:val="Osnovnitekst"/>
      </w:pPr>
      <w:r>
        <w:t>Naravno, uočili smo da promenljive arithmetic_count i composite_count modifikuju sve niti i da se one samo inkrementiraju. Zato smo ove promenljive deklarisali kao redukcione kako bi svaka nit imala svoju kopiju ovih promenljivih i menjala nju, a zatim da se na kraju sve te lokalne kopije saberu i dodaju na inicijalne vrednosti promenljivih.</w:t>
      </w:r>
    </w:p>
    <w:p w14:paraId="42DD06AB" w14:textId="19B5566B" w:rsidR="0050681E" w:rsidRDefault="0050681E" w:rsidP="00E77DA4">
      <w:pPr>
        <w:pStyle w:val="Osnovnitekst"/>
      </w:pPr>
      <w:r>
        <w:t xml:space="preserve">Što se tiče raspodele posla između niti, zaključili smo da posao koji niti izvršavaju postaje sve teži kako se odmiče ka kasnijim iteracijama naše paralelizovane for petlje zato što je onda vrednost parametra n koji se prosleđuje funkciji divisor_count_and_sum sve veća, a samim tim će i </w:t>
      </w:r>
      <w:r>
        <w:lastRenderedPageBreak/>
        <w:t>najzahtevnija for petlja u toj funkciji imati više iteracija pošto se to isto n nalazi u uslovu te petlje.</w:t>
      </w:r>
      <w:r w:rsidR="00E665EB">
        <w:t xml:space="preserve"> Zato je očigledno da nije pogodna podrazumevana schedule(static) raspodela pošto balans opterećenja nije idealan.</w:t>
      </w:r>
      <w:r w:rsidR="0038714E">
        <w:t xml:space="preserve"> Najlogičnije nam je bilo da je za ovu situaciju najbolja schedule(guided) raspodela zato što ona upravo početnim nitima dodeljuje veći broj iteracija (što potpuno ima smisla raditi pošto su ranije iteracije manje zahtevne od kasnijih), a onda se broj iteracija koji se dodeljuje kasnijim nitima eksponencijalno smanjuje.</w:t>
      </w:r>
      <w:r w:rsidR="00734D6C">
        <w:t xml:space="preserve"> Na taj način se ostvaruje bolji balans opterećenja.</w:t>
      </w:r>
      <w:r w:rsidR="00EB16F9">
        <w:t xml:space="preserve"> Isprobavanjem static, dynamic i guided raspodela sa raznim parametrima raspodele smo primetili da su rezultati praktično isti, tako da smo se odlučili za podrazumevanu schedule(guided) raspodelu bez ikakvog parametra jer nema značajne razlike u performansama.</w:t>
      </w:r>
    </w:p>
    <w:p w14:paraId="69BAED29" w14:textId="77777777" w:rsidR="008C6536" w:rsidRDefault="008C6536" w:rsidP="008C6536">
      <w:pPr>
        <w:pStyle w:val="IInivonaslova-Potpoglavlje"/>
      </w:pPr>
      <w:bookmarkStart w:id="7" w:name="_Toc150644362"/>
      <w:r>
        <w:t>Rezultati</w:t>
      </w:r>
      <w:bookmarkEnd w:id="7"/>
    </w:p>
    <w:p w14:paraId="4329279E" w14:textId="77777777" w:rsidR="008C6536" w:rsidRDefault="008C6536" w:rsidP="008C6536">
      <w:pPr>
        <w:pStyle w:val="Osnovnitekst"/>
      </w:pPr>
      <w:r>
        <w:t>U okviru ove sekcije su izloženi rezultati paralelizacije problema 1.</w:t>
      </w:r>
    </w:p>
    <w:p w14:paraId="5BABFD42" w14:textId="1519C372" w:rsidR="00DE1C79" w:rsidRPr="004D08F2" w:rsidRDefault="008C6536" w:rsidP="004D08F2">
      <w:pPr>
        <w:pStyle w:val="IIInivonaslova-Odeljak"/>
      </w:pPr>
      <w:bookmarkStart w:id="8" w:name="_Toc150644363"/>
      <w:r>
        <w:t>Logovi izvršavanja</w:t>
      </w:r>
      <w:bookmarkEnd w:id="8"/>
    </w:p>
    <w:p w14:paraId="5325DAEC" w14:textId="77777777" w:rsidR="00662498" w:rsidRDefault="00662498" w:rsidP="00662498">
      <w:pPr>
        <w:pStyle w:val="Programskikod"/>
      </w:pPr>
      <w:bookmarkStart w:id="9" w:name="_Hlk150625144"/>
      <w:r>
        <w:t>Sequential implementation execution time: 0.002867s</w:t>
      </w:r>
    </w:p>
    <w:p w14:paraId="6E4C79C1" w14:textId="77777777" w:rsidR="00662498" w:rsidRDefault="00662498" w:rsidP="00662498">
      <w:pPr>
        <w:pStyle w:val="Programskikod"/>
      </w:pPr>
      <w:r>
        <w:t>Parallel implementation (one thread) execution time: 0.001502s</w:t>
      </w:r>
    </w:p>
    <w:p w14:paraId="06E7E225" w14:textId="77777777" w:rsidR="00662498" w:rsidRDefault="00662498" w:rsidP="00662498">
      <w:pPr>
        <w:pStyle w:val="Programskikod"/>
      </w:pPr>
      <w:r>
        <w:t>Test PASSED</w:t>
      </w:r>
    </w:p>
    <w:p w14:paraId="08DB50D4" w14:textId="77777777" w:rsidR="00662498" w:rsidRDefault="00662498" w:rsidP="00662498">
      <w:pPr>
        <w:pStyle w:val="Programskikod"/>
      </w:pPr>
      <w:r>
        <w:t>Parallel implementation (two threads) execution time: 0.000306s</w:t>
      </w:r>
    </w:p>
    <w:p w14:paraId="60B88F02" w14:textId="77777777" w:rsidR="00662498" w:rsidRDefault="00662498" w:rsidP="00662498">
      <w:pPr>
        <w:pStyle w:val="Programskikod"/>
      </w:pPr>
      <w:r>
        <w:t>Test PASSED</w:t>
      </w:r>
    </w:p>
    <w:p w14:paraId="23533032" w14:textId="77777777" w:rsidR="00662498" w:rsidRDefault="00662498" w:rsidP="00662498">
      <w:pPr>
        <w:pStyle w:val="Programskikod"/>
      </w:pPr>
      <w:r>
        <w:t>Parallel implementation (four threads) execution time: 0.000207s</w:t>
      </w:r>
    </w:p>
    <w:p w14:paraId="496CBA4A" w14:textId="77777777" w:rsidR="00662498" w:rsidRDefault="00662498" w:rsidP="00662498">
      <w:pPr>
        <w:pStyle w:val="Programskikod"/>
      </w:pPr>
      <w:r>
        <w:t>Test PASSED</w:t>
      </w:r>
    </w:p>
    <w:p w14:paraId="6B3397B3" w14:textId="77777777" w:rsidR="00662498" w:rsidRDefault="00662498" w:rsidP="00662498">
      <w:pPr>
        <w:pStyle w:val="Programskikod"/>
      </w:pPr>
      <w:r>
        <w:t>Parallel implementation (eight threads) execution time: 0.000180s</w:t>
      </w:r>
    </w:p>
    <w:p w14:paraId="0A35EF82" w14:textId="354FA0AB" w:rsidR="005B7DC8" w:rsidRDefault="00662498" w:rsidP="00662498">
      <w:pPr>
        <w:pStyle w:val="Programskikod"/>
      </w:pPr>
      <w:r>
        <w:t>Test PASSED</w:t>
      </w:r>
    </w:p>
    <w:p w14:paraId="5231F989" w14:textId="5DA37EDC" w:rsidR="005B7DC8" w:rsidRDefault="00A0520C" w:rsidP="005B7DC8">
      <w:pPr>
        <w:pStyle w:val="Oznakaslike"/>
      </w:pPr>
      <w:r>
        <w:t xml:space="preserve">Izvršavanje komande </w:t>
      </w:r>
      <w:r w:rsidRPr="00A0520C">
        <w:t>./arithmetic 10000</w:t>
      </w:r>
      <w:r w:rsidR="005B7DC8">
        <w:t xml:space="preserve"> </w:t>
      </w:r>
    </w:p>
    <w:p w14:paraId="7807FC51" w14:textId="77777777" w:rsidR="00694610" w:rsidRDefault="00694610" w:rsidP="00694610">
      <w:pPr>
        <w:pStyle w:val="Programskikod"/>
      </w:pPr>
      <w:r>
        <w:t>Sequential implementation execution time: 0.010243s</w:t>
      </w:r>
    </w:p>
    <w:p w14:paraId="6567A1C4" w14:textId="77777777" w:rsidR="00694610" w:rsidRDefault="00694610" w:rsidP="00694610">
      <w:pPr>
        <w:pStyle w:val="Programskikod"/>
      </w:pPr>
      <w:r>
        <w:t>Parallel implementation (one thread) execution time: 0.008363s</w:t>
      </w:r>
    </w:p>
    <w:p w14:paraId="53B5BD3C" w14:textId="77777777" w:rsidR="00694610" w:rsidRDefault="00694610" w:rsidP="00694610">
      <w:pPr>
        <w:pStyle w:val="Programskikod"/>
      </w:pPr>
      <w:r>
        <w:t>Test PASSED</w:t>
      </w:r>
    </w:p>
    <w:p w14:paraId="7E298940" w14:textId="77777777" w:rsidR="00694610" w:rsidRDefault="00694610" w:rsidP="00694610">
      <w:pPr>
        <w:pStyle w:val="Programskikod"/>
      </w:pPr>
      <w:r>
        <w:t>Parallel implementation (two threads) execution time: 0.004207s</w:t>
      </w:r>
    </w:p>
    <w:p w14:paraId="1A835004" w14:textId="77777777" w:rsidR="00694610" w:rsidRDefault="00694610" w:rsidP="00694610">
      <w:pPr>
        <w:pStyle w:val="Programskikod"/>
      </w:pPr>
      <w:r>
        <w:t>Test PASSED</w:t>
      </w:r>
    </w:p>
    <w:p w14:paraId="3AA1755B" w14:textId="77777777" w:rsidR="00694610" w:rsidRDefault="00694610" w:rsidP="00694610">
      <w:pPr>
        <w:pStyle w:val="Programskikod"/>
      </w:pPr>
      <w:r>
        <w:t>Parallel implementation (four threads) execution time: 0.002238s</w:t>
      </w:r>
    </w:p>
    <w:p w14:paraId="5F1FFDF9" w14:textId="77777777" w:rsidR="00694610" w:rsidRDefault="00694610" w:rsidP="00694610">
      <w:pPr>
        <w:pStyle w:val="Programskikod"/>
      </w:pPr>
      <w:r>
        <w:t>Test PASSED</w:t>
      </w:r>
    </w:p>
    <w:p w14:paraId="695F1218" w14:textId="77777777" w:rsidR="00694610" w:rsidRDefault="00694610" w:rsidP="00694610">
      <w:pPr>
        <w:pStyle w:val="Programskikod"/>
      </w:pPr>
      <w:r>
        <w:t>Parallel implementation (eight threads) execution time: 0.001501s</w:t>
      </w:r>
    </w:p>
    <w:p w14:paraId="634E2EAC" w14:textId="7F461E59" w:rsidR="00FB287C" w:rsidRDefault="00694610" w:rsidP="00694610">
      <w:pPr>
        <w:pStyle w:val="Programskikod"/>
      </w:pPr>
      <w:r>
        <w:t>Test PASSED</w:t>
      </w:r>
    </w:p>
    <w:p w14:paraId="49616AA1" w14:textId="23086F93" w:rsidR="00FB287C" w:rsidRDefault="00FB287C" w:rsidP="00FB287C">
      <w:pPr>
        <w:pStyle w:val="Oznakaslike"/>
      </w:pPr>
      <w:r>
        <w:t xml:space="preserve">Izvršavanje komande </w:t>
      </w:r>
      <w:r w:rsidRPr="00A0520C">
        <w:t>./arithmetic 10000</w:t>
      </w:r>
      <w:r>
        <w:t xml:space="preserve">0 </w:t>
      </w:r>
    </w:p>
    <w:p w14:paraId="2D23BE46" w14:textId="77777777" w:rsidR="00FB287C" w:rsidRDefault="00FB287C" w:rsidP="00FB287C">
      <w:pPr>
        <w:pStyle w:val="Osnovnitekst"/>
      </w:pPr>
    </w:p>
    <w:p w14:paraId="7E5962AD" w14:textId="77777777" w:rsidR="00FB287C" w:rsidRPr="00FB287C" w:rsidRDefault="00FB287C" w:rsidP="00FB287C">
      <w:pPr>
        <w:pStyle w:val="Osnovnitekst"/>
      </w:pPr>
    </w:p>
    <w:p w14:paraId="049A550C" w14:textId="77777777" w:rsidR="00346212" w:rsidRDefault="00346212" w:rsidP="00346212">
      <w:pPr>
        <w:pStyle w:val="Programskikod"/>
      </w:pPr>
      <w:r>
        <w:t>Sequential implementation execution time: 0.172909s</w:t>
      </w:r>
    </w:p>
    <w:p w14:paraId="2FBD6E19" w14:textId="77777777" w:rsidR="00346212" w:rsidRDefault="00346212" w:rsidP="00346212">
      <w:pPr>
        <w:pStyle w:val="Programskikod"/>
      </w:pPr>
      <w:r>
        <w:t>Parallel implementation (one thread) execution time: 0.171841s</w:t>
      </w:r>
    </w:p>
    <w:p w14:paraId="11358C87" w14:textId="77777777" w:rsidR="00346212" w:rsidRDefault="00346212" w:rsidP="00346212">
      <w:pPr>
        <w:pStyle w:val="Programskikod"/>
      </w:pPr>
      <w:r>
        <w:t>Test PASSED</w:t>
      </w:r>
    </w:p>
    <w:p w14:paraId="4E5CC98B" w14:textId="77777777" w:rsidR="00346212" w:rsidRDefault="00346212" w:rsidP="00346212">
      <w:pPr>
        <w:pStyle w:val="Programskikod"/>
      </w:pPr>
      <w:r>
        <w:t>Parallel implementation (two threads) execution time: 0.086988s</w:t>
      </w:r>
    </w:p>
    <w:p w14:paraId="58ACC3AB" w14:textId="77777777" w:rsidR="00346212" w:rsidRDefault="00346212" w:rsidP="00346212">
      <w:pPr>
        <w:pStyle w:val="Programskikod"/>
      </w:pPr>
      <w:r>
        <w:t>Test PASSED</w:t>
      </w:r>
    </w:p>
    <w:p w14:paraId="76DB5FB8" w14:textId="77777777" w:rsidR="00346212" w:rsidRDefault="00346212" w:rsidP="00346212">
      <w:pPr>
        <w:pStyle w:val="Programskikod"/>
      </w:pPr>
      <w:r>
        <w:t>Parallel implementation (four threads) execution time: 0.044931s</w:t>
      </w:r>
    </w:p>
    <w:p w14:paraId="58F40590" w14:textId="77777777" w:rsidR="00346212" w:rsidRDefault="00346212" w:rsidP="00346212">
      <w:pPr>
        <w:pStyle w:val="Programskikod"/>
      </w:pPr>
      <w:r>
        <w:t>Test PASSED</w:t>
      </w:r>
    </w:p>
    <w:p w14:paraId="2486388F" w14:textId="77777777" w:rsidR="00346212" w:rsidRDefault="00346212" w:rsidP="00346212">
      <w:pPr>
        <w:pStyle w:val="Programskikod"/>
      </w:pPr>
      <w:r>
        <w:t>Parallel implementation (eight threads) execution time: 0.028311s</w:t>
      </w:r>
    </w:p>
    <w:p w14:paraId="5D93236E" w14:textId="4C349838" w:rsidR="00FB287C" w:rsidRDefault="00346212" w:rsidP="00346212">
      <w:pPr>
        <w:pStyle w:val="Programskikod"/>
      </w:pPr>
      <w:r>
        <w:t>Test PASSED</w:t>
      </w:r>
    </w:p>
    <w:p w14:paraId="70C3157D" w14:textId="7DAA83B0" w:rsidR="00FB287C" w:rsidRPr="005B7DC8" w:rsidRDefault="00FB287C" w:rsidP="00FB287C">
      <w:pPr>
        <w:pStyle w:val="Oznakaslike"/>
        <w:rPr>
          <w:lang w:val="sr-Latn-RS"/>
        </w:rPr>
      </w:pPr>
      <w:r>
        <w:t xml:space="preserve">Izvršavanje komande </w:t>
      </w:r>
      <w:r w:rsidRPr="00A0520C">
        <w:t>./arithmetic 10000</w:t>
      </w:r>
      <w:r w:rsidR="00905A10">
        <w:t>00</w:t>
      </w:r>
      <w:r>
        <w:t xml:space="preserve"> </w:t>
      </w:r>
    </w:p>
    <w:p w14:paraId="6C9918D6" w14:textId="77777777" w:rsidR="00EC07B3" w:rsidRDefault="00EC07B3" w:rsidP="00EC07B3">
      <w:pPr>
        <w:pStyle w:val="Programskikod"/>
      </w:pPr>
      <w:r>
        <w:t>Sequential implementation execution time: 4.199454s</w:t>
      </w:r>
    </w:p>
    <w:p w14:paraId="485AB6EA" w14:textId="77777777" w:rsidR="00EC07B3" w:rsidRDefault="00EC07B3" w:rsidP="00EC07B3">
      <w:pPr>
        <w:pStyle w:val="Programskikod"/>
      </w:pPr>
      <w:r>
        <w:t>Parallel implementation (one thread) execution time: 4.193153s</w:t>
      </w:r>
    </w:p>
    <w:p w14:paraId="5B27FB82" w14:textId="77777777" w:rsidR="00EC07B3" w:rsidRDefault="00EC07B3" w:rsidP="00EC07B3">
      <w:pPr>
        <w:pStyle w:val="Programskikod"/>
      </w:pPr>
      <w:r>
        <w:t>Test PASSED</w:t>
      </w:r>
    </w:p>
    <w:p w14:paraId="27E89587" w14:textId="77777777" w:rsidR="00EC07B3" w:rsidRDefault="00EC07B3" w:rsidP="00EC07B3">
      <w:pPr>
        <w:pStyle w:val="Programskikod"/>
      </w:pPr>
      <w:r>
        <w:t>Parallel implementation (two threads) execution time: 2.085609s</w:t>
      </w:r>
    </w:p>
    <w:p w14:paraId="20BD13B8" w14:textId="77777777" w:rsidR="00EC07B3" w:rsidRDefault="00EC07B3" w:rsidP="00EC07B3">
      <w:pPr>
        <w:pStyle w:val="Programskikod"/>
      </w:pPr>
      <w:r>
        <w:t>Test PASSED</w:t>
      </w:r>
    </w:p>
    <w:p w14:paraId="10AA2BC0" w14:textId="77777777" w:rsidR="00EC07B3" w:rsidRDefault="00EC07B3" w:rsidP="00EC07B3">
      <w:pPr>
        <w:pStyle w:val="Programskikod"/>
      </w:pPr>
      <w:r>
        <w:t>Parallel implementation (four threads) execution time: 1.071954s</w:t>
      </w:r>
    </w:p>
    <w:p w14:paraId="6B5D172D" w14:textId="77777777" w:rsidR="00EC07B3" w:rsidRDefault="00EC07B3" w:rsidP="00EC07B3">
      <w:pPr>
        <w:pStyle w:val="Programskikod"/>
      </w:pPr>
      <w:r>
        <w:t>Test PASSED</w:t>
      </w:r>
    </w:p>
    <w:p w14:paraId="6D4EFC8D" w14:textId="77777777" w:rsidR="00EC07B3" w:rsidRDefault="00EC07B3" w:rsidP="00EC07B3">
      <w:pPr>
        <w:pStyle w:val="Programskikod"/>
      </w:pPr>
      <w:r>
        <w:t>Parallel implementation (eight threads) execution time: 0.571603s</w:t>
      </w:r>
    </w:p>
    <w:p w14:paraId="2C626524" w14:textId="0A3B99F2" w:rsidR="00FB287C" w:rsidRDefault="00EC07B3" w:rsidP="00EC07B3">
      <w:pPr>
        <w:pStyle w:val="Programskikod"/>
      </w:pPr>
      <w:r>
        <w:t>Test PASSED</w:t>
      </w:r>
    </w:p>
    <w:p w14:paraId="55CED564" w14:textId="4A586720" w:rsidR="00FB287C" w:rsidRPr="005B7DC8" w:rsidRDefault="00FB287C" w:rsidP="00FB287C">
      <w:pPr>
        <w:pStyle w:val="Oznakaslike"/>
        <w:rPr>
          <w:lang w:val="sr-Latn-RS"/>
        </w:rPr>
      </w:pPr>
      <w:r>
        <w:t xml:space="preserve">Izvršavanje komande </w:t>
      </w:r>
      <w:r w:rsidRPr="00A0520C">
        <w:t>./arithmetic 10000</w:t>
      </w:r>
      <w:r w:rsidR="00905A10">
        <w:t>000</w:t>
      </w:r>
      <w:r>
        <w:t xml:space="preserve"> </w:t>
      </w:r>
    </w:p>
    <w:bookmarkEnd w:id="9"/>
    <w:p w14:paraId="451EB9F1" w14:textId="77777777" w:rsidR="00FB287C" w:rsidRDefault="00FB287C" w:rsidP="00FB287C">
      <w:pPr>
        <w:pStyle w:val="Osnovnitekst"/>
      </w:pPr>
    </w:p>
    <w:p w14:paraId="16641F5F" w14:textId="77777777" w:rsidR="00490516" w:rsidRDefault="00490516" w:rsidP="00FB287C">
      <w:pPr>
        <w:pStyle w:val="Osnovnitekst"/>
      </w:pPr>
    </w:p>
    <w:p w14:paraId="40A22D29" w14:textId="77777777" w:rsidR="00490516" w:rsidRDefault="00490516" w:rsidP="00FB287C">
      <w:pPr>
        <w:pStyle w:val="Osnovnitekst"/>
      </w:pPr>
    </w:p>
    <w:p w14:paraId="235D02DD" w14:textId="77777777" w:rsidR="00490516" w:rsidRDefault="00490516" w:rsidP="00FB287C">
      <w:pPr>
        <w:pStyle w:val="Osnovnitekst"/>
      </w:pPr>
    </w:p>
    <w:p w14:paraId="416A0DAC" w14:textId="77777777" w:rsidR="00490516" w:rsidRDefault="00490516" w:rsidP="00FB287C">
      <w:pPr>
        <w:pStyle w:val="Osnovnitekst"/>
      </w:pPr>
    </w:p>
    <w:p w14:paraId="39369169" w14:textId="77777777" w:rsidR="00490516" w:rsidRDefault="00490516" w:rsidP="00FB287C">
      <w:pPr>
        <w:pStyle w:val="Osnovnitekst"/>
      </w:pPr>
    </w:p>
    <w:p w14:paraId="6B862A43" w14:textId="77777777" w:rsidR="00490516" w:rsidRDefault="00490516" w:rsidP="00FB287C">
      <w:pPr>
        <w:pStyle w:val="Osnovnitekst"/>
      </w:pPr>
    </w:p>
    <w:p w14:paraId="2D4D5FC8" w14:textId="77777777" w:rsidR="00490516" w:rsidRDefault="00490516" w:rsidP="00FB287C">
      <w:pPr>
        <w:pStyle w:val="Osnovnitekst"/>
      </w:pPr>
    </w:p>
    <w:p w14:paraId="3F3ACEE1" w14:textId="77777777" w:rsidR="00490516" w:rsidRDefault="00490516" w:rsidP="00FB287C">
      <w:pPr>
        <w:pStyle w:val="Osnovnitekst"/>
      </w:pPr>
    </w:p>
    <w:p w14:paraId="221AB156" w14:textId="77777777" w:rsidR="00490516" w:rsidRPr="00FB287C" w:rsidRDefault="00490516" w:rsidP="00FB287C">
      <w:pPr>
        <w:pStyle w:val="Osnovnitekst"/>
      </w:pPr>
    </w:p>
    <w:p w14:paraId="623EED27" w14:textId="77777777" w:rsidR="008C6536" w:rsidRDefault="00BB210B" w:rsidP="00BB210B">
      <w:pPr>
        <w:pStyle w:val="IIInivonaslova-Odeljak"/>
      </w:pPr>
      <w:bookmarkStart w:id="10" w:name="_Toc150644364"/>
      <w:r>
        <w:lastRenderedPageBreak/>
        <w:t>Grafici ubrzanja</w:t>
      </w:r>
      <w:bookmarkEnd w:id="10"/>
    </w:p>
    <w:p w14:paraId="231CCD68" w14:textId="3D63888C" w:rsidR="005B7DC8" w:rsidRDefault="005B7DC8" w:rsidP="005B7DC8">
      <w:pPr>
        <w:pStyle w:val="Osnovnitekst"/>
      </w:pPr>
      <w:bookmarkStart w:id="11" w:name="_Hlk150625569"/>
      <w:r>
        <w:t>U okviru ove sekcije su dati grafici ubrzanja u odnosu na sekvencijalnu implementaciju.</w:t>
      </w:r>
    </w:p>
    <w:p w14:paraId="76EA9FD8" w14:textId="77777777" w:rsidR="00FD52EC" w:rsidRDefault="00FD52EC" w:rsidP="00FD52EC">
      <w:pPr>
        <w:pStyle w:val="Osnovnitekst"/>
        <w:keepNext/>
        <w:ind w:firstLine="0"/>
        <w:jc w:val="center"/>
      </w:pPr>
      <w:r>
        <w:rPr>
          <w:noProof/>
          <w:lang w:val="en-US"/>
        </w:rPr>
        <w:drawing>
          <wp:inline distT="0" distB="0" distL="0" distR="0" wp14:anchorId="6D327506" wp14:editId="3F342E46">
            <wp:extent cx="4140679" cy="2413330"/>
            <wp:effectExtent l="0" t="0" r="12700" b="63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E7A3D60" w14:textId="55408D78" w:rsidR="005B7DC8" w:rsidRDefault="00FD52EC" w:rsidP="00FD52EC">
      <w:pPr>
        <w:pStyle w:val="Caption"/>
        <w:jc w:val="center"/>
        <w:rPr>
          <w:noProof/>
          <w:lang w:val="en-U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sidR="00D339A0">
        <w:rPr>
          <w:noProof/>
          <w:lang w:val="sr-Latn-CS"/>
        </w:rPr>
        <w:t>broja aritmetičkih brojeva koji se traže</w:t>
      </w:r>
      <w:r>
        <w:rPr>
          <w:noProof/>
          <w:lang w:val="sr-Latn-CS"/>
        </w:rPr>
        <w:t xml:space="preserve"> za N </w:t>
      </w:r>
      <w:r>
        <w:rPr>
          <w:noProof/>
          <w:lang w:val="en-US"/>
        </w:rPr>
        <w:t xml:space="preserve">= </w:t>
      </w:r>
      <w:r w:rsidR="00E466EF">
        <w:rPr>
          <w:noProof/>
          <w:lang w:val="en-US"/>
        </w:rPr>
        <w:t>1</w:t>
      </w:r>
      <w:r>
        <w:rPr>
          <w:noProof/>
          <w:lang w:val="en-US"/>
        </w:rPr>
        <w:t xml:space="preserve"> niti</w:t>
      </w:r>
      <w:bookmarkEnd w:id="1"/>
    </w:p>
    <w:p w14:paraId="00D2850F" w14:textId="77777777" w:rsidR="003872F0" w:rsidRPr="003872F0" w:rsidRDefault="003872F0" w:rsidP="003872F0">
      <w:pPr>
        <w:rPr>
          <w:lang w:val="en-US"/>
        </w:rPr>
      </w:pPr>
    </w:p>
    <w:p w14:paraId="6497CBAF" w14:textId="77777777" w:rsidR="006E327B" w:rsidRDefault="006E327B" w:rsidP="006E327B">
      <w:pPr>
        <w:pStyle w:val="Osnovnitekst"/>
        <w:keepNext/>
        <w:ind w:firstLine="0"/>
        <w:jc w:val="center"/>
      </w:pPr>
      <w:r>
        <w:rPr>
          <w:noProof/>
          <w:lang w:val="en-US"/>
        </w:rPr>
        <w:drawing>
          <wp:inline distT="0" distB="0" distL="0" distR="0" wp14:anchorId="49950DFF" wp14:editId="5421C065">
            <wp:extent cx="4140679" cy="2413330"/>
            <wp:effectExtent l="0" t="0" r="12700" b="6350"/>
            <wp:docPr id="313101371" name="Chart 31310137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E6DE91F" w14:textId="5E2D2ECC" w:rsidR="006E327B" w:rsidRDefault="006E327B" w:rsidP="006E327B">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aritmetičkih brojeva koji se traže za N </w:t>
      </w:r>
      <w:r>
        <w:rPr>
          <w:noProof/>
          <w:lang w:val="en-US"/>
        </w:rPr>
        <w:t xml:space="preserve">= </w:t>
      </w:r>
      <w:r w:rsidR="00727B92">
        <w:rPr>
          <w:noProof/>
          <w:lang w:val="en-US"/>
        </w:rPr>
        <w:t>2</w:t>
      </w:r>
      <w:r>
        <w:rPr>
          <w:noProof/>
          <w:lang w:val="en-US"/>
        </w:rPr>
        <w:t xml:space="preserve"> niti</w:t>
      </w:r>
    </w:p>
    <w:p w14:paraId="07F6661D" w14:textId="77777777" w:rsidR="006E327B" w:rsidRDefault="006E327B" w:rsidP="006E327B">
      <w:pPr>
        <w:pStyle w:val="Osnovnitekst"/>
        <w:keepNext/>
        <w:ind w:firstLine="0"/>
        <w:jc w:val="center"/>
      </w:pPr>
      <w:r>
        <w:rPr>
          <w:noProof/>
          <w:lang w:val="en-US"/>
        </w:rPr>
        <w:lastRenderedPageBreak/>
        <w:drawing>
          <wp:inline distT="0" distB="0" distL="0" distR="0" wp14:anchorId="3E4BB9EC" wp14:editId="2197336C">
            <wp:extent cx="4140679" cy="2413330"/>
            <wp:effectExtent l="0" t="0" r="12700" b="6350"/>
            <wp:docPr id="798087052" name="Chart 79808705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2B82AB9" w14:textId="0E3C0B6E" w:rsidR="006E327B" w:rsidRDefault="006E327B" w:rsidP="006E327B">
      <w:pPr>
        <w:pStyle w:val="Caption"/>
        <w:jc w:val="center"/>
        <w:rPr>
          <w:noProof/>
          <w:lang w:val="en-U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aritmetičkih brojeva koji se traže za N </w:t>
      </w:r>
      <w:r>
        <w:rPr>
          <w:noProof/>
          <w:lang w:val="en-US"/>
        </w:rPr>
        <w:t xml:space="preserve">= </w:t>
      </w:r>
      <w:r w:rsidR="00727B92">
        <w:rPr>
          <w:noProof/>
          <w:lang w:val="en-US"/>
        </w:rPr>
        <w:t>4</w:t>
      </w:r>
      <w:r>
        <w:rPr>
          <w:noProof/>
          <w:lang w:val="en-US"/>
        </w:rPr>
        <w:t xml:space="preserve"> niti</w:t>
      </w:r>
    </w:p>
    <w:p w14:paraId="11B73690" w14:textId="77777777" w:rsidR="003872F0" w:rsidRPr="003872F0" w:rsidRDefault="003872F0" w:rsidP="003872F0">
      <w:pPr>
        <w:rPr>
          <w:lang w:val="en-US"/>
        </w:rPr>
      </w:pPr>
    </w:p>
    <w:p w14:paraId="631006F6" w14:textId="77777777" w:rsidR="006E327B" w:rsidRDefault="006E327B" w:rsidP="006E327B">
      <w:pPr>
        <w:pStyle w:val="Osnovnitekst"/>
        <w:keepNext/>
        <w:ind w:firstLine="0"/>
        <w:jc w:val="center"/>
      </w:pPr>
      <w:r>
        <w:rPr>
          <w:noProof/>
          <w:lang w:val="en-US"/>
        </w:rPr>
        <w:drawing>
          <wp:inline distT="0" distB="0" distL="0" distR="0" wp14:anchorId="74BB23A1" wp14:editId="26748C7C">
            <wp:extent cx="4140679" cy="2413330"/>
            <wp:effectExtent l="0" t="0" r="12700" b="6350"/>
            <wp:docPr id="507507260" name="Chart 50750726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E332B6E" w14:textId="00F804B9" w:rsidR="006E327B" w:rsidRPr="006E327B" w:rsidRDefault="006E327B" w:rsidP="006E327B">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aritmetičkih brojeva koji se traže za N </w:t>
      </w:r>
      <w:r>
        <w:rPr>
          <w:noProof/>
          <w:lang w:val="en-US"/>
        </w:rPr>
        <w:t xml:space="preserve">= </w:t>
      </w:r>
      <w:r w:rsidR="00727B92">
        <w:rPr>
          <w:noProof/>
          <w:lang w:val="en-US"/>
        </w:rPr>
        <w:t>8</w:t>
      </w:r>
      <w:r>
        <w:rPr>
          <w:noProof/>
          <w:lang w:val="en-US"/>
        </w:rPr>
        <w:t xml:space="preserve"> niti</w:t>
      </w:r>
    </w:p>
    <w:p w14:paraId="5C09C3F2" w14:textId="006E687D" w:rsidR="008E4C5D" w:rsidRDefault="008E4C5D" w:rsidP="008E4C5D">
      <w:pPr>
        <w:pStyle w:val="IIInivonaslova-Odeljak"/>
        <w:rPr>
          <w:lang w:val="sr-Latn-RS"/>
        </w:rPr>
      </w:pPr>
      <w:bookmarkStart w:id="12" w:name="_Toc150644365"/>
      <w:bookmarkEnd w:id="11"/>
      <w:r>
        <w:t>Diskusija dobijenih re</w:t>
      </w:r>
      <w:r>
        <w:rPr>
          <w:lang w:val="sr-Latn-RS"/>
        </w:rPr>
        <w:t>zultata</w:t>
      </w:r>
      <w:bookmarkEnd w:id="12"/>
    </w:p>
    <w:p w14:paraId="1DE8F6BC" w14:textId="4D53D8AC" w:rsidR="00845E12" w:rsidRDefault="00845E12" w:rsidP="008E4C5D">
      <w:pPr>
        <w:pStyle w:val="Osnovnitekst"/>
        <w:rPr>
          <w:lang w:val="sr-Latn-RS"/>
        </w:rPr>
      </w:pPr>
      <w:r>
        <w:rPr>
          <w:lang w:val="sr-Latn-RS"/>
        </w:rPr>
        <w:t xml:space="preserve">Kako bi grafici i naši rezultati bili precizniji, zabeležili smo rezultate </w:t>
      </w:r>
      <w:r w:rsidR="000430F6">
        <w:rPr>
          <w:lang w:val="sr-Latn-RS"/>
        </w:rPr>
        <w:t xml:space="preserve">kako </w:t>
      </w:r>
      <w:r>
        <w:rPr>
          <w:lang w:val="sr-Latn-RS"/>
        </w:rPr>
        <w:t>sekvencijalnog</w:t>
      </w:r>
      <w:r w:rsidR="000430F6">
        <w:rPr>
          <w:lang w:val="sr-Latn-RS"/>
        </w:rPr>
        <w:t xml:space="preserve">, tako </w:t>
      </w:r>
      <w:r>
        <w:rPr>
          <w:lang w:val="sr-Latn-RS"/>
        </w:rPr>
        <w:t>i paralelnog izvršavanja programa za sve parametre i za svaki broj niti 5 puta i uzimali prosečna vremena.</w:t>
      </w:r>
    </w:p>
    <w:p w14:paraId="6ABB9069" w14:textId="35F33235" w:rsidR="00A0314C" w:rsidRDefault="00A0314C" w:rsidP="008E4C5D">
      <w:pPr>
        <w:pStyle w:val="Osnovnitekst"/>
        <w:rPr>
          <w:i/>
          <w:iCs/>
          <w:lang w:val="en-US"/>
        </w:rPr>
      </w:pPr>
      <w:r>
        <w:rPr>
          <w:lang w:val="sr-Latn-RS"/>
        </w:rPr>
        <w:t>Iz priloženih grafika je očigledno da za svaki ulazni parametar, tj. broj aritmetičkih brojeva koji se traže, dobijamo veće ubrzanje ukoliko povećamo broj niti koje rade u paraleli. Ovo je i očekivano upravo zato što su iteracije naše for petlje koju paralelizujemo potpuno nezavisne i nemamo gotovo nikakvu komunikaciju</w:t>
      </w:r>
      <w:r w:rsidR="009E155D">
        <w:rPr>
          <w:lang w:val="sr-Latn-RS"/>
        </w:rPr>
        <w:t>, a ni</w:t>
      </w:r>
      <w:r>
        <w:rPr>
          <w:lang w:val="sr-Latn-RS"/>
        </w:rPr>
        <w:t xml:space="preserve"> sinhronizaciju između niti pri paralelizaciji ove petlje. Jedina međusobna interakcija između niti jeste na kraju paralelnog regiona kada se redukcione </w:t>
      </w:r>
      <w:r>
        <w:rPr>
          <w:lang w:val="sr-Latn-RS"/>
        </w:rPr>
        <w:lastRenderedPageBreak/>
        <w:t>promenljive od svih niti saberu, ali osim toga, nikakve interakcije između niti nema.</w:t>
      </w:r>
      <w:r w:rsidR="009255B0">
        <w:rPr>
          <w:lang w:val="sr-Latn-RS"/>
        </w:rPr>
        <w:t xml:space="preserve"> Zato se slobodno možemo usuditi da nazovemo ovaj problem </w:t>
      </w:r>
      <w:r w:rsidR="009775D8">
        <w:rPr>
          <w:i/>
          <w:iCs/>
          <w:lang w:val="sr-Latn-RS"/>
        </w:rPr>
        <w:t>„</w:t>
      </w:r>
      <w:r w:rsidR="009255B0" w:rsidRPr="009255B0">
        <w:rPr>
          <w:i/>
          <w:iCs/>
          <w:lang w:val="en-US"/>
        </w:rPr>
        <w:t>embarrasingly parallel”</w:t>
      </w:r>
      <w:r w:rsidR="00243A8B">
        <w:rPr>
          <w:i/>
          <w:iCs/>
          <w:lang w:val="en-US"/>
        </w:rPr>
        <w:t>.</w:t>
      </w:r>
    </w:p>
    <w:p w14:paraId="595A696E" w14:textId="4A439BCB" w:rsidR="00FD2A32" w:rsidRDefault="00FD2A32" w:rsidP="008E4C5D">
      <w:pPr>
        <w:pStyle w:val="Osnovnitekst"/>
        <w:rPr>
          <w:lang w:val="en-US"/>
        </w:rPr>
      </w:pPr>
      <w:r>
        <w:rPr>
          <w:lang w:val="en-US"/>
        </w:rPr>
        <w:t xml:space="preserve">Međutim, vidi se da, iako se ubrzanje povećava kako povećavamo broj niti od </w:t>
      </w:r>
      <w:r w:rsidR="00482429">
        <w:rPr>
          <w:lang w:val="en-US"/>
        </w:rPr>
        <w:t>jedan</w:t>
      </w:r>
      <w:r>
        <w:rPr>
          <w:lang w:val="en-US"/>
        </w:rPr>
        <w:t xml:space="preserve"> do </w:t>
      </w:r>
      <w:r w:rsidR="00482429">
        <w:rPr>
          <w:lang w:val="en-US"/>
        </w:rPr>
        <w:t>osam</w:t>
      </w:r>
      <w:r>
        <w:rPr>
          <w:lang w:val="en-US"/>
        </w:rPr>
        <w:t xml:space="preserve"> za sve ulazne parametre, stepen povećanja ubrzanja se blago smanjuje</w:t>
      </w:r>
      <w:r w:rsidR="00482429">
        <w:rPr>
          <w:lang w:val="en-US"/>
        </w:rPr>
        <w:t xml:space="preserve"> – sa povećanjem sa jedne na dve niti, ubrzanje za parametar 10 000 se upetostručilo, dok se za ostale parametre udvostručilo. Nakon toga vidimo da sa povećanjem sa četiri na osam niti, ubrzanje za parametar 10 000 se povećalo sa 13.93 na 15.4 puta, dok se za ostale ulazne parametre ono povećalo ali manje od 2 puta kao što je to bio slučaj pri prelascima sa jedne na dve, i sa dve na četiri niti.</w:t>
      </w:r>
      <w:r w:rsidR="001C4295">
        <w:rPr>
          <w:lang w:val="en-US"/>
        </w:rPr>
        <w:t xml:space="preserve"> Ovo nam govori da definitivno iako povećanje broja niti poboljšava performanse, ta ubrzanja nisu neograničena. Uverili smo se u ovo tako što smo izvršili naš program čak i sa </w:t>
      </w:r>
      <w:r w:rsidR="00C8110E">
        <w:rPr>
          <w:lang w:val="en-US"/>
        </w:rPr>
        <w:t>šesnaest</w:t>
      </w:r>
      <w:r w:rsidR="001C4295">
        <w:rPr>
          <w:lang w:val="en-US"/>
        </w:rPr>
        <w:t xml:space="preserve"> niti (pošto računar koji smo koristili ima </w:t>
      </w:r>
      <w:r w:rsidR="00C8110E">
        <w:rPr>
          <w:lang w:val="en-US"/>
        </w:rPr>
        <w:t>šesnaest</w:t>
      </w:r>
      <w:r w:rsidR="001C4295">
        <w:rPr>
          <w:lang w:val="en-US"/>
        </w:rPr>
        <w:t xml:space="preserve"> jezgara pa je moguć paralelizam sa </w:t>
      </w:r>
      <w:r w:rsidR="00C8110E">
        <w:rPr>
          <w:lang w:val="en-US"/>
        </w:rPr>
        <w:t>šesnaest</w:t>
      </w:r>
      <w:r w:rsidR="001C4295">
        <w:rPr>
          <w:lang w:val="en-US"/>
        </w:rPr>
        <w:t xml:space="preserve"> niti), i zaista, ubrzanje se vrlo malo povećalo u odnosu na ubrzanje sa osam niti.</w:t>
      </w:r>
      <w:r w:rsidR="00482429">
        <w:rPr>
          <w:lang w:val="en-US"/>
        </w:rPr>
        <w:t xml:space="preserve"> </w:t>
      </w:r>
    </w:p>
    <w:p w14:paraId="4F91B8BA" w14:textId="186D6B60" w:rsidR="00FD2A32" w:rsidRPr="00A660BA" w:rsidRDefault="000C5AAA" w:rsidP="00A660BA">
      <w:pPr>
        <w:pStyle w:val="Osnovnitekst"/>
        <w:rPr>
          <w:lang w:val="en-US"/>
        </w:rPr>
      </w:pPr>
      <w:r>
        <w:rPr>
          <w:lang w:val="en-US"/>
        </w:rPr>
        <w:t>Interesantan trend koji se takođe odmah primećuje za svaki broj niti u programu jeste da je ubrzanje pri ulaznom parametru od 10 000 drastično veće od ubrzanja za sve ostale ulazne parametre od 100 000, 1 000 000 i 10 000 000.</w:t>
      </w:r>
      <w:r w:rsidR="00672929">
        <w:rPr>
          <w:lang w:val="en-US"/>
        </w:rPr>
        <w:t xml:space="preserve"> Ubrzanja za ova preostala tri ulazna parametra su poprilično slična za svaki broj niti.</w:t>
      </w:r>
    </w:p>
    <w:p w14:paraId="2786CF06" w14:textId="328EE386" w:rsidR="00E14009" w:rsidRDefault="0039572C" w:rsidP="008E4C5D">
      <w:pPr>
        <w:pStyle w:val="Osnovnitekst"/>
        <w:rPr>
          <w:lang w:val="en-US"/>
        </w:rPr>
      </w:pPr>
      <w:r>
        <w:rPr>
          <w:lang w:val="en-US"/>
        </w:rPr>
        <w:t>Još jedna vrlo interesantna pojava koja se može primetiti jeste</w:t>
      </w:r>
      <w:r w:rsidR="003579FD">
        <w:rPr>
          <w:lang w:val="en-US"/>
        </w:rPr>
        <w:t xml:space="preserve"> da pri izvršenju paralelne implementacije programa sa jednom niti imamo ubrzanje koje je skoro duplo za ulazni parametar 10 000, za parametar 100 000 je ubrzanje dosta manje, oko 1.1, dok za parametre 1 000 000 i 10 000 000 praktično nema ubrzanja jer je ono nešto malo preko 1.0.</w:t>
      </w:r>
      <w:r w:rsidR="00E95641">
        <w:rPr>
          <w:lang w:val="en-US"/>
        </w:rPr>
        <w:t xml:space="preserve"> Zaključili smo da je ovo slučaj zato što smo for petlju iz sekvencijalne implementacije izmenili u paralelnoj implementaciji tako da se zna broj iteracija petlje unapred svaki put kada se ona izvršava.</w:t>
      </w:r>
      <w:r w:rsidR="00F51710">
        <w:rPr>
          <w:lang w:val="en-US"/>
        </w:rPr>
        <w:t xml:space="preserve"> Smatramo da je to onda omogućilo gcc prevodiocu koji smo koristili za prevođenje našeg C programa da izvrši određene optimizacije pri prevođenju te petlje, pa zato dobijamo ubrzanje čak i kada se paralelni program izvršava sa jednom niti.</w:t>
      </w:r>
      <w:r w:rsidR="00666FF2">
        <w:rPr>
          <w:lang w:val="en-US"/>
        </w:rPr>
        <w:t xml:space="preserve"> Sa grafika se može zaključiti da ove optimizacije više utiču na ubrzanje programa kada je broj iteracija petlje manji</w:t>
      </w:r>
      <w:r w:rsidR="00EE1A1A">
        <w:rPr>
          <w:lang w:val="en-US"/>
        </w:rPr>
        <w:t>, tj. za manje vrednosti ulaznog parametra</w:t>
      </w:r>
      <w:r w:rsidR="00666FF2">
        <w:rPr>
          <w:lang w:val="en-US"/>
        </w:rPr>
        <w:t>.</w:t>
      </w:r>
    </w:p>
    <w:p w14:paraId="0C8B4455" w14:textId="77777777" w:rsidR="004C0F61" w:rsidRDefault="004C0F61" w:rsidP="008E4C5D">
      <w:pPr>
        <w:pStyle w:val="Osnovnitekst"/>
        <w:rPr>
          <w:lang w:val="en-US"/>
        </w:rPr>
      </w:pPr>
    </w:p>
    <w:p w14:paraId="74495551" w14:textId="6FCBF56A" w:rsidR="004C0F61" w:rsidRPr="00E7161C" w:rsidRDefault="004C0F61" w:rsidP="004C0F61">
      <w:pPr>
        <w:pStyle w:val="Inivonaslova-Poglavlje"/>
      </w:pPr>
      <w:bookmarkStart w:id="13" w:name="_Toc150644366"/>
      <w:r>
        <w:rPr>
          <w:lang w:val="sr-Latn-RS"/>
        </w:rPr>
        <w:lastRenderedPageBreak/>
        <w:t>Problem 2 – Izračunavanje aritmetičkih brojeva korišćenjem koncepta poslova (tasks)</w:t>
      </w:r>
      <w:bookmarkEnd w:id="13"/>
    </w:p>
    <w:p w14:paraId="2149E27A" w14:textId="77777777" w:rsidR="00027D21" w:rsidRDefault="00027D21" w:rsidP="00027D21">
      <w:pPr>
        <w:pStyle w:val="IInivonaslova-Potpoglavlje"/>
      </w:pPr>
      <w:bookmarkStart w:id="14" w:name="_Toc150644367"/>
      <w:r>
        <w:t>Tekst problema</w:t>
      </w:r>
      <w:bookmarkEnd w:id="14"/>
    </w:p>
    <w:p w14:paraId="2BAA2178" w14:textId="72CA740A" w:rsidR="000C148C" w:rsidRPr="000C148C" w:rsidRDefault="000C148C" w:rsidP="000C148C">
      <w:pPr>
        <w:pStyle w:val="Osnovnitekst"/>
      </w:pPr>
      <w:r>
        <w:t>Rešiti prethodni problem korišćenjem koncepta poslova (tasks). Obratiti pažnju na eventualnu potrebu za sinhronizacijom i granularnost poslova. Program testirati sa parametrima koji su dati u run skripti.</w:t>
      </w:r>
    </w:p>
    <w:p w14:paraId="5AAED784" w14:textId="35244C85" w:rsidR="00D15123" w:rsidRPr="009D5AC6" w:rsidRDefault="00027D21" w:rsidP="009D5AC6">
      <w:pPr>
        <w:pStyle w:val="IInivonaslova-Potpoglavlje"/>
      </w:pPr>
      <w:bookmarkStart w:id="15" w:name="_Toc150644368"/>
      <w:r>
        <w:t>Delovi koje treba paralelizovati</w:t>
      </w:r>
      <w:bookmarkEnd w:id="15"/>
    </w:p>
    <w:p w14:paraId="17648C83" w14:textId="77777777" w:rsidR="00027D21" w:rsidRDefault="00027D21" w:rsidP="00027D21">
      <w:pPr>
        <w:pStyle w:val="IIInivonaslova-Odeljak"/>
      </w:pPr>
      <w:bookmarkStart w:id="16" w:name="_Toc150644369"/>
      <w:r>
        <w:t>Diskusija</w:t>
      </w:r>
      <w:bookmarkEnd w:id="16"/>
      <w:r>
        <w:t xml:space="preserve"> </w:t>
      </w:r>
    </w:p>
    <w:p w14:paraId="090481BF" w14:textId="516A7F1D" w:rsidR="0051495D" w:rsidRPr="0051495D" w:rsidRDefault="0051495D" w:rsidP="0051495D">
      <w:pPr>
        <w:pStyle w:val="Osnovnitekst"/>
        <w:rPr>
          <w:lang w:val="sr-Latn-RS"/>
        </w:rPr>
      </w:pPr>
      <w:r>
        <w:t>Va</w:t>
      </w:r>
      <w:r>
        <w:rPr>
          <w:lang w:val="sr-Latn-RS"/>
        </w:rPr>
        <w:t>ži sve isto kao u poglavlju 1.2.1</w:t>
      </w:r>
      <w:r w:rsidR="004045EA">
        <w:rPr>
          <w:lang w:val="sr-Latn-RS"/>
        </w:rPr>
        <w:t>, osim što sada želimo da isti problem uradimo na drugačiji način, koristeći koncept poslova (task-ova)</w:t>
      </w:r>
      <w:r>
        <w:rPr>
          <w:lang w:val="sr-Latn-RS"/>
        </w:rPr>
        <w:t>.</w:t>
      </w:r>
    </w:p>
    <w:p w14:paraId="3FB06147" w14:textId="77777777" w:rsidR="00027D21" w:rsidRDefault="00027D21" w:rsidP="00027D21">
      <w:pPr>
        <w:pStyle w:val="IIInivonaslova-Odeljak"/>
      </w:pPr>
      <w:bookmarkStart w:id="17" w:name="_Toc150644370"/>
      <w:r>
        <w:t>Način paralelizacije</w:t>
      </w:r>
      <w:bookmarkEnd w:id="17"/>
    </w:p>
    <w:p w14:paraId="63CAAF2A" w14:textId="34D976A7" w:rsidR="00935911" w:rsidRDefault="00356872" w:rsidP="00935911">
      <w:pPr>
        <w:pStyle w:val="Osnovnitekst"/>
      </w:pPr>
      <w:r>
        <w:rPr>
          <w:noProof/>
        </w:rPr>
        <w:drawing>
          <wp:inline distT="0" distB="0" distL="0" distR="0" wp14:anchorId="15A9C09C" wp14:editId="3BFF4744">
            <wp:extent cx="6120130" cy="4436110"/>
            <wp:effectExtent l="0" t="0" r="0" b="2540"/>
            <wp:docPr id="14487756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775673" name="Picture 1" descr="A screenshot of a computer pro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120130" cy="4436110"/>
                    </a:xfrm>
                    <a:prstGeom prst="rect">
                      <a:avLst/>
                    </a:prstGeom>
                  </pic:spPr>
                </pic:pic>
              </a:graphicData>
            </a:graphic>
          </wp:inline>
        </w:drawing>
      </w:r>
    </w:p>
    <w:p w14:paraId="129BA6EA" w14:textId="5D300E72" w:rsidR="00E63F05" w:rsidRPr="00935911" w:rsidRDefault="00E63F05" w:rsidP="00935911">
      <w:pPr>
        <w:pStyle w:val="Osnovnitekst"/>
      </w:pPr>
      <w:r>
        <w:lastRenderedPageBreak/>
        <w:t xml:space="preserve">U ovom problemu je paralelizacija </w:t>
      </w:r>
      <w:r w:rsidR="0081429C">
        <w:t xml:space="preserve">urađena pomoću koncepta </w:t>
      </w:r>
      <w:r w:rsidR="00126ADC">
        <w:t>poslova (task-ova)</w:t>
      </w:r>
      <w:r w:rsidR="00385BD2">
        <w:t xml:space="preserve"> pošto je to eksplicitno traženo.</w:t>
      </w:r>
      <w:r w:rsidR="00B9493C">
        <w:t xml:space="preserve"> Ovde smo se uverili na praktičnom primeru koliko je važno paziti da se ne generiše previše task-ova pošto se program drastično usporio kada smo pokušali da napravimo po task za svaku iteraciju for petlje iz prošlog primera.</w:t>
      </w:r>
      <w:r w:rsidR="00B01025">
        <w:t xml:space="preserve"> Zato smo se odlučili da ukupan broj iteracija podelimo na </w:t>
      </w:r>
      <w:r w:rsidR="00981718">
        <w:t>jednake delove (samo će jedan deo biti drugačije veličine u odnosu na ostale u slučaju kada ukupan broj iteracija nije deljiv sa brojem niti koje se koriste)</w:t>
      </w:r>
      <w:r w:rsidR="00EA01CB">
        <w:t>, i da takve delove koji se sastoje iz više iteracija upakujemo u task-ove</w:t>
      </w:r>
      <w:r w:rsidR="00981718">
        <w:t>.</w:t>
      </w:r>
      <w:r w:rsidR="00B975FC">
        <w:t xml:space="preserve"> Na ovaj način će uvek biti generisan broj task-ova koji je manji ili jednak broju niti, i na taj način su smanjeni režijski troškovi koje stvara proizvodnja task-ova, a i ovako će uvek moći svi napravljeni task-ovi da se zaista izvršavaju </w:t>
      </w:r>
      <w:r w:rsidR="00C57FC0">
        <w:t>paralelno</w:t>
      </w:r>
      <w:r w:rsidR="00B975FC">
        <w:t>.</w:t>
      </w:r>
      <w:r w:rsidR="001819FD">
        <w:t xml:space="preserve"> Naravno, ovakva implementacija se pokazala odličnom jer su postignuti rezultati koji su lošiji </w:t>
      </w:r>
      <w:r w:rsidR="00976296">
        <w:t>u odnosu na one</w:t>
      </w:r>
      <w:r w:rsidR="001819FD">
        <w:t xml:space="preserve"> kada je problem bio rešen pomoću ugrađene for direktive za raspodelu posla – ovo je skroz u redu pošto je logično da će for direktiva efikasnije uraditi raspodelu posla pravilne for petlje u odnosu na ručnu raspodelu posla pomoću taskova.</w:t>
      </w:r>
    </w:p>
    <w:p w14:paraId="0B2457B4" w14:textId="77777777" w:rsidR="00027D21" w:rsidRDefault="00027D21" w:rsidP="00027D21">
      <w:pPr>
        <w:pStyle w:val="IInivonaslova-Potpoglavlje"/>
      </w:pPr>
      <w:bookmarkStart w:id="18" w:name="_Toc150644371"/>
      <w:r>
        <w:t>Rezultati</w:t>
      </w:r>
      <w:bookmarkEnd w:id="18"/>
    </w:p>
    <w:p w14:paraId="680059F9" w14:textId="073E9161" w:rsidR="00157A53" w:rsidRDefault="00027D21" w:rsidP="00157A53">
      <w:pPr>
        <w:pStyle w:val="IIInivonaslova-Odeljak"/>
      </w:pPr>
      <w:bookmarkStart w:id="19" w:name="_Toc150644372"/>
      <w:r>
        <w:t>Logovi izvršavanja</w:t>
      </w:r>
      <w:bookmarkEnd w:id="19"/>
    </w:p>
    <w:p w14:paraId="490F01F1" w14:textId="77777777" w:rsidR="005625EE" w:rsidRDefault="005625EE" w:rsidP="005625EE">
      <w:pPr>
        <w:pStyle w:val="Programskikod"/>
      </w:pPr>
      <w:bookmarkStart w:id="20" w:name="_Hlk150636300"/>
      <w:r>
        <w:t>Sequential implementation execution time: 0.002867s</w:t>
      </w:r>
    </w:p>
    <w:p w14:paraId="5FCA56A3" w14:textId="77777777" w:rsidR="005625EE" w:rsidRDefault="005625EE" w:rsidP="005625EE">
      <w:pPr>
        <w:pStyle w:val="Programskikod"/>
      </w:pPr>
      <w:r>
        <w:t>Parallel implementation (one thread) execution time: 0.001425s</w:t>
      </w:r>
    </w:p>
    <w:p w14:paraId="706A8E1E" w14:textId="77777777" w:rsidR="005625EE" w:rsidRDefault="005625EE" w:rsidP="005625EE">
      <w:pPr>
        <w:pStyle w:val="Programskikod"/>
      </w:pPr>
      <w:r>
        <w:t>Test PASSED</w:t>
      </w:r>
    </w:p>
    <w:p w14:paraId="42DB0C1C" w14:textId="77777777" w:rsidR="005625EE" w:rsidRDefault="005625EE" w:rsidP="005625EE">
      <w:pPr>
        <w:pStyle w:val="Programskikod"/>
      </w:pPr>
      <w:r>
        <w:t>Parallel implementation (two threads) execution time: 0.000395s</w:t>
      </w:r>
    </w:p>
    <w:p w14:paraId="686C67B6" w14:textId="77777777" w:rsidR="005625EE" w:rsidRDefault="005625EE" w:rsidP="005625EE">
      <w:pPr>
        <w:pStyle w:val="Programskikod"/>
      </w:pPr>
      <w:r>
        <w:t>Test PASSED</w:t>
      </w:r>
    </w:p>
    <w:p w14:paraId="21D38D48" w14:textId="77777777" w:rsidR="005625EE" w:rsidRDefault="005625EE" w:rsidP="005625EE">
      <w:pPr>
        <w:pStyle w:val="Programskikod"/>
      </w:pPr>
      <w:r>
        <w:t>Parallel implementation (four threads) execution time: 0.000401s</w:t>
      </w:r>
    </w:p>
    <w:p w14:paraId="4BDFC6AB" w14:textId="77777777" w:rsidR="005625EE" w:rsidRDefault="005625EE" w:rsidP="005625EE">
      <w:pPr>
        <w:pStyle w:val="Programskikod"/>
      </w:pPr>
      <w:r>
        <w:t>Test PASSED</w:t>
      </w:r>
    </w:p>
    <w:p w14:paraId="62D55AD9" w14:textId="77777777" w:rsidR="005625EE" w:rsidRDefault="005625EE" w:rsidP="005625EE">
      <w:pPr>
        <w:pStyle w:val="Programskikod"/>
      </w:pPr>
      <w:r>
        <w:t>Parallel implementation (eight threads) execution time: 0.000427s</w:t>
      </w:r>
    </w:p>
    <w:p w14:paraId="14592B00" w14:textId="2E0B10AC" w:rsidR="00F76CC8" w:rsidRDefault="005625EE" w:rsidP="005625EE">
      <w:pPr>
        <w:pStyle w:val="Programskikod"/>
      </w:pPr>
      <w:r>
        <w:t>Test PASSED</w:t>
      </w:r>
    </w:p>
    <w:p w14:paraId="0CE98F43" w14:textId="13239A31" w:rsidR="00157A53" w:rsidRDefault="00157A53" w:rsidP="00157A53">
      <w:pPr>
        <w:pStyle w:val="Oznakaslike"/>
      </w:pPr>
      <w:r>
        <w:t xml:space="preserve">Izvršavanje komande </w:t>
      </w:r>
      <w:r w:rsidRPr="00A0520C">
        <w:t>./arithmetic 10000</w:t>
      </w:r>
      <w:r>
        <w:t xml:space="preserve"> </w:t>
      </w:r>
    </w:p>
    <w:bookmarkEnd w:id="20"/>
    <w:p w14:paraId="11320598" w14:textId="77777777" w:rsidR="00092CB6" w:rsidRDefault="00092CB6" w:rsidP="00092CB6">
      <w:pPr>
        <w:pStyle w:val="Osnovnitekst"/>
      </w:pPr>
    </w:p>
    <w:p w14:paraId="63B921DC" w14:textId="77777777" w:rsidR="00092CB6" w:rsidRDefault="00092CB6" w:rsidP="00092CB6">
      <w:pPr>
        <w:pStyle w:val="Osnovnitekst"/>
      </w:pPr>
    </w:p>
    <w:p w14:paraId="64D9CEFA" w14:textId="77777777" w:rsidR="00092CB6" w:rsidRDefault="00092CB6" w:rsidP="00092CB6">
      <w:pPr>
        <w:pStyle w:val="Osnovnitekst"/>
      </w:pPr>
    </w:p>
    <w:p w14:paraId="27429B12" w14:textId="77777777" w:rsidR="00092CB6" w:rsidRDefault="00092CB6" w:rsidP="00092CB6">
      <w:pPr>
        <w:pStyle w:val="Osnovnitekst"/>
      </w:pPr>
    </w:p>
    <w:p w14:paraId="603EACB2" w14:textId="77777777" w:rsidR="00092CB6" w:rsidRDefault="00092CB6" w:rsidP="00092CB6">
      <w:pPr>
        <w:pStyle w:val="Osnovnitekst"/>
      </w:pPr>
    </w:p>
    <w:p w14:paraId="05A705F4" w14:textId="77777777" w:rsidR="00092CB6" w:rsidRPr="00092CB6" w:rsidRDefault="00092CB6" w:rsidP="00092CB6">
      <w:pPr>
        <w:pStyle w:val="Osnovnitekst"/>
      </w:pPr>
    </w:p>
    <w:p w14:paraId="229C68B0" w14:textId="77777777" w:rsidR="0056160D" w:rsidRDefault="0056160D" w:rsidP="0056160D">
      <w:pPr>
        <w:pStyle w:val="Programskikod"/>
      </w:pPr>
      <w:r>
        <w:lastRenderedPageBreak/>
        <w:t>Sequential implementation execution time: 0.008377s</w:t>
      </w:r>
    </w:p>
    <w:p w14:paraId="6568E41A" w14:textId="77777777" w:rsidR="0056160D" w:rsidRDefault="0056160D" w:rsidP="0056160D">
      <w:pPr>
        <w:pStyle w:val="Programskikod"/>
      </w:pPr>
      <w:r>
        <w:t>Parallel implementation (one thread) execution time: 0.008601s</w:t>
      </w:r>
    </w:p>
    <w:p w14:paraId="0403B42F" w14:textId="77777777" w:rsidR="0056160D" w:rsidRDefault="0056160D" w:rsidP="0056160D">
      <w:pPr>
        <w:pStyle w:val="Programskikod"/>
      </w:pPr>
      <w:r>
        <w:t>Test PASSED</w:t>
      </w:r>
    </w:p>
    <w:p w14:paraId="1D24106B" w14:textId="77777777" w:rsidR="0056160D" w:rsidRDefault="0056160D" w:rsidP="0056160D">
      <w:pPr>
        <w:pStyle w:val="Programskikod"/>
      </w:pPr>
      <w:r>
        <w:t>Parallel implementation (two threads) execution time: 0.005047s</w:t>
      </w:r>
    </w:p>
    <w:p w14:paraId="0B96AC32" w14:textId="77777777" w:rsidR="0056160D" w:rsidRDefault="0056160D" w:rsidP="0056160D">
      <w:pPr>
        <w:pStyle w:val="Programskikod"/>
      </w:pPr>
      <w:r>
        <w:t>Test PASSED</w:t>
      </w:r>
    </w:p>
    <w:p w14:paraId="2E58AD0B" w14:textId="77777777" w:rsidR="0056160D" w:rsidRDefault="0056160D" w:rsidP="0056160D">
      <w:pPr>
        <w:pStyle w:val="Programskikod"/>
      </w:pPr>
      <w:r>
        <w:t>Parallel implementation (four threads) execution time: 0.003480s</w:t>
      </w:r>
    </w:p>
    <w:p w14:paraId="1AF33F4A" w14:textId="77777777" w:rsidR="0056160D" w:rsidRDefault="0056160D" w:rsidP="0056160D">
      <w:pPr>
        <w:pStyle w:val="Programskikod"/>
      </w:pPr>
      <w:r>
        <w:t>Test PASSED</w:t>
      </w:r>
    </w:p>
    <w:p w14:paraId="00CFA785" w14:textId="77777777" w:rsidR="0056160D" w:rsidRDefault="0056160D" w:rsidP="0056160D">
      <w:pPr>
        <w:pStyle w:val="Programskikod"/>
      </w:pPr>
      <w:r>
        <w:t>Parallel implementation (eight threads) execution time: 0.003172s</w:t>
      </w:r>
    </w:p>
    <w:p w14:paraId="44B417E1" w14:textId="395A3E2F" w:rsidR="00157A53" w:rsidRDefault="0056160D" w:rsidP="0056160D">
      <w:pPr>
        <w:pStyle w:val="Programskikod"/>
      </w:pPr>
      <w:r>
        <w:t>Test PASSED</w:t>
      </w:r>
    </w:p>
    <w:p w14:paraId="7EF4DF07" w14:textId="00D29C82" w:rsidR="00157A53" w:rsidRPr="00FB287C" w:rsidRDefault="00157A53" w:rsidP="00F12BA7">
      <w:pPr>
        <w:pStyle w:val="Oznakaslike"/>
      </w:pPr>
      <w:r>
        <w:t xml:space="preserve">Izvršavanje komande </w:t>
      </w:r>
      <w:r w:rsidRPr="00A0520C">
        <w:t>./arithmetic 10000</w:t>
      </w:r>
      <w:r>
        <w:t xml:space="preserve">0 </w:t>
      </w:r>
    </w:p>
    <w:p w14:paraId="7500F564" w14:textId="77777777" w:rsidR="004C6255" w:rsidRDefault="004C6255" w:rsidP="004C6255">
      <w:pPr>
        <w:pStyle w:val="Programskikod"/>
      </w:pPr>
      <w:r>
        <w:t>Sequential implementation execution time: 0.176871s</w:t>
      </w:r>
    </w:p>
    <w:p w14:paraId="40D2EFE5" w14:textId="77777777" w:rsidR="004C6255" w:rsidRDefault="004C6255" w:rsidP="004C6255">
      <w:pPr>
        <w:pStyle w:val="Programskikod"/>
      </w:pPr>
      <w:r>
        <w:t>Parallel implementation (one thread) execution time: 0.177571s</w:t>
      </w:r>
    </w:p>
    <w:p w14:paraId="7749F3B0" w14:textId="77777777" w:rsidR="004C6255" w:rsidRDefault="004C6255" w:rsidP="004C6255">
      <w:pPr>
        <w:pStyle w:val="Programskikod"/>
      </w:pPr>
      <w:r>
        <w:t>Test PASSED</w:t>
      </w:r>
    </w:p>
    <w:p w14:paraId="6B169C6C" w14:textId="77777777" w:rsidR="004C6255" w:rsidRDefault="004C6255" w:rsidP="004C6255">
      <w:pPr>
        <w:pStyle w:val="Programskikod"/>
      </w:pPr>
      <w:r>
        <w:t>Parallel implementation (two threads) execution time: 0.104079s</w:t>
      </w:r>
    </w:p>
    <w:p w14:paraId="5D7BD43E" w14:textId="77777777" w:rsidR="004C6255" w:rsidRDefault="004C6255" w:rsidP="004C6255">
      <w:pPr>
        <w:pStyle w:val="Programskikod"/>
      </w:pPr>
      <w:r>
        <w:t>Test PASSED</w:t>
      </w:r>
    </w:p>
    <w:p w14:paraId="728A35D9" w14:textId="77777777" w:rsidR="004C6255" w:rsidRDefault="004C6255" w:rsidP="004C6255">
      <w:pPr>
        <w:pStyle w:val="Programskikod"/>
      </w:pPr>
      <w:r>
        <w:t>Parallel implementation (four threads) execution time: 0.057059s</w:t>
      </w:r>
    </w:p>
    <w:p w14:paraId="3B40B22E" w14:textId="77777777" w:rsidR="004C6255" w:rsidRDefault="004C6255" w:rsidP="004C6255">
      <w:pPr>
        <w:pStyle w:val="Programskikod"/>
      </w:pPr>
      <w:r>
        <w:t>Test PASSED</w:t>
      </w:r>
    </w:p>
    <w:p w14:paraId="3C005B5D" w14:textId="77777777" w:rsidR="004C6255" w:rsidRDefault="004C6255" w:rsidP="004C6255">
      <w:pPr>
        <w:pStyle w:val="Programskikod"/>
      </w:pPr>
      <w:r>
        <w:t>Parallel implementation (eight threads) execution time: 0.037382s</w:t>
      </w:r>
    </w:p>
    <w:p w14:paraId="6D20B24B" w14:textId="74BDD1A7" w:rsidR="00157A53" w:rsidRDefault="004C6255" w:rsidP="004C6255">
      <w:pPr>
        <w:pStyle w:val="Programskikod"/>
      </w:pPr>
      <w:r>
        <w:t>Test PASSED</w:t>
      </w:r>
    </w:p>
    <w:p w14:paraId="1A64DE62" w14:textId="06569966" w:rsidR="00157A53" w:rsidRPr="005B7DC8" w:rsidRDefault="00157A53" w:rsidP="00157A53">
      <w:pPr>
        <w:pStyle w:val="Oznakaslike"/>
        <w:rPr>
          <w:lang w:val="sr-Latn-RS"/>
        </w:rPr>
      </w:pPr>
      <w:r>
        <w:t xml:space="preserve">Izvršavanje komande </w:t>
      </w:r>
      <w:r w:rsidRPr="00A0520C">
        <w:t>./arithmetic 10000</w:t>
      </w:r>
      <w:r>
        <w:t xml:space="preserve">00 </w:t>
      </w:r>
    </w:p>
    <w:p w14:paraId="52A9715F" w14:textId="77777777" w:rsidR="00CD6C41" w:rsidRDefault="00CD6C41" w:rsidP="00CD6C41">
      <w:pPr>
        <w:pStyle w:val="Programskikod"/>
      </w:pPr>
      <w:r>
        <w:t>Sequential implementation execution time: 4.200572s</w:t>
      </w:r>
    </w:p>
    <w:p w14:paraId="496F22AD" w14:textId="77777777" w:rsidR="00CD6C41" w:rsidRDefault="00CD6C41" w:rsidP="00CD6C41">
      <w:pPr>
        <w:pStyle w:val="Programskikod"/>
      </w:pPr>
      <w:r>
        <w:t>Parallel implementation (one thread) execution time: 4.212053s</w:t>
      </w:r>
    </w:p>
    <w:p w14:paraId="47922688" w14:textId="77777777" w:rsidR="00CD6C41" w:rsidRDefault="00CD6C41" w:rsidP="00CD6C41">
      <w:pPr>
        <w:pStyle w:val="Programskikod"/>
      </w:pPr>
      <w:r>
        <w:t>Test PASSED</w:t>
      </w:r>
    </w:p>
    <w:p w14:paraId="4CDD0785" w14:textId="77777777" w:rsidR="00CD6C41" w:rsidRDefault="00CD6C41" w:rsidP="00CD6C41">
      <w:pPr>
        <w:pStyle w:val="Programskikod"/>
      </w:pPr>
      <w:r>
        <w:t>Parallel implementation (two threads) execution time: 2.507355s</w:t>
      </w:r>
    </w:p>
    <w:p w14:paraId="56766A88" w14:textId="77777777" w:rsidR="00CD6C41" w:rsidRDefault="00CD6C41" w:rsidP="00CD6C41">
      <w:pPr>
        <w:pStyle w:val="Programskikod"/>
      </w:pPr>
      <w:r>
        <w:t>Test PASSED</w:t>
      </w:r>
    </w:p>
    <w:p w14:paraId="17E1CEDB" w14:textId="77777777" w:rsidR="00CD6C41" w:rsidRDefault="00CD6C41" w:rsidP="00CD6C41">
      <w:pPr>
        <w:pStyle w:val="Programskikod"/>
      </w:pPr>
      <w:r>
        <w:t>Parallel implementation (four threads) execution time: 1.346216s</w:t>
      </w:r>
    </w:p>
    <w:p w14:paraId="4CC96D2B" w14:textId="77777777" w:rsidR="00CD6C41" w:rsidRDefault="00CD6C41" w:rsidP="00CD6C41">
      <w:pPr>
        <w:pStyle w:val="Programskikod"/>
      </w:pPr>
      <w:r>
        <w:t>Test PASSED</w:t>
      </w:r>
    </w:p>
    <w:p w14:paraId="666DDAA4" w14:textId="77777777" w:rsidR="00CD6C41" w:rsidRDefault="00CD6C41" w:rsidP="00CD6C41">
      <w:pPr>
        <w:pStyle w:val="Programskikod"/>
      </w:pPr>
      <w:r>
        <w:t>Parallel implementation (eight threads) execution time: 0.777307s</w:t>
      </w:r>
    </w:p>
    <w:p w14:paraId="5BD6DCE7" w14:textId="1F69C57C" w:rsidR="00157A53" w:rsidRDefault="00CD6C41" w:rsidP="00CD6C41">
      <w:pPr>
        <w:pStyle w:val="Programskikod"/>
      </w:pPr>
      <w:r>
        <w:t>Test PASSED</w:t>
      </w:r>
    </w:p>
    <w:p w14:paraId="0FF3B9B7" w14:textId="5AEC3D17" w:rsidR="00157A53" w:rsidRDefault="00157A53" w:rsidP="00C87E7A">
      <w:pPr>
        <w:pStyle w:val="Oznakaslike"/>
      </w:pPr>
      <w:r>
        <w:t xml:space="preserve">Izvršavanje komande </w:t>
      </w:r>
      <w:r w:rsidRPr="00A0520C">
        <w:t>./arithmetic 10000</w:t>
      </w:r>
      <w:r>
        <w:t xml:space="preserve">000 </w:t>
      </w:r>
    </w:p>
    <w:p w14:paraId="56283CB9" w14:textId="77777777" w:rsidR="00763508" w:rsidRDefault="00763508" w:rsidP="00763508">
      <w:pPr>
        <w:pStyle w:val="Osnovnitekst"/>
        <w:rPr>
          <w:lang w:val="sr-Latn-RS"/>
        </w:rPr>
      </w:pPr>
    </w:p>
    <w:p w14:paraId="1C0B4656" w14:textId="77777777" w:rsidR="00763508" w:rsidRDefault="00763508" w:rsidP="00763508">
      <w:pPr>
        <w:pStyle w:val="Osnovnitekst"/>
        <w:rPr>
          <w:lang w:val="sr-Latn-RS"/>
        </w:rPr>
      </w:pPr>
    </w:p>
    <w:p w14:paraId="7A60EBD1" w14:textId="77777777" w:rsidR="00763508" w:rsidRDefault="00763508" w:rsidP="00763508">
      <w:pPr>
        <w:pStyle w:val="Osnovnitekst"/>
        <w:rPr>
          <w:lang w:val="sr-Latn-RS"/>
        </w:rPr>
      </w:pPr>
    </w:p>
    <w:p w14:paraId="6EB1AAB5" w14:textId="77777777" w:rsidR="00763508" w:rsidRPr="00763508" w:rsidRDefault="00763508" w:rsidP="00763508">
      <w:pPr>
        <w:pStyle w:val="Osnovnitekst"/>
        <w:rPr>
          <w:lang w:val="sr-Latn-RS"/>
        </w:rPr>
      </w:pPr>
    </w:p>
    <w:p w14:paraId="4820DD49" w14:textId="77777777" w:rsidR="00027D21" w:rsidRDefault="00027D21" w:rsidP="00027D21">
      <w:pPr>
        <w:pStyle w:val="IIInivonaslova-Odeljak"/>
      </w:pPr>
      <w:bookmarkStart w:id="21" w:name="_Toc150644373"/>
      <w:r>
        <w:lastRenderedPageBreak/>
        <w:t>Grafici ubrzanja</w:t>
      </w:r>
      <w:bookmarkEnd w:id="21"/>
    </w:p>
    <w:p w14:paraId="39F783DB" w14:textId="77777777" w:rsidR="00553E33" w:rsidRDefault="00553E33" w:rsidP="00553E33">
      <w:pPr>
        <w:pStyle w:val="Osnovnitekst"/>
      </w:pPr>
      <w:r>
        <w:t>U okviru ove sekcije su dati grafici ubrzanja u odnosu na sekvencijalnu implementaciju.</w:t>
      </w:r>
    </w:p>
    <w:p w14:paraId="678A35F5" w14:textId="77777777" w:rsidR="00553E33" w:rsidRDefault="00553E33" w:rsidP="00553E33">
      <w:pPr>
        <w:pStyle w:val="Osnovnitekst"/>
        <w:keepNext/>
        <w:ind w:firstLine="0"/>
        <w:jc w:val="center"/>
      </w:pPr>
      <w:r>
        <w:rPr>
          <w:noProof/>
          <w:lang w:val="en-US"/>
        </w:rPr>
        <w:drawing>
          <wp:inline distT="0" distB="0" distL="0" distR="0" wp14:anchorId="573D9422" wp14:editId="132C1EBA">
            <wp:extent cx="4140679" cy="2413330"/>
            <wp:effectExtent l="0" t="0" r="12700" b="6350"/>
            <wp:docPr id="210360738" name="Chart 21036073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C44EA32" w14:textId="77777777" w:rsidR="00553E33" w:rsidRDefault="00553E33" w:rsidP="00553E33">
      <w:pPr>
        <w:pStyle w:val="Caption"/>
        <w:jc w:val="center"/>
        <w:rPr>
          <w:noProof/>
          <w:lang w:val="en-U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aritmetičkih brojeva koji se traže za N </w:t>
      </w:r>
      <w:r>
        <w:rPr>
          <w:noProof/>
          <w:lang w:val="en-US"/>
        </w:rPr>
        <w:t>= 1 niti</w:t>
      </w:r>
    </w:p>
    <w:p w14:paraId="2DA65824" w14:textId="77777777" w:rsidR="009D1557" w:rsidRPr="009D1557" w:rsidRDefault="009D1557" w:rsidP="009D1557">
      <w:pPr>
        <w:rPr>
          <w:lang w:val="en-US"/>
        </w:rPr>
      </w:pPr>
    </w:p>
    <w:p w14:paraId="3AD9531C" w14:textId="77777777" w:rsidR="00553E33" w:rsidRDefault="00553E33" w:rsidP="00553E33">
      <w:pPr>
        <w:pStyle w:val="Osnovnitekst"/>
        <w:keepNext/>
        <w:ind w:firstLine="0"/>
        <w:jc w:val="center"/>
      </w:pPr>
      <w:r>
        <w:rPr>
          <w:noProof/>
          <w:lang w:val="en-US"/>
        </w:rPr>
        <w:drawing>
          <wp:inline distT="0" distB="0" distL="0" distR="0" wp14:anchorId="7CA3A1A6" wp14:editId="49BFDB70">
            <wp:extent cx="4140679" cy="2413330"/>
            <wp:effectExtent l="0" t="0" r="12700" b="6350"/>
            <wp:docPr id="1074407107" name="Chart 107440710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E5635EF" w14:textId="77777777" w:rsidR="00553E33" w:rsidRDefault="00553E33" w:rsidP="00553E33">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aritmetičkih brojeva koji se traže za N </w:t>
      </w:r>
      <w:r>
        <w:rPr>
          <w:noProof/>
          <w:lang w:val="en-US"/>
        </w:rPr>
        <w:t>= 2 niti</w:t>
      </w:r>
    </w:p>
    <w:p w14:paraId="0C5FE6B9" w14:textId="77777777" w:rsidR="00553E33" w:rsidRDefault="00553E33" w:rsidP="00553E33">
      <w:pPr>
        <w:pStyle w:val="Osnovnitekst"/>
        <w:keepNext/>
        <w:ind w:firstLine="0"/>
        <w:jc w:val="center"/>
      </w:pPr>
      <w:r>
        <w:rPr>
          <w:noProof/>
          <w:lang w:val="en-US"/>
        </w:rPr>
        <w:lastRenderedPageBreak/>
        <w:drawing>
          <wp:inline distT="0" distB="0" distL="0" distR="0" wp14:anchorId="615F0BA0" wp14:editId="3E684232">
            <wp:extent cx="4140679" cy="2413330"/>
            <wp:effectExtent l="0" t="0" r="12700" b="6350"/>
            <wp:docPr id="409576533" name="Chart 4095765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622F2F7" w14:textId="77777777" w:rsidR="00553E33" w:rsidRDefault="00553E33" w:rsidP="00553E33">
      <w:pPr>
        <w:pStyle w:val="Caption"/>
        <w:jc w:val="center"/>
        <w:rPr>
          <w:noProof/>
          <w:lang w:val="en-U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aritmetičkih brojeva koji se traže za N </w:t>
      </w:r>
      <w:r>
        <w:rPr>
          <w:noProof/>
          <w:lang w:val="en-US"/>
        </w:rPr>
        <w:t>= 4 niti</w:t>
      </w:r>
    </w:p>
    <w:p w14:paraId="47DBE037" w14:textId="77777777" w:rsidR="00D5624A" w:rsidRPr="00D5624A" w:rsidRDefault="00D5624A" w:rsidP="00D5624A">
      <w:pPr>
        <w:rPr>
          <w:lang w:val="en-US"/>
        </w:rPr>
      </w:pPr>
    </w:p>
    <w:p w14:paraId="15CFCA92" w14:textId="77777777" w:rsidR="00553E33" w:rsidRDefault="00553E33" w:rsidP="00553E33">
      <w:pPr>
        <w:pStyle w:val="Osnovnitekst"/>
        <w:keepNext/>
        <w:ind w:firstLine="0"/>
        <w:jc w:val="center"/>
      </w:pPr>
      <w:r>
        <w:rPr>
          <w:noProof/>
          <w:lang w:val="en-US"/>
        </w:rPr>
        <w:drawing>
          <wp:inline distT="0" distB="0" distL="0" distR="0" wp14:anchorId="45F31940" wp14:editId="5D8D759B">
            <wp:extent cx="4140679" cy="2413330"/>
            <wp:effectExtent l="0" t="0" r="12700" b="6350"/>
            <wp:docPr id="1895000388" name="Chart 189500038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F9AF889" w14:textId="77777777" w:rsidR="00553E33" w:rsidRPr="006E327B" w:rsidRDefault="00553E33" w:rsidP="00553E33">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aritmetičkih brojeva koji se traže za N </w:t>
      </w:r>
      <w:r>
        <w:rPr>
          <w:noProof/>
          <w:lang w:val="en-US"/>
        </w:rPr>
        <w:t>= 8 niti</w:t>
      </w:r>
    </w:p>
    <w:p w14:paraId="701385B6" w14:textId="77777777" w:rsidR="00553E33" w:rsidRPr="00553E33" w:rsidRDefault="00553E33" w:rsidP="00553E33">
      <w:pPr>
        <w:pStyle w:val="Osnovnitekst"/>
      </w:pPr>
    </w:p>
    <w:p w14:paraId="21D2A846" w14:textId="77777777" w:rsidR="00027D21" w:rsidRDefault="00027D21" w:rsidP="00027D21">
      <w:pPr>
        <w:pStyle w:val="IIInivonaslova-Odeljak"/>
        <w:rPr>
          <w:lang w:val="sr-Latn-RS"/>
        </w:rPr>
      </w:pPr>
      <w:bookmarkStart w:id="22" w:name="_Toc150644374"/>
      <w:r>
        <w:t>Diskusija dobijenih re</w:t>
      </w:r>
      <w:r>
        <w:rPr>
          <w:lang w:val="sr-Latn-RS"/>
        </w:rPr>
        <w:t>zultata</w:t>
      </w:r>
      <w:bookmarkEnd w:id="22"/>
    </w:p>
    <w:p w14:paraId="3E0F2CF4" w14:textId="611BE37C" w:rsidR="007E57EB" w:rsidRDefault="007E57EB" w:rsidP="007E57EB">
      <w:pPr>
        <w:pStyle w:val="Osnovnitekst"/>
        <w:rPr>
          <w:lang w:val="sr-Latn-RS"/>
        </w:rPr>
      </w:pPr>
      <w:r>
        <w:rPr>
          <w:lang w:val="sr-Latn-RS"/>
        </w:rPr>
        <w:t xml:space="preserve">Kako bi grafici i naši rezultati bili precizniji, zabeležili smo rezultate kako sekvencijalnog, tako i paralelnog izvršavanja programa za sve parametre i za svaki broj niti </w:t>
      </w:r>
      <w:r w:rsidR="00C71902">
        <w:rPr>
          <w:lang w:val="sr-Latn-RS"/>
        </w:rPr>
        <w:t>pet</w:t>
      </w:r>
      <w:r>
        <w:rPr>
          <w:lang w:val="sr-Latn-RS"/>
        </w:rPr>
        <w:t xml:space="preserve"> puta i uzimali prosečna vremena.</w:t>
      </w:r>
    </w:p>
    <w:p w14:paraId="2DE02DCC" w14:textId="5C9EF6BE" w:rsidR="0005524C" w:rsidRDefault="004914D8" w:rsidP="0005524C">
      <w:pPr>
        <w:pStyle w:val="Osnovnitekst"/>
        <w:rPr>
          <w:lang w:val="sr-Latn-RS"/>
        </w:rPr>
      </w:pPr>
      <w:r>
        <w:rPr>
          <w:lang w:val="sr-Latn-RS"/>
        </w:rPr>
        <w:t>Na ovim graficima se jasno ponovo vidi da se</w:t>
      </w:r>
      <w:r w:rsidR="00BD1151">
        <w:rPr>
          <w:lang w:val="sr-Latn-RS"/>
        </w:rPr>
        <w:t xml:space="preserve"> primetno</w:t>
      </w:r>
      <w:r>
        <w:rPr>
          <w:lang w:val="sr-Latn-RS"/>
        </w:rPr>
        <w:t xml:space="preserve"> veće ubrzanje postiže za najmanji ulazni parametar</w:t>
      </w:r>
      <w:r w:rsidR="00BD1151">
        <w:rPr>
          <w:lang w:val="sr-Latn-RS"/>
        </w:rPr>
        <w:t xml:space="preserve"> u odnosu na ostale ulazne parametre, što je opet zbog optimizacija gcc prevodioca koje odradi za pravilnu for petlju kod koje se zna broj iteracija unapred</w:t>
      </w:r>
      <w:r w:rsidR="00DE7A93">
        <w:rPr>
          <w:lang w:val="sr-Latn-RS"/>
        </w:rPr>
        <w:t xml:space="preserve">. </w:t>
      </w:r>
      <w:r w:rsidR="00055FBF">
        <w:rPr>
          <w:lang w:val="sr-Latn-RS"/>
        </w:rPr>
        <w:t>Te optimizacije objašnjavaju i naizgled neočekivano ubrzanje kod paralelne implementacije sa jednom niti</w:t>
      </w:r>
      <w:r w:rsidR="00D35807">
        <w:rPr>
          <w:lang w:val="sr-Latn-RS"/>
        </w:rPr>
        <w:t>.</w:t>
      </w:r>
    </w:p>
    <w:p w14:paraId="4AB530BF" w14:textId="22766065" w:rsidR="00C71902" w:rsidRDefault="00453A84" w:rsidP="00C71902">
      <w:pPr>
        <w:pStyle w:val="Osnovnitekst"/>
        <w:rPr>
          <w:lang w:val="sr-Latn-RS"/>
        </w:rPr>
      </w:pPr>
      <w:r>
        <w:rPr>
          <w:lang w:val="sr-Latn-RS"/>
        </w:rPr>
        <w:lastRenderedPageBreak/>
        <w:t>Očigledno je da su sva ubrzanja kod rešenja pomoću task-ova u odnosu na ona kod rešenje preko for direktive manja zbog režijskih troškova koje donose task-ovi.</w:t>
      </w:r>
      <w:r w:rsidR="00BE2506">
        <w:rPr>
          <w:lang w:val="sr-Latn-RS"/>
        </w:rPr>
        <w:t xml:space="preserve"> Takođe, ovakvi rezultati imaju smisla pošto </w:t>
      </w:r>
      <w:r w:rsidR="001D1B7F">
        <w:rPr>
          <w:lang w:val="sr-Latn-RS"/>
        </w:rPr>
        <w:t>je logično da će for direktiva efikasnije raspodeliti posao između niti nego mi ručno pomoću task-ova.</w:t>
      </w:r>
    </w:p>
    <w:p w14:paraId="59B923A9" w14:textId="32827527" w:rsidR="00453A84" w:rsidRPr="00F21905" w:rsidRDefault="00F26471" w:rsidP="00C71902">
      <w:pPr>
        <w:pStyle w:val="Osnovnitekst"/>
        <w:rPr>
          <w:lang w:val="en-US"/>
        </w:rPr>
      </w:pPr>
      <w:r>
        <w:rPr>
          <w:lang w:val="sr-Latn-RS"/>
        </w:rPr>
        <w:t>Takođe vidimo</w:t>
      </w:r>
      <w:r w:rsidR="00C71902">
        <w:rPr>
          <w:lang w:val="sr-Latn-RS"/>
        </w:rPr>
        <w:t xml:space="preserve"> da ovde ti režijski troškovi posebno dolaze do izražaja</w:t>
      </w:r>
      <w:r w:rsidR="00BE2506">
        <w:rPr>
          <w:lang w:val="sr-Latn-RS"/>
        </w:rPr>
        <w:t xml:space="preserve"> </w:t>
      </w:r>
      <w:r w:rsidR="00C71902">
        <w:rPr>
          <w:lang w:val="sr-Latn-RS"/>
        </w:rPr>
        <w:t>pri izvršenju paralelne implementacije problema sa osam niti</w:t>
      </w:r>
      <w:r w:rsidR="00A47893">
        <w:rPr>
          <w:lang w:val="sr-Latn-RS"/>
        </w:rPr>
        <w:t xml:space="preserve"> – za ulazni parametar 10 000 čak imamo i usporenje u odnosu na izvršenje sa četiri niti, dok je za ostale ulazne parametre ubrzanje više poraslo za već</w:t>
      </w:r>
      <w:r w:rsidR="00484CC2">
        <w:rPr>
          <w:lang w:val="sr-Latn-RS"/>
        </w:rPr>
        <w:t>e</w:t>
      </w:r>
      <w:r w:rsidR="00A47893">
        <w:rPr>
          <w:lang w:val="sr-Latn-RS"/>
        </w:rPr>
        <w:t xml:space="preserve"> ulazn</w:t>
      </w:r>
      <w:r w:rsidR="00484CC2">
        <w:rPr>
          <w:lang w:val="sr-Latn-RS"/>
        </w:rPr>
        <w:t xml:space="preserve">e </w:t>
      </w:r>
      <w:r w:rsidR="00A47893">
        <w:rPr>
          <w:lang w:val="sr-Latn-RS"/>
        </w:rPr>
        <w:t>paramet</w:t>
      </w:r>
      <w:r w:rsidR="00484CC2">
        <w:rPr>
          <w:lang w:val="sr-Latn-RS"/>
        </w:rPr>
        <w:t xml:space="preserve">re </w:t>
      </w:r>
      <w:r w:rsidR="00A47893">
        <w:rPr>
          <w:lang w:val="sr-Latn-RS"/>
        </w:rPr>
        <w:t>u odnosu na ubrzanje pri izvršenju sa četiri niti.</w:t>
      </w:r>
      <w:r w:rsidR="00242FA9">
        <w:rPr>
          <w:lang w:val="sr-Latn-RS"/>
        </w:rPr>
        <w:t xml:space="preserve"> To je i očekivano pošto u ovom rešenju imamo povećane režijske troškove, pa ako se još koristi više niti imamo i dodatne troškove koji se više osete pri manjim ulaznim parametrima</w:t>
      </w:r>
      <w:r w:rsidR="00061FEB">
        <w:rPr>
          <w:lang w:val="sr-Latn-RS"/>
        </w:rPr>
        <w:t>.</w:t>
      </w:r>
    </w:p>
    <w:p w14:paraId="34727DB0" w14:textId="6F6E4A4A" w:rsidR="0005524C" w:rsidRPr="00E7161C" w:rsidRDefault="0005524C" w:rsidP="0005524C">
      <w:pPr>
        <w:pStyle w:val="Inivonaslova-Poglavlje"/>
      </w:pPr>
      <w:bookmarkStart w:id="23" w:name="_Toc150644375"/>
      <w:r>
        <w:rPr>
          <w:lang w:val="sr-Latn-RS"/>
        </w:rPr>
        <w:lastRenderedPageBreak/>
        <w:t xml:space="preserve">Problem 3 – </w:t>
      </w:r>
      <w:r w:rsidR="00F87AE6">
        <w:rPr>
          <w:lang w:val="sr-Latn-RS"/>
        </w:rPr>
        <w:t>Generisanje elemen</w:t>
      </w:r>
      <w:r w:rsidR="0054338F">
        <w:rPr>
          <w:lang w:val="sr-Latn-RS"/>
        </w:rPr>
        <w:t>ata Halton Quasi Monte Carlo sekvence</w:t>
      </w:r>
      <w:r w:rsidR="00D543F4">
        <w:rPr>
          <w:lang w:val="sr-Latn-RS"/>
        </w:rPr>
        <w:t xml:space="preserve"> bez </w:t>
      </w:r>
      <w:r w:rsidR="004E5664">
        <w:rPr>
          <w:lang w:val="sr-Latn-RS"/>
        </w:rPr>
        <w:t>direktiva za podelu posla (</w:t>
      </w:r>
      <w:r w:rsidR="00D543F4">
        <w:rPr>
          <w:lang w:val="sr-Latn-RS"/>
        </w:rPr>
        <w:t>worksharing direktiva</w:t>
      </w:r>
      <w:r w:rsidR="004E5664">
        <w:rPr>
          <w:lang w:val="sr-Latn-RS"/>
        </w:rPr>
        <w:t>)</w:t>
      </w:r>
      <w:bookmarkEnd w:id="23"/>
    </w:p>
    <w:p w14:paraId="274CA447" w14:textId="77777777" w:rsidR="0005524C" w:rsidRDefault="0005524C" w:rsidP="0005524C">
      <w:pPr>
        <w:pStyle w:val="IInivonaslova-Potpoglavlje"/>
      </w:pPr>
      <w:bookmarkStart w:id="24" w:name="_Toc150644376"/>
      <w:r>
        <w:t>Tekst problema</w:t>
      </w:r>
      <w:bookmarkEnd w:id="24"/>
    </w:p>
    <w:p w14:paraId="141304DA" w14:textId="474A7AAE" w:rsidR="00F21905" w:rsidRPr="00F21905" w:rsidRDefault="00F21905" w:rsidP="00F21905">
      <w:pPr>
        <w:pStyle w:val="Osnovnitekst"/>
      </w:pPr>
      <w:r>
        <w:t>Paralelizovati program koji vrši generisanje elemenata Halton Quasi Monte Carlo (QMC) sekvence. Program se nalazi u datoteci halton.c u arhivi koja je priložena uz ovaj dokument. Prilikom paralelizacije nije dozvoljeno koristiti direktive za podelu posla (worksharing direktive), već je iteracije petlje koja se paralelizuje potrebno raspodeliti ručno. Obratiti pažnju na ispravno deklarisanje svih promenljivih prilikom paralelizacije. Program testirati sa parametrima koji su dati u run skripti.</w:t>
      </w:r>
    </w:p>
    <w:p w14:paraId="4246FB61" w14:textId="77777777" w:rsidR="0005524C" w:rsidRDefault="0005524C" w:rsidP="0005524C">
      <w:pPr>
        <w:pStyle w:val="IInivonaslova-Potpoglavlje"/>
      </w:pPr>
      <w:bookmarkStart w:id="25" w:name="_Toc150644377"/>
      <w:r>
        <w:t>Delovi koje treba paralelizovati</w:t>
      </w:r>
      <w:bookmarkEnd w:id="25"/>
    </w:p>
    <w:p w14:paraId="38268BEF" w14:textId="77777777" w:rsidR="0005524C" w:rsidRDefault="0005524C" w:rsidP="0005524C">
      <w:pPr>
        <w:pStyle w:val="IIInivonaslova-Odeljak"/>
      </w:pPr>
      <w:bookmarkStart w:id="26" w:name="_Toc150644378"/>
      <w:r>
        <w:t>Diskusija</w:t>
      </w:r>
      <w:bookmarkEnd w:id="26"/>
      <w:r>
        <w:t xml:space="preserve"> </w:t>
      </w:r>
    </w:p>
    <w:p w14:paraId="664965A8" w14:textId="28BF140A" w:rsidR="00B81B7F" w:rsidRPr="00B81B7F" w:rsidRDefault="00B81B7F" w:rsidP="00B81B7F">
      <w:pPr>
        <w:pStyle w:val="Osnovnitekst"/>
        <w:rPr>
          <w:lang w:val="sr-Latn-RS"/>
        </w:rPr>
      </w:pPr>
      <w:r>
        <w:rPr>
          <w:lang w:val="sr-Latn-RS"/>
        </w:rPr>
        <w:t>Sledeći deo koda je pogodan za paralelizaciju:</w:t>
      </w:r>
    </w:p>
    <w:p w14:paraId="463E6000" w14:textId="3F207D55" w:rsidR="00D5452C" w:rsidRDefault="00B81B7F" w:rsidP="00D5452C">
      <w:pPr>
        <w:pStyle w:val="Osnovnitekst"/>
      </w:pPr>
      <w:r>
        <w:rPr>
          <w:noProof/>
        </w:rPr>
        <w:drawing>
          <wp:inline distT="0" distB="0" distL="0" distR="0" wp14:anchorId="5C75094F" wp14:editId="7177F9FB">
            <wp:extent cx="4320000" cy="1792340"/>
            <wp:effectExtent l="0" t="0" r="4445" b="0"/>
            <wp:docPr id="1961149240" name="Picture 1" descr="A computer screen shot of 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49240" name="Picture 1" descr="A computer screen shot of a black background with white 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320000" cy="1792340"/>
                    </a:xfrm>
                    <a:prstGeom prst="rect">
                      <a:avLst/>
                    </a:prstGeom>
                  </pic:spPr>
                </pic:pic>
              </a:graphicData>
            </a:graphic>
          </wp:inline>
        </w:drawing>
      </w:r>
    </w:p>
    <w:p w14:paraId="296EF4BF" w14:textId="267F3216" w:rsidR="00340E9C" w:rsidRDefault="00340E9C" w:rsidP="00D5452C">
      <w:pPr>
        <w:pStyle w:val="Osnovnitekst"/>
      </w:pPr>
      <w:r>
        <w:t>Pre paralelizacije, moguća je i optimizacija ovog koda jer nema potrebe da se ovaj posao odradi pomoću dve for petlje – dovoljna je jedna.</w:t>
      </w:r>
      <w:r w:rsidR="003B311E">
        <w:t xml:space="preserve"> Kada se to uradi, potrebno je samo uraditi najobičniju paralelizaciju pravilne for petlje.</w:t>
      </w:r>
    </w:p>
    <w:p w14:paraId="5D65FE6C" w14:textId="77777777" w:rsidR="00A43FB9" w:rsidRDefault="00A43FB9" w:rsidP="00D5452C">
      <w:pPr>
        <w:pStyle w:val="Osnovnitekst"/>
      </w:pPr>
    </w:p>
    <w:p w14:paraId="008EFEB8" w14:textId="77777777" w:rsidR="00A43FB9" w:rsidRDefault="00A43FB9" w:rsidP="00D5452C">
      <w:pPr>
        <w:pStyle w:val="Osnovnitekst"/>
      </w:pPr>
    </w:p>
    <w:p w14:paraId="76DB981B" w14:textId="77777777" w:rsidR="00A43FB9" w:rsidRDefault="00A43FB9" w:rsidP="00D5452C">
      <w:pPr>
        <w:pStyle w:val="Osnovnitekst"/>
      </w:pPr>
    </w:p>
    <w:p w14:paraId="50A7B460" w14:textId="77777777" w:rsidR="00A43FB9" w:rsidRDefault="00A43FB9" w:rsidP="00D5452C">
      <w:pPr>
        <w:pStyle w:val="Osnovnitekst"/>
      </w:pPr>
    </w:p>
    <w:p w14:paraId="13FE5742" w14:textId="55080CFD" w:rsidR="00A43FB9" w:rsidRDefault="00A43FB9" w:rsidP="00D5452C">
      <w:pPr>
        <w:pStyle w:val="Osnovnitekst"/>
      </w:pPr>
      <w:r>
        <w:lastRenderedPageBreak/>
        <w:t>I narednu</w:t>
      </w:r>
      <w:r w:rsidR="00C86F92">
        <w:t xml:space="preserve"> spoljašnju</w:t>
      </w:r>
      <w:r>
        <w:t xml:space="preserve"> petlju treba paralelizovati:</w:t>
      </w:r>
    </w:p>
    <w:p w14:paraId="415B44D5" w14:textId="0CBB334C" w:rsidR="00A43FB9" w:rsidRDefault="00A43FB9" w:rsidP="00D5452C">
      <w:pPr>
        <w:pStyle w:val="Osnovnitekst"/>
      </w:pPr>
      <w:r>
        <w:rPr>
          <w:noProof/>
        </w:rPr>
        <w:drawing>
          <wp:inline distT="0" distB="0" distL="0" distR="0" wp14:anchorId="04AB98D8" wp14:editId="4A74F1E0">
            <wp:extent cx="4320000" cy="2764137"/>
            <wp:effectExtent l="0" t="0" r="4445" b="0"/>
            <wp:docPr id="1807837010" name="Picture 2" descr="A black background with multicolore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837010" name="Picture 2" descr="A black background with multicolored symbols&#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320000" cy="2764137"/>
                    </a:xfrm>
                    <a:prstGeom prst="rect">
                      <a:avLst/>
                    </a:prstGeom>
                  </pic:spPr>
                </pic:pic>
              </a:graphicData>
            </a:graphic>
          </wp:inline>
        </w:drawing>
      </w:r>
    </w:p>
    <w:p w14:paraId="7E0C89C6" w14:textId="46828F7D" w:rsidR="00E452F4" w:rsidRDefault="00E452F4" w:rsidP="00D5452C">
      <w:pPr>
        <w:pStyle w:val="Osnovnitekst"/>
      </w:pPr>
      <w:r>
        <w:t>Primećeno je i da se isplati paralelizovati i sledeću petlju:</w:t>
      </w:r>
    </w:p>
    <w:p w14:paraId="762D9575" w14:textId="497214F6" w:rsidR="00776401" w:rsidRDefault="001A7179" w:rsidP="00D5452C">
      <w:pPr>
        <w:pStyle w:val="Osnovnitekst"/>
      </w:pPr>
      <w:r>
        <w:rPr>
          <w:noProof/>
        </w:rPr>
        <w:drawing>
          <wp:inline distT="0" distB="0" distL="0" distR="0" wp14:anchorId="389B004D" wp14:editId="36025DA6">
            <wp:extent cx="4320000" cy="1280842"/>
            <wp:effectExtent l="0" t="0" r="4445" b="0"/>
            <wp:docPr id="1568764615" name="Picture 3" descr="A computer code with different colore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64615" name="Picture 3" descr="A computer code with different colored numbers&#10;&#10;Description automatically generated with medium confidence"/>
                    <pic:cNvPicPr/>
                  </pic:nvPicPr>
                  <pic:blipFill>
                    <a:blip r:embed="rId29">
                      <a:extLst>
                        <a:ext uri="{28A0092B-C50C-407E-A947-70E740481C1C}">
                          <a14:useLocalDpi xmlns:a14="http://schemas.microsoft.com/office/drawing/2010/main" val="0"/>
                        </a:ext>
                      </a:extLst>
                    </a:blip>
                    <a:stretch>
                      <a:fillRect/>
                    </a:stretch>
                  </pic:blipFill>
                  <pic:spPr>
                    <a:xfrm>
                      <a:off x="0" y="0"/>
                      <a:ext cx="4320000" cy="1280842"/>
                    </a:xfrm>
                    <a:prstGeom prst="rect">
                      <a:avLst/>
                    </a:prstGeom>
                  </pic:spPr>
                </pic:pic>
              </a:graphicData>
            </a:graphic>
          </wp:inline>
        </w:drawing>
      </w:r>
    </w:p>
    <w:p w14:paraId="157F29A7" w14:textId="5F7E6E16" w:rsidR="00CB578C" w:rsidRDefault="00CB578C" w:rsidP="00D5452C">
      <w:pPr>
        <w:pStyle w:val="Osnovnitekst"/>
      </w:pPr>
      <w:r>
        <w:t>Sve ove petlje su pogodne za paralelizaciju jer su im iteracije međusobno nezavisne.</w:t>
      </w:r>
    </w:p>
    <w:p w14:paraId="57CBAB65" w14:textId="77777777" w:rsidR="00032854" w:rsidRDefault="00032854" w:rsidP="00D5452C">
      <w:pPr>
        <w:pStyle w:val="Osnovnitekst"/>
      </w:pPr>
    </w:p>
    <w:p w14:paraId="565A6DD4" w14:textId="77777777" w:rsidR="00032854" w:rsidRDefault="00032854" w:rsidP="00D5452C">
      <w:pPr>
        <w:pStyle w:val="Osnovnitekst"/>
      </w:pPr>
    </w:p>
    <w:p w14:paraId="7C6F3CCE" w14:textId="77777777" w:rsidR="00032854" w:rsidRDefault="00032854" w:rsidP="00D5452C">
      <w:pPr>
        <w:pStyle w:val="Osnovnitekst"/>
      </w:pPr>
    </w:p>
    <w:p w14:paraId="129DDD1C" w14:textId="77777777" w:rsidR="00032854" w:rsidRDefault="00032854" w:rsidP="00D5452C">
      <w:pPr>
        <w:pStyle w:val="Osnovnitekst"/>
      </w:pPr>
    </w:p>
    <w:p w14:paraId="02F75EBA" w14:textId="77777777" w:rsidR="00032854" w:rsidRDefault="00032854" w:rsidP="00D5452C">
      <w:pPr>
        <w:pStyle w:val="Osnovnitekst"/>
      </w:pPr>
    </w:p>
    <w:p w14:paraId="13A1C588" w14:textId="77777777" w:rsidR="00032854" w:rsidRDefault="00032854" w:rsidP="00D5452C">
      <w:pPr>
        <w:pStyle w:val="Osnovnitekst"/>
      </w:pPr>
    </w:p>
    <w:p w14:paraId="3254E423" w14:textId="77777777" w:rsidR="00032854" w:rsidRDefault="00032854" w:rsidP="00D5452C">
      <w:pPr>
        <w:pStyle w:val="Osnovnitekst"/>
      </w:pPr>
    </w:p>
    <w:p w14:paraId="6BFDE3BD" w14:textId="77777777" w:rsidR="00032854" w:rsidRDefault="00032854" w:rsidP="00D5452C">
      <w:pPr>
        <w:pStyle w:val="Osnovnitekst"/>
      </w:pPr>
    </w:p>
    <w:p w14:paraId="1555013E" w14:textId="77777777" w:rsidR="00032854" w:rsidRDefault="00032854" w:rsidP="00D5452C">
      <w:pPr>
        <w:pStyle w:val="Osnovnitekst"/>
      </w:pPr>
    </w:p>
    <w:p w14:paraId="551FBA38" w14:textId="3D9882C5" w:rsidR="00CC44C4" w:rsidRDefault="00CC44C4" w:rsidP="00D5452C">
      <w:pPr>
        <w:pStyle w:val="Osnovnitekst"/>
      </w:pPr>
      <w:r>
        <w:lastRenderedPageBreak/>
        <w:t>Bila je razmatrana i paralelizacija naredne spoljašnje petlje:</w:t>
      </w:r>
    </w:p>
    <w:p w14:paraId="36A378D5" w14:textId="5F386200" w:rsidR="00CC44C4" w:rsidRDefault="00032854" w:rsidP="00D5452C">
      <w:pPr>
        <w:pStyle w:val="Osnovnitekst"/>
      </w:pPr>
      <w:r>
        <w:rPr>
          <w:noProof/>
        </w:rPr>
        <w:drawing>
          <wp:inline distT="0" distB="0" distL="0" distR="0" wp14:anchorId="11149556" wp14:editId="700DEA60">
            <wp:extent cx="6120130" cy="5266055"/>
            <wp:effectExtent l="0" t="0" r="0" b="0"/>
            <wp:docPr id="24539967" name="Picture 4"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39967" name="Picture 4" descr="A computer screen shot of a pro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6120130" cy="5266055"/>
                    </a:xfrm>
                    <a:prstGeom prst="rect">
                      <a:avLst/>
                    </a:prstGeom>
                  </pic:spPr>
                </pic:pic>
              </a:graphicData>
            </a:graphic>
          </wp:inline>
        </w:drawing>
      </w:r>
    </w:p>
    <w:p w14:paraId="288E413E" w14:textId="27E399F1" w:rsidR="00F6030B" w:rsidRDefault="00F6030B" w:rsidP="00D5452C">
      <w:pPr>
        <w:pStyle w:val="Osnovnitekst"/>
      </w:pPr>
      <w:r>
        <w:t>Međutim, na taj način se ne bi dobili isti rezultati kao kod sekvencijalne implementacije problema pošto postoji zavisnost po podacima između iteracija ove petlje – u svakoj iteraciji se promenljiva „i“ menja, a takođe se i koristi pri izračunavanjima.</w:t>
      </w:r>
    </w:p>
    <w:p w14:paraId="350BC481" w14:textId="52B288A7" w:rsidR="00210220" w:rsidRDefault="00210220" w:rsidP="00D5452C">
      <w:pPr>
        <w:pStyle w:val="Osnovnitekst"/>
      </w:pPr>
      <w:r>
        <w:t>Naredna petlja takođe deluje kao da bi trebalo da se paralelizuje:</w:t>
      </w:r>
    </w:p>
    <w:p w14:paraId="4C94CAF1" w14:textId="497FFA7A" w:rsidR="00210220" w:rsidRDefault="00093DCE" w:rsidP="00D5452C">
      <w:pPr>
        <w:pStyle w:val="Osnovnitekst"/>
      </w:pPr>
      <w:r>
        <w:rPr>
          <w:noProof/>
        </w:rPr>
        <w:drawing>
          <wp:inline distT="0" distB="0" distL="0" distR="0" wp14:anchorId="4DB8EFBD" wp14:editId="0318196B">
            <wp:extent cx="2843660" cy="1249680"/>
            <wp:effectExtent l="0" t="0" r="0" b="7620"/>
            <wp:docPr id="1029260498" name="Picture 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260498" name="Picture 5" descr="A black background with white 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849603" cy="1252292"/>
                    </a:xfrm>
                    <a:prstGeom prst="rect">
                      <a:avLst/>
                    </a:prstGeom>
                  </pic:spPr>
                </pic:pic>
              </a:graphicData>
            </a:graphic>
          </wp:inline>
        </w:drawing>
      </w:r>
    </w:p>
    <w:p w14:paraId="15DEEB83" w14:textId="7CE5C318" w:rsidR="00093DCE" w:rsidRPr="00D5452C" w:rsidRDefault="00093DCE" w:rsidP="00D5452C">
      <w:pPr>
        <w:pStyle w:val="Osnovnitekst"/>
      </w:pPr>
      <w:r>
        <w:lastRenderedPageBreak/>
        <w:t>Ipak, poređenjem rezultata bilo je očigledno da paralelizacija ove petlje uspori program zato što su u našim test primerima vrednosti promenljive „n“ brojevi 10, 100 i 1000. Očigledno se za tako male vrednosti ne isplati paralelizovati ovu petlju.</w:t>
      </w:r>
    </w:p>
    <w:p w14:paraId="39D3258B" w14:textId="77777777" w:rsidR="0005524C" w:rsidRDefault="0005524C" w:rsidP="0005524C">
      <w:pPr>
        <w:pStyle w:val="IIInivonaslova-Odeljak"/>
      </w:pPr>
      <w:bookmarkStart w:id="27" w:name="_Toc150644379"/>
      <w:r>
        <w:t>Način paralelizacije</w:t>
      </w:r>
      <w:bookmarkEnd w:id="27"/>
    </w:p>
    <w:p w14:paraId="51C2AB81" w14:textId="48939D4F" w:rsidR="00CC37CC" w:rsidRPr="00CC37CC" w:rsidRDefault="002527B9" w:rsidP="00CC37CC">
      <w:pPr>
        <w:pStyle w:val="Osnovnitekst"/>
      </w:pPr>
      <w:bookmarkStart w:id="28" w:name="_Hlk150636413"/>
      <w:r>
        <w:t>Raspodela posla je odrađena ručno zato što je to eksplicitno traženo u ovom problemu</w:t>
      </w:r>
      <w:r w:rsidR="00FF32BA">
        <w:t>.</w:t>
      </w:r>
    </w:p>
    <w:p w14:paraId="7454178A" w14:textId="77777777" w:rsidR="0005524C" w:rsidRDefault="0005524C" w:rsidP="0005524C">
      <w:pPr>
        <w:pStyle w:val="IInivonaslova-Potpoglavlje"/>
      </w:pPr>
      <w:bookmarkStart w:id="29" w:name="_Toc150644380"/>
      <w:bookmarkEnd w:id="28"/>
      <w:r>
        <w:t>Rezultati</w:t>
      </w:r>
      <w:bookmarkEnd w:id="29"/>
    </w:p>
    <w:p w14:paraId="5918055D" w14:textId="77777777" w:rsidR="0005524C" w:rsidRDefault="0005524C" w:rsidP="0005524C">
      <w:pPr>
        <w:pStyle w:val="IIInivonaslova-Odeljak"/>
      </w:pPr>
      <w:bookmarkStart w:id="30" w:name="_Toc150644381"/>
      <w:r>
        <w:t>Logovi izvršavanja</w:t>
      </w:r>
      <w:bookmarkEnd w:id="30"/>
    </w:p>
    <w:p w14:paraId="547E6C56" w14:textId="77777777" w:rsidR="00541692" w:rsidRDefault="00541692" w:rsidP="00541692">
      <w:pPr>
        <w:pStyle w:val="Programskikod"/>
      </w:pPr>
      <w:bookmarkStart w:id="31" w:name="_Hlk150638744"/>
      <w:bookmarkStart w:id="32" w:name="_Hlk150638763"/>
      <w:r>
        <w:t>Sequential implementation execution time: 0.001752s</w:t>
      </w:r>
    </w:p>
    <w:p w14:paraId="110F1449" w14:textId="77777777" w:rsidR="00541692" w:rsidRDefault="00541692" w:rsidP="00541692">
      <w:pPr>
        <w:pStyle w:val="Programskikod"/>
      </w:pPr>
      <w:r>
        <w:t>Parallel implementation (one thread) execution time: 0.001892s</w:t>
      </w:r>
    </w:p>
    <w:p w14:paraId="0A89DD5C" w14:textId="77777777" w:rsidR="00541692" w:rsidRDefault="00541692" w:rsidP="00541692">
      <w:pPr>
        <w:pStyle w:val="Programskikod"/>
      </w:pPr>
      <w:r>
        <w:t>Test PASSED</w:t>
      </w:r>
    </w:p>
    <w:p w14:paraId="65FDC5AC" w14:textId="77777777" w:rsidR="00541692" w:rsidRDefault="00541692" w:rsidP="00541692">
      <w:pPr>
        <w:pStyle w:val="Programskikod"/>
      </w:pPr>
      <w:r>
        <w:t>Parallel implementation (two threads) execution time: 0.000929s</w:t>
      </w:r>
    </w:p>
    <w:p w14:paraId="53953A9D" w14:textId="77777777" w:rsidR="00541692" w:rsidRDefault="00541692" w:rsidP="00541692">
      <w:pPr>
        <w:pStyle w:val="Programskikod"/>
      </w:pPr>
      <w:r>
        <w:t>Test PASSED</w:t>
      </w:r>
    </w:p>
    <w:p w14:paraId="1EF67ECA" w14:textId="77777777" w:rsidR="00541692" w:rsidRDefault="00541692" w:rsidP="00541692">
      <w:pPr>
        <w:pStyle w:val="Programskikod"/>
      </w:pPr>
      <w:r>
        <w:t>Parallel implementation (four threads) execution time: 0.000517s</w:t>
      </w:r>
    </w:p>
    <w:p w14:paraId="716AD87B" w14:textId="77777777" w:rsidR="00541692" w:rsidRDefault="00541692" w:rsidP="00541692">
      <w:pPr>
        <w:pStyle w:val="Programskikod"/>
      </w:pPr>
      <w:r>
        <w:t>Test PASSED</w:t>
      </w:r>
    </w:p>
    <w:p w14:paraId="2AFFE35E" w14:textId="77777777" w:rsidR="00541692" w:rsidRDefault="00541692" w:rsidP="00541692">
      <w:pPr>
        <w:pStyle w:val="Programskikod"/>
      </w:pPr>
      <w:r>
        <w:t>Parallel implementation (eight threads) execution time: 0.000655s</w:t>
      </w:r>
    </w:p>
    <w:p w14:paraId="20014E79" w14:textId="35C24A37" w:rsidR="003677D3" w:rsidRDefault="00541692" w:rsidP="00541692">
      <w:pPr>
        <w:pStyle w:val="Programskikod"/>
      </w:pPr>
      <w:r>
        <w:t>Test PASSED</w:t>
      </w:r>
    </w:p>
    <w:p w14:paraId="6F5027EF" w14:textId="28F72C04" w:rsidR="003677D3" w:rsidRDefault="003677D3" w:rsidP="003677D3">
      <w:pPr>
        <w:pStyle w:val="Oznakaslike"/>
      </w:pPr>
      <w:r>
        <w:t xml:space="preserve">Izvršavanje komande </w:t>
      </w:r>
      <w:r w:rsidRPr="00A0520C">
        <w:t>./</w:t>
      </w:r>
      <w:r w:rsidR="00E0118E">
        <w:t>halton</w:t>
      </w:r>
      <w:r w:rsidRPr="00A0520C">
        <w:t xml:space="preserve"> 10</w:t>
      </w:r>
      <w:bookmarkEnd w:id="31"/>
    </w:p>
    <w:bookmarkEnd w:id="32"/>
    <w:p w14:paraId="2F6762AD" w14:textId="77777777" w:rsidR="00EA0060" w:rsidRDefault="00EA0060" w:rsidP="00EA0060">
      <w:pPr>
        <w:pStyle w:val="Programskikod"/>
      </w:pPr>
      <w:r>
        <w:t>Sequential implementation execution time: 0.019810s</w:t>
      </w:r>
    </w:p>
    <w:p w14:paraId="2C415C7E" w14:textId="77777777" w:rsidR="00EA0060" w:rsidRDefault="00EA0060" w:rsidP="00EA0060">
      <w:pPr>
        <w:pStyle w:val="Programskikod"/>
      </w:pPr>
      <w:r>
        <w:t>Parallel implementation (one thread) execution time: 0.022293s</w:t>
      </w:r>
    </w:p>
    <w:p w14:paraId="628618DA" w14:textId="77777777" w:rsidR="00EA0060" w:rsidRDefault="00EA0060" w:rsidP="00EA0060">
      <w:pPr>
        <w:pStyle w:val="Programskikod"/>
      </w:pPr>
      <w:r>
        <w:t>Test PASSED</w:t>
      </w:r>
    </w:p>
    <w:p w14:paraId="4D743D2F" w14:textId="77777777" w:rsidR="00EA0060" w:rsidRDefault="00EA0060" w:rsidP="00EA0060">
      <w:pPr>
        <w:pStyle w:val="Programskikod"/>
      </w:pPr>
      <w:r>
        <w:t>Parallel implementation (two threads) execution time: 0.019171s</w:t>
      </w:r>
    </w:p>
    <w:p w14:paraId="7F5C13AE" w14:textId="77777777" w:rsidR="00EA0060" w:rsidRDefault="00EA0060" w:rsidP="00EA0060">
      <w:pPr>
        <w:pStyle w:val="Programskikod"/>
      </w:pPr>
      <w:r>
        <w:t>Test PASSED</w:t>
      </w:r>
    </w:p>
    <w:p w14:paraId="0A6BF1BA" w14:textId="77777777" w:rsidR="00EA0060" w:rsidRDefault="00EA0060" w:rsidP="00EA0060">
      <w:pPr>
        <w:pStyle w:val="Programskikod"/>
      </w:pPr>
      <w:r>
        <w:t>Parallel implementation (four threads) execution time: 0.012504s</w:t>
      </w:r>
    </w:p>
    <w:p w14:paraId="6A251541" w14:textId="77777777" w:rsidR="00EA0060" w:rsidRDefault="00EA0060" w:rsidP="00EA0060">
      <w:pPr>
        <w:pStyle w:val="Programskikod"/>
      </w:pPr>
      <w:r>
        <w:t>Test PASSED</w:t>
      </w:r>
    </w:p>
    <w:p w14:paraId="2BAD50A8" w14:textId="77777777" w:rsidR="00EA0060" w:rsidRDefault="00EA0060" w:rsidP="00EA0060">
      <w:pPr>
        <w:pStyle w:val="Programskikod"/>
      </w:pPr>
      <w:r>
        <w:t>Parallel implementation (eight threads) execution time: 0.010541s</w:t>
      </w:r>
    </w:p>
    <w:p w14:paraId="3C2262D6" w14:textId="32FC020B" w:rsidR="005812FF" w:rsidRDefault="00EA0060" w:rsidP="00EA0060">
      <w:pPr>
        <w:pStyle w:val="Programskikod"/>
      </w:pPr>
      <w:r>
        <w:t>Test PASSED</w:t>
      </w:r>
    </w:p>
    <w:p w14:paraId="0E3682D0" w14:textId="23EC0526" w:rsidR="005812FF" w:rsidRDefault="005812FF" w:rsidP="005812FF">
      <w:pPr>
        <w:pStyle w:val="Oznakaslike"/>
      </w:pPr>
      <w:r>
        <w:t xml:space="preserve">Izvršavanje komande </w:t>
      </w:r>
      <w:r w:rsidRPr="00A0520C">
        <w:t>./</w:t>
      </w:r>
      <w:r>
        <w:t>halton</w:t>
      </w:r>
      <w:r w:rsidRPr="00A0520C">
        <w:t xml:space="preserve"> 10</w:t>
      </w:r>
      <w:r w:rsidR="00862D9D">
        <w:t>0</w:t>
      </w:r>
    </w:p>
    <w:p w14:paraId="4D861A35" w14:textId="77777777" w:rsidR="005812FF" w:rsidRDefault="005812FF" w:rsidP="005812FF">
      <w:pPr>
        <w:pStyle w:val="Osnovnitekst"/>
      </w:pPr>
    </w:p>
    <w:p w14:paraId="4BB2C51C" w14:textId="77777777" w:rsidR="005812FF" w:rsidRDefault="005812FF" w:rsidP="005812FF">
      <w:pPr>
        <w:pStyle w:val="Osnovnitekst"/>
      </w:pPr>
    </w:p>
    <w:p w14:paraId="5C22414A" w14:textId="77777777" w:rsidR="005812FF" w:rsidRDefault="005812FF" w:rsidP="005812FF">
      <w:pPr>
        <w:pStyle w:val="Osnovnitekst"/>
      </w:pPr>
    </w:p>
    <w:p w14:paraId="2190560B" w14:textId="77777777" w:rsidR="005812FF" w:rsidRDefault="005812FF" w:rsidP="005812FF">
      <w:pPr>
        <w:pStyle w:val="Osnovnitekst"/>
      </w:pPr>
    </w:p>
    <w:p w14:paraId="27340DE9" w14:textId="77777777" w:rsidR="005812FF" w:rsidRPr="005812FF" w:rsidRDefault="005812FF" w:rsidP="005812FF">
      <w:pPr>
        <w:pStyle w:val="Osnovnitekst"/>
      </w:pPr>
    </w:p>
    <w:p w14:paraId="4E02999C" w14:textId="77777777" w:rsidR="00BF2C62" w:rsidRDefault="00BF2C62" w:rsidP="00BF2C62">
      <w:pPr>
        <w:pStyle w:val="Programskikod"/>
      </w:pPr>
      <w:r>
        <w:lastRenderedPageBreak/>
        <w:t>Sequential implementation execution time: 2.468872s</w:t>
      </w:r>
    </w:p>
    <w:p w14:paraId="54CBDD4C" w14:textId="77777777" w:rsidR="00BF2C62" w:rsidRDefault="00BF2C62" w:rsidP="00BF2C62">
      <w:pPr>
        <w:pStyle w:val="Programskikod"/>
      </w:pPr>
      <w:r>
        <w:t>Parallel implementation (one thread) execution time: 2.440273s</w:t>
      </w:r>
    </w:p>
    <w:p w14:paraId="2BF58E78" w14:textId="77777777" w:rsidR="00BF2C62" w:rsidRDefault="00BF2C62" w:rsidP="00BF2C62">
      <w:pPr>
        <w:pStyle w:val="Programskikod"/>
      </w:pPr>
      <w:r>
        <w:t>Test PASSED</w:t>
      </w:r>
    </w:p>
    <w:p w14:paraId="06674D9D" w14:textId="77777777" w:rsidR="00BF2C62" w:rsidRDefault="00BF2C62" w:rsidP="00BF2C62">
      <w:pPr>
        <w:pStyle w:val="Programskikod"/>
      </w:pPr>
      <w:r>
        <w:t>Parallel implementation (two threads) execution time: 1.998612s</w:t>
      </w:r>
    </w:p>
    <w:p w14:paraId="44194678" w14:textId="77777777" w:rsidR="00BF2C62" w:rsidRDefault="00BF2C62" w:rsidP="00BF2C62">
      <w:pPr>
        <w:pStyle w:val="Programskikod"/>
      </w:pPr>
      <w:r>
        <w:t>Test PASSED</w:t>
      </w:r>
    </w:p>
    <w:p w14:paraId="18B1398C" w14:textId="77777777" w:rsidR="00BF2C62" w:rsidRDefault="00BF2C62" w:rsidP="00BF2C62">
      <w:pPr>
        <w:pStyle w:val="Programskikod"/>
      </w:pPr>
      <w:r>
        <w:t>Parallel implementation (four threads) execution time: 1.013140s</w:t>
      </w:r>
    </w:p>
    <w:p w14:paraId="61F95C11" w14:textId="77777777" w:rsidR="00BF2C62" w:rsidRDefault="00BF2C62" w:rsidP="00BF2C62">
      <w:pPr>
        <w:pStyle w:val="Programskikod"/>
      </w:pPr>
      <w:r>
        <w:t>Test PASSED</w:t>
      </w:r>
    </w:p>
    <w:p w14:paraId="364DD876" w14:textId="77777777" w:rsidR="00BF2C62" w:rsidRDefault="00BF2C62" w:rsidP="00BF2C62">
      <w:pPr>
        <w:pStyle w:val="Programskikod"/>
      </w:pPr>
      <w:r>
        <w:t>Parallel implementation (eight threads) execution time: 0.641103s</w:t>
      </w:r>
    </w:p>
    <w:p w14:paraId="298AE316" w14:textId="6375EA00" w:rsidR="005812FF" w:rsidRDefault="00BF2C62" w:rsidP="00BF2C62">
      <w:pPr>
        <w:pStyle w:val="Programskikod"/>
      </w:pPr>
      <w:r>
        <w:t>Test PASSED</w:t>
      </w:r>
    </w:p>
    <w:p w14:paraId="503693C4" w14:textId="5D1DFECC" w:rsidR="005812FF" w:rsidRPr="003677D3" w:rsidRDefault="005812FF" w:rsidP="005812FF">
      <w:pPr>
        <w:pStyle w:val="Oznakaslike"/>
      </w:pPr>
      <w:r>
        <w:t xml:space="preserve">Izvršavanje komande </w:t>
      </w:r>
      <w:r w:rsidRPr="00A0520C">
        <w:t>./</w:t>
      </w:r>
      <w:r>
        <w:t>halton</w:t>
      </w:r>
      <w:r w:rsidRPr="00A0520C">
        <w:t xml:space="preserve"> 10</w:t>
      </w:r>
      <w:r w:rsidR="00862D9D">
        <w:t>00</w:t>
      </w:r>
    </w:p>
    <w:p w14:paraId="46B05BC8" w14:textId="77777777" w:rsidR="005812FF" w:rsidRPr="005812FF" w:rsidRDefault="005812FF" w:rsidP="005812FF">
      <w:pPr>
        <w:pStyle w:val="Osnovnitekst"/>
      </w:pPr>
    </w:p>
    <w:p w14:paraId="0992A0EC" w14:textId="77777777" w:rsidR="0005524C" w:rsidRDefault="0005524C" w:rsidP="0005524C">
      <w:pPr>
        <w:pStyle w:val="IIInivonaslova-Odeljak"/>
      </w:pPr>
      <w:bookmarkStart w:id="33" w:name="_Toc150644382"/>
      <w:r>
        <w:t>Grafici ubrzanja</w:t>
      </w:r>
      <w:bookmarkEnd w:id="33"/>
    </w:p>
    <w:p w14:paraId="2B0E3779" w14:textId="77777777" w:rsidR="0002033A" w:rsidRDefault="0002033A" w:rsidP="0002033A">
      <w:pPr>
        <w:pStyle w:val="Osnovnitekst"/>
      </w:pPr>
      <w:bookmarkStart w:id="34" w:name="_Hlk150639282"/>
      <w:r>
        <w:t>U okviru ove sekcije su dati grafici ubrzanja u odnosu na sekvencijalnu implementaciju.</w:t>
      </w:r>
    </w:p>
    <w:p w14:paraId="5B72DAFF" w14:textId="77777777" w:rsidR="0002033A" w:rsidRDefault="0002033A" w:rsidP="0002033A">
      <w:pPr>
        <w:pStyle w:val="Osnovnitekst"/>
        <w:keepNext/>
        <w:ind w:firstLine="0"/>
        <w:jc w:val="center"/>
      </w:pPr>
      <w:r>
        <w:rPr>
          <w:noProof/>
          <w:lang w:val="en-US"/>
        </w:rPr>
        <w:drawing>
          <wp:inline distT="0" distB="0" distL="0" distR="0" wp14:anchorId="5175799C" wp14:editId="0737D014">
            <wp:extent cx="4140679" cy="2413330"/>
            <wp:effectExtent l="0" t="0" r="12700" b="6350"/>
            <wp:docPr id="863470643" name="Chart 86347064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1267D162" w14:textId="77777777" w:rsidR="006939DE" w:rsidRDefault="0002033A" w:rsidP="0002033A">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w:t>
      </w:r>
      <w:r w:rsidR="006939DE">
        <w:rPr>
          <w:noProof/>
          <w:lang w:val="sr-Latn-CS"/>
        </w:rPr>
        <w:t>iteracija pri generisanju Halton sekvence</w:t>
      </w:r>
      <w:r>
        <w:rPr>
          <w:noProof/>
          <w:lang w:val="sr-Latn-CS"/>
        </w:rPr>
        <w:t xml:space="preserve"> </w:t>
      </w:r>
    </w:p>
    <w:p w14:paraId="7F60C13E" w14:textId="3C9A9C37" w:rsidR="007B465B" w:rsidRDefault="0002033A" w:rsidP="0002033A">
      <w:pPr>
        <w:pStyle w:val="Caption"/>
        <w:jc w:val="center"/>
        <w:rPr>
          <w:noProof/>
          <w:lang w:val="en-US"/>
        </w:rPr>
      </w:pPr>
      <w:r>
        <w:rPr>
          <w:noProof/>
          <w:lang w:val="sr-Latn-CS"/>
        </w:rPr>
        <w:t xml:space="preserve">za N </w:t>
      </w:r>
      <w:r>
        <w:rPr>
          <w:noProof/>
          <w:lang w:val="en-US"/>
        </w:rPr>
        <w:t>= 1 niti</w:t>
      </w:r>
    </w:p>
    <w:bookmarkEnd w:id="34"/>
    <w:p w14:paraId="24D88C8C" w14:textId="77777777" w:rsidR="007D445F" w:rsidRDefault="007D445F" w:rsidP="007D445F">
      <w:pPr>
        <w:pStyle w:val="Osnovnitekst"/>
        <w:keepNext/>
        <w:ind w:firstLine="0"/>
        <w:jc w:val="center"/>
      </w:pPr>
      <w:r>
        <w:rPr>
          <w:noProof/>
          <w:lang w:val="en-US"/>
        </w:rPr>
        <w:lastRenderedPageBreak/>
        <w:drawing>
          <wp:inline distT="0" distB="0" distL="0" distR="0" wp14:anchorId="00262E1F" wp14:editId="2A018075">
            <wp:extent cx="4140679" cy="2413330"/>
            <wp:effectExtent l="0" t="0" r="12700" b="6350"/>
            <wp:docPr id="1271423653" name="Chart 127142365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2294A8AF" w14:textId="77777777" w:rsidR="007D445F" w:rsidRDefault="007D445F" w:rsidP="007D445F">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iteracija pri generisanju Halton sekvence </w:t>
      </w:r>
    </w:p>
    <w:p w14:paraId="3C18028A" w14:textId="7E364DD0" w:rsidR="007D445F" w:rsidRDefault="007D445F" w:rsidP="007D445F">
      <w:pPr>
        <w:pStyle w:val="Caption"/>
        <w:jc w:val="center"/>
        <w:rPr>
          <w:noProof/>
          <w:lang w:val="en-US"/>
        </w:rPr>
      </w:pPr>
      <w:r>
        <w:rPr>
          <w:noProof/>
          <w:lang w:val="sr-Latn-CS"/>
        </w:rPr>
        <w:t xml:space="preserve">za N </w:t>
      </w:r>
      <w:r>
        <w:rPr>
          <w:noProof/>
          <w:lang w:val="en-US"/>
        </w:rPr>
        <w:t xml:space="preserve">= </w:t>
      </w:r>
      <w:r>
        <w:rPr>
          <w:noProof/>
          <w:lang w:val="en-US"/>
        </w:rPr>
        <w:t>2</w:t>
      </w:r>
      <w:r>
        <w:rPr>
          <w:noProof/>
          <w:lang w:val="en-US"/>
        </w:rPr>
        <w:t xml:space="preserve"> niti</w:t>
      </w:r>
    </w:p>
    <w:p w14:paraId="0823AA88" w14:textId="77777777" w:rsidR="0036147D" w:rsidRPr="0036147D" w:rsidRDefault="0036147D" w:rsidP="0036147D">
      <w:pPr>
        <w:rPr>
          <w:lang w:val="en-US"/>
        </w:rPr>
      </w:pPr>
    </w:p>
    <w:p w14:paraId="4DEEBEDC" w14:textId="77777777" w:rsidR="0036147D" w:rsidRDefault="0036147D" w:rsidP="0036147D">
      <w:pPr>
        <w:pStyle w:val="Osnovnitekst"/>
        <w:keepNext/>
        <w:ind w:firstLine="0"/>
        <w:jc w:val="center"/>
      </w:pPr>
      <w:r>
        <w:rPr>
          <w:noProof/>
          <w:lang w:val="en-US"/>
        </w:rPr>
        <w:drawing>
          <wp:inline distT="0" distB="0" distL="0" distR="0" wp14:anchorId="314878C7" wp14:editId="030A6A20">
            <wp:extent cx="4140679" cy="2413330"/>
            <wp:effectExtent l="0" t="0" r="12700" b="6350"/>
            <wp:docPr id="1534698797" name="Chart 153469879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B1CD895" w14:textId="77777777" w:rsidR="0036147D" w:rsidRDefault="0036147D" w:rsidP="0036147D">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iteracija pri generisanju Halton sekvence </w:t>
      </w:r>
    </w:p>
    <w:p w14:paraId="7CADC416" w14:textId="706DAE16" w:rsidR="0036147D" w:rsidRPr="0002033A" w:rsidRDefault="0036147D" w:rsidP="0036147D">
      <w:pPr>
        <w:pStyle w:val="Caption"/>
        <w:jc w:val="center"/>
        <w:rPr>
          <w:noProof/>
          <w:lang w:val="en-US"/>
        </w:rPr>
      </w:pPr>
      <w:r>
        <w:rPr>
          <w:noProof/>
          <w:lang w:val="sr-Latn-CS"/>
        </w:rPr>
        <w:t xml:space="preserve">za N </w:t>
      </w:r>
      <w:r>
        <w:rPr>
          <w:noProof/>
          <w:lang w:val="en-US"/>
        </w:rPr>
        <w:t xml:space="preserve">= </w:t>
      </w:r>
      <w:r>
        <w:rPr>
          <w:noProof/>
          <w:lang w:val="en-US"/>
        </w:rPr>
        <w:t>4</w:t>
      </w:r>
      <w:r>
        <w:rPr>
          <w:noProof/>
          <w:lang w:val="en-US"/>
        </w:rPr>
        <w:t xml:space="preserve"> niti</w:t>
      </w:r>
    </w:p>
    <w:p w14:paraId="622846FE" w14:textId="77777777" w:rsidR="0036147D" w:rsidRDefault="0036147D" w:rsidP="0036147D">
      <w:pPr>
        <w:rPr>
          <w:lang w:val="en-US"/>
        </w:rPr>
      </w:pPr>
    </w:p>
    <w:p w14:paraId="6877B7D6" w14:textId="77777777" w:rsidR="0036147D" w:rsidRDefault="0036147D" w:rsidP="0036147D">
      <w:pPr>
        <w:pStyle w:val="Osnovnitekst"/>
        <w:keepNext/>
        <w:ind w:firstLine="0"/>
        <w:jc w:val="center"/>
      </w:pPr>
      <w:r>
        <w:rPr>
          <w:noProof/>
          <w:lang w:val="en-US"/>
        </w:rPr>
        <w:lastRenderedPageBreak/>
        <w:drawing>
          <wp:inline distT="0" distB="0" distL="0" distR="0" wp14:anchorId="68E48753" wp14:editId="24917B21">
            <wp:extent cx="4140679" cy="2413330"/>
            <wp:effectExtent l="0" t="0" r="12700" b="6350"/>
            <wp:docPr id="1679423161" name="Chart 167942316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3D47EEF" w14:textId="77777777" w:rsidR="0036147D" w:rsidRDefault="0036147D" w:rsidP="0036147D">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iteracija pri generisanju Halton sekvence </w:t>
      </w:r>
    </w:p>
    <w:p w14:paraId="108BA077" w14:textId="17F4B83E" w:rsidR="007D445F" w:rsidRPr="007D445F" w:rsidRDefault="0036147D" w:rsidP="0036147D">
      <w:pPr>
        <w:pStyle w:val="Caption"/>
        <w:jc w:val="center"/>
        <w:rPr>
          <w:noProof/>
          <w:lang w:val="en-US"/>
        </w:rPr>
      </w:pPr>
      <w:r>
        <w:rPr>
          <w:noProof/>
          <w:lang w:val="sr-Latn-CS"/>
        </w:rPr>
        <w:t xml:space="preserve">za N </w:t>
      </w:r>
      <w:r>
        <w:rPr>
          <w:noProof/>
          <w:lang w:val="en-US"/>
        </w:rPr>
        <w:t xml:space="preserve">= </w:t>
      </w:r>
      <w:r>
        <w:rPr>
          <w:noProof/>
          <w:lang w:val="en-US"/>
        </w:rPr>
        <w:t>8</w:t>
      </w:r>
      <w:r>
        <w:rPr>
          <w:noProof/>
          <w:lang w:val="en-US"/>
        </w:rPr>
        <w:t xml:space="preserve"> niti</w:t>
      </w:r>
    </w:p>
    <w:p w14:paraId="593432EF" w14:textId="77777777" w:rsidR="0005524C" w:rsidRDefault="0005524C" w:rsidP="0005524C">
      <w:pPr>
        <w:pStyle w:val="IIInivonaslova-Odeljak"/>
        <w:rPr>
          <w:lang w:val="sr-Latn-RS"/>
        </w:rPr>
      </w:pPr>
      <w:bookmarkStart w:id="35" w:name="_Toc150644383"/>
      <w:r>
        <w:t>Diskusija dobijenih re</w:t>
      </w:r>
      <w:r>
        <w:rPr>
          <w:lang w:val="sr-Latn-RS"/>
        </w:rPr>
        <w:t>zultata</w:t>
      </w:r>
      <w:bookmarkEnd w:id="35"/>
    </w:p>
    <w:p w14:paraId="21938C1A" w14:textId="65B96B18" w:rsidR="0005524C" w:rsidRDefault="003616D1" w:rsidP="0005524C">
      <w:pPr>
        <w:pStyle w:val="Osnovnitekst"/>
        <w:rPr>
          <w:lang w:val="sr-Latn-RS"/>
        </w:rPr>
      </w:pPr>
      <w:r>
        <w:rPr>
          <w:lang w:val="sr-Latn-RS"/>
        </w:rPr>
        <w:t>Prokomentarisaćemo svaki ulazni parametar zasebno:</w:t>
      </w:r>
    </w:p>
    <w:p w14:paraId="7AA11557" w14:textId="10522E44" w:rsidR="003616D1" w:rsidRDefault="003616D1" w:rsidP="003616D1">
      <w:pPr>
        <w:pStyle w:val="Osnovnitekst"/>
        <w:numPr>
          <w:ilvl w:val="0"/>
          <w:numId w:val="28"/>
        </w:numPr>
        <w:rPr>
          <w:lang w:val="sr-Latn-RS"/>
        </w:rPr>
      </w:pPr>
      <w:r>
        <w:rPr>
          <w:lang w:val="sr-Latn-RS"/>
        </w:rPr>
        <w:t>ulazni parametar 10:</w:t>
      </w:r>
    </w:p>
    <w:p w14:paraId="0132E200" w14:textId="5C9680E7" w:rsidR="00D51B6A" w:rsidRDefault="001F0E4F" w:rsidP="00D51B6A">
      <w:pPr>
        <w:pStyle w:val="Osnovnitekst"/>
        <w:ind w:left="1035" w:firstLine="0"/>
        <w:rPr>
          <w:lang w:val="sr-Latn-RS"/>
        </w:rPr>
      </w:pPr>
      <w:r>
        <w:rPr>
          <w:lang w:val="sr-Latn-RS"/>
        </w:rPr>
        <w:t>Pri izvršavanju paralelne implementacije programa sa dve i četiri niti, najveće ubrzanje se postiže za ovaj ulaz</w:t>
      </w:r>
      <w:r w:rsidR="00D90039">
        <w:rPr>
          <w:lang w:val="sr-Latn-RS"/>
        </w:rPr>
        <w:t xml:space="preserve"> i takođe se vidi veliki napredak u ubrzanju </w:t>
      </w:r>
      <w:r w:rsidR="00963AB5">
        <w:rPr>
          <w:lang w:val="sr-Latn-RS"/>
        </w:rPr>
        <w:t>pri prelasku sa dve na četiri niti</w:t>
      </w:r>
      <w:r>
        <w:rPr>
          <w:lang w:val="sr-Latn-RS"/>
        </w:rPr>
        <w:t>.</w:t>
      </w:r>
      <w:r w:rsidR="00D51B6A">
        <w:rPr>
          <w:lang w:val="sr-Latn-RS"/>
        </w:rPr>
        <w:t xml:space="preserve"> Međutim, već za osam niti vidimo primećujemo čak i usporenje u odnosu na vreme izvršenja programa sa četiri niti, što ima smisla – za ovako mali broj iteracija u tom slučaju režijski troškovi prosto postaju preveliki.</w:t>
      </w:r>
    </w:p>
    <w:p w14:paraId="276520A0" w14:textId="1711C055" w:rsidR="003616D1" w:rsidRDefault="003616D1" w:rsidP="003616D1">
      <w:pPr>
        <w:pStyle w:val="Osnovnitekst"/>
        <w:numPr>
          <w:ilvl w:val="0"/>
          <w:numId w:val="28"/>
        </w:numPr>
        <w:rPr>
          <w:lang w:val="sr-Latn-RS"/>
        </w:rPr>
      </w:pPr>
      <w:r>
        <w:rPr>
          <w:lang w:val="sr-Latn-RS"/>
        </w:rPr>
        <w:t>ulazni parametar 100:</w:t>
      </w:r>
    </w:p>
    <w:p w14:paraId="6DA30C6D" w14:textId="1A63020F" w:rsidR="00D90039" w:rsidRDefault="00584199" w:rsidP="00D90039">
      <w:pPr>
        <w:pStyle w:val="Osnovnitekst"/>
        <w:ind w:left="1035" w:firstLine="0"/>
        <w:rPr>
          <w:lang w:val="sr-Latn-RS"/>
        </w:rPr>
      </w:pPr>
      <w:r>
        <w:rPr>
          <w:lang w:val="sr-Latn-RS"/>
        </w:rPr>
        <w:t>Što se ovog ulaza tiče, sa povećanjem broja niti sa dve na četiri, pa onda i sa četiri na osam se primećuje povećanje ubrzanja.</w:t>
      </w:r>
      <w:r w:rsidR="00FD3A52">
        <w:rPr>
          <w:lang w:val="sr-Latn-RS"/>
        </w:rPr>
        <w:t xml:space="preserve"> Ipak, i ovde se primećuje uticaj režijskih troškova zbog relativno malog broja iteracija, pa je napredak ubrzanja pri prelasku sa četiri na osam niti primetno manji od onog pri prelasku sa dve na četiri niti.</w:t>
      </w:r>
    </w:p>
    <w:p w14:paraId="33EF6A7A" w14:textId="4A3D5DE9" w:rsidR="003616D1" w:rsidRDefault="003616D1" w:rsidP="003616D1">
      <w:pPr>
        <w:pStyle w:val="Osnovnitekst"/>
        <w:numPr>
          <w:ilvl w:val="0"/>
          <w:numId w:val="28"/>
        </w:numPr>
        <w:rPr>
          <w:lang w:val="sr-Latn-RS"/>
        </w:rPr>
      </w:pPr>
      <w:r>
        <w:rPr>
          <w:lang w:val="sr-Latn-RS"/>
        </w:rPr>
        <w:t>ulazni parametar 1000:</w:t>
      </w:r>
    </w:p>
    <w:p w14:paraId="3D48F034" w14:textId="700DA8B5" w:rsidR="00EC2DA9" w:rsidRDefault="00EC2DA9" w:rsidP="00EC2DA9">
      <w:pPr>
        <w:pStyle w:val="Osnovnitekst"/>
        <w:ind w:left="1035" w:firstLine="0"/>
        <w:rPr>
          <w:lang w:val="sr-Latn-RS"/>
        </w:rPr>
      </w:pPr>
      <w:r>
        <w:rPr>
          <w:lang w:val="sr-Latn-RS"/>
        </w:rPr>
        <w:t>Ovo je jedini ulaz za koji vidimo ne samo povećanje ubrzanja, nego i veći napredak u ubrzanju pri prelasku sa četiri na osam niti u odnosu na onaj pri prelasku sa dve na četiri niti. Ovo ima smisla zato što sada ipak imamo veći broj iteracija, pa je uticaj režijskih troškova manji.</w:t>
      </w:r>
    </w:p>
    <w:p w14:paraId="67F2AD13" w14:textId="52FFB08F" w:rsidR="00732A34" w:rsidRPr="00E7161C" w:rsidRDefault="00732A34" w:rsidP="00732A34">
      <w:pPr>
        <w:pStyle w:val="Inivonaslova-Poglavlje"/>
      </w:pPr>
      <w:bookmarkStart w:id="36" w:name="_Toc150644384"/>
      <w:r>
        <w:rPr>
          <w:lang w:val="sr-Latn-RS"/>
        </w:rPr>
        <w:lastRenderedPageBreak/>
        <w:t xml:space="preserve">Problem </w:t>
      </w:r>
      <w:r w:rsidR="00C46310">
        <w:rPr>
          <w:lang w:val="sr-Latn-RS"/>
        </w:rPr>
        <w:t>4</w:t>
      </w:r>
      <w:r>
        <w:rPr>
          <w:lang w:val="sr-Latn-RS"/>
        </w:rPr>
        <w:t xml:space="preserve"> – Generisanje elemenata Halton Quasi Monte Carlo sekvence</w:t>
      </w:r>
      <w:r w:rsidR="005E6D1F">
        <w:rPr>
          <w:lang w:val="sr-Latn-RS"/>
        </w:rPr>
        <w:t xml:space="preserve"> sa </w:t>
      </w:r>
      <w:r w:rsidR="00CA4BB9">
        <w:rPr>
          <w:lang w:val="sr-Latn-RS"/>
        </w:rPr>
        <w:t>direktivama za podelu posla (</w:t>
      </w:r>
      <w:r w:rsidR="005E6D1F">
        <w:rPr>
          <w:lang w:val="sr-Latn-RS"/>
        </w:rPr>
        <w:t>worksharing direktivama</w:t>
      </w:r>
      <w:r w:rsidR="00CA4BB9">
        <w:rPr>
          <w:lang w:val="sr-Latn-RS"/>
        </w:rPr>
        <w:t>)</w:t>
      </w:r>
      <w:bookmarkEnd w:id="36"/>
    </w:p>
    <w:p w14:paraId="63E6AAAF" w14:textId="77FD3162" w:rsidR="00732A34" w:rsidRDefault="00732A34" w:rsidP="00732A34">
      <w:pPr>
        <w:pStyle w:val="IInivonaslova-Potpoglavlje"/>
      </w:pPr>
      <w:bookmarkStart w:id="37" w:name="_Toc150644385"/>
      <w:r>
        <w:t>Tekst problema</w:t>
      </w:r>
      <w:r w:rsidR="001E13D1">
        <w:t>‚</w:t>
      </w:r>
      <w:bookmarkEnd w:id="37"/>
    </w:p>
    <w:p w14:paraId="40E50B53" w14:textId="0EB36EE1" w:rsidR="001E13D1" w:rsidRPr="001E13D1" w:rsidRDefault="001E13D1" w:rsidP="001E13D1">
      <w:pPr>
        <w:pStyle w:val="Osnovnitekst"/>
      </w:pPr>
      <w:r>
        <w:t>Prethodni program paralelizovati korišćenjem direktiva za podelu posla (worksharing direktive). Program testirati sa parametrima koji su dati u run skripti.</w:t>
      </w:r>
    </w:p>
    <w:p w14:paraId="232EF449" w14:textId="77777777" w:rsidR="00732A34" w:rsidRDefault="00732A34" w:rsidP="00732A34">
      <w:pPr>
        <w:pStyle w:val="IInivonaslova-Potpoglavlje"/>
      </w:pPr>
      <w:bookmarkStart w:id="38" w:name="_Toc150644386"/>
      <w:r>
        <w:t>Delovi koje treba paralelizovati</w:t>
      </w:r>
      <w:bookmarkEnd w:id="38"/>
    </w:p>
    <w:p w14:paraId="5B5E5FE5" w14:textId="77777777" w:rsidR="00732A34" w:rsidRDefault="00732A34" w:rsidP="00732A34">
      <w:pPr>
        <w:pStyle w:val="IIInivonaslova-Odeljak"/>
      </w:pPr>
      <w:bookmarkStart w:id="39" w:name="_Toc150644387"/>
      <w:r>
        <w:t>Diskusija</w:t>
      </w:r>
      <w:bookmarkEnd w:id="39"/>
      <w:r>
        <w:t xml:space="preserve"> </w:t>
      </w:r>
    </w:p>
    <w:p w14:paraId="666AA8BD" w14:textId="37F9DE5A" w:rsidR="00A435BE" w:rsidRPr="00A435BE" w:rsidRDefault="00A435BE" w:rsidP="00A435BE">
      <w:pPr>
        <w:pStyle w:val="Osnovnitekst"/>
      </w:pPr>
      <w:r>
        <w:t>Sve isto važi kao u poglavlju 3.2.1.</w:t>
      </w:r>
      <w:r w:rsidR="00871DE5">
        <w:t xml:space="preserve">, samo što je ovde </w:t>
      </w:r>
      <w:r w:rsidR="00030A53">
        <w:t>raspodela posla</w:t>
      </w:r>
      <w:r w:rsidR="00871DE5">
        <w:t xml:space="preserve"> urađena for direktivom umesto ručno.</w:t>
      </w:r>
    </w:p>
    <w:p w14:paraId="4E91CA0E" w14:textId="77777777" w:rsidR="00732A34" w:rsidRDefault="00732A34" w:rsidP="00732A34">
      <w:pPr>
        <w:pStyle w:val="IIInivonaslova-Odeljak"/>
      </w:pPr>
      <w:bookmarkStart w:id="40" w:name="_Toc150644388"/>
      <w:r>
        <w:t>Način paralelizacije</w:t>
      </w:r>
      <w:bookmarkEnd w:id="40"/>
    </w:p>
    <w:p w14:paraId="3BC12B0A" w14:textId="3D98D267" w:rsidR="0079035C" w:rsidRPr="0079035C" w:rsidRDefault="0079035C" w:rsidP="0079035C">
      <w:pPr>
        <w:pStyle w:val="Osnovnitekst"/>
      </w:pPr>
      <w:r>
        <w:t>Sve petlje za koje je uočeno da ih treba paralelizovati su pravilne for petlje, pa su zato one sve paralelizovane upotrebom for direktive zato što je u ovom slučaju to najefikasniji način. Kako je balans opterećenja u svim petljama gotovo idealan, nema potrebe koristiti drugačiju raspodelu posla od podrazumevane schedule(static), gde se svakoj niti unapred dodeli određen broj uzastopnih iteracija, tj. koristi se blokovska raspodela.</w:t>
      </w:r>
    </w:p>
    <w:p w14:paraId="4A014A36" w14:textId="77777777" w:rsidR="00732A34" w:rsidRDefault="00732A34" w:rsidP="00732A34">
      <w:pPr>
        <w:pStyle w:val="IInivonaslova-Potpoglavlje"/>
      </w:pPr>
      <w:bookmarkStart w:id="41" w:name="_Toc150644389"/>
      <w:r>
        <w:t>Rezultati</w:t>
      </w:r>
      <w:bookmarkEnd w:id="41"/>
    </w:p>
    <w:p w14:paraId="7CF6ACD1" w14:textId="7A98A299" w:rsidR="00241B29" w:rsidRDefault="00732A34" w:rsidP="00241B29">
      <w:pPr>
        <w:pStyle w:val="IIInivonaslova-Odeljak"/>
      </w:pPr>
      <w:bookmarkStart w:id="42" w:name="_Toc150644390"/>
      <w:r>
        <w:t>Logovi izvršavanja</w:t>
      </w:r>
      <w:bookmarkEnd w:id="42"/>
    </w:p>
    <w:p w14:paraId="7721C648" w14:textId="77777777" w:rsidR="000F7E30" w:rsidRDefault="000F7E30" w:rsidP="000F7E30">
      <w:pPr>
        <w:pStyle w:val="Programskikod"/>
      </w:pPr>
      <w:bookmarkStart w:id="43" w:name="_Hlk150687629"/>
      <w:r>
        <w:t>Sequential implementation execution time: 0.001438s</w:t>
      </w:r>
    </w:p>
    <w:p w14:paraId="65C0A925" w14:textId="77777777" w:rsidR="000F7E30" w:rsidRDefault="000F7E30" w:rsidP="000F7E30">
      <w:pPr>
        <w:pStyle w:val="Programskikod"/>
      </w:pPr>
      <w:r>
        <w:t>Parallel implementation (one thread) execution time: 0.001973s</w:t>
      </w:r>
    </w:p>
    <w:p w14:paraId="2B25ED59" w14:textId="77777777" w:rsidR="000F7E30" w:rsidRDefault="000F7E30" w:rsidP="000F7E30">
      <w:pPr>
        <w:pStyle w:val="Programskikod"/>
      </w:pPr>
      <w:r>
        <w:t>Test PASSED</w:t>
      </w:r>
    </w:p>
    <w:p w14:paraId="690F414D" w14:textId="77777777" w:rsidR="000F7E30" w:rsidRDefault="000F7E30" w:rsidP="000F7E30">
      <w:pPr>
        <w:pStyle w:val="Programskikod"/>
      </w:pPr>
      <w:r>
        <w:t>Parallel implementation (two threads) execution time: 0.001196s</w:t>
      </w:r>
    </w:p>
    <w:p w14:paraId="09491C3D" w14:textId="77777777" w:rsidR="000F7E30" w:rsidRDefault="000F7E30" w:rsidP="000F7E30">
      <w:pPr>
        <w:pStyle w:val="Programskikod"/>
      </w:pPr>
      <w:r>
        <w:t>Test PASSED</w:t>
      </w:r>
    </w:p>
    <w:p w14:paraId="54CD0DE6" w14:textId="77777777" w:rsidR="000F7E30" w:rsidRDefault="000F7E30" w:rsidP="000F7E30">
      <w:pPr>
        <w:pStyle w:val="Programskikod"/>
      </w:pPr>
      <w:r>
        <w:t>Parallel implementation (four threads) execution time: 0.000477s</w:t>
      </w:r>
    </w:p>
    <w:p w14:paraId="599B242B" w14:textId="77777777" w:rsidR="000F7E30" w:rsidRDefault="000F7E30" w:rsidP="000F7E30">
      <w:pPr>
        <w:pStyle w:val="Programskikod"/>
      </w:pPr>
      <w:r>
        <w:t>Test PASSED</w:t>
      </w:r>
    </w:p>
    <w:p w14:paraId="2FC769E0" w14:textId="77777777" w:rsidR="000F7E30" w:rsidRDefault="000F7E30" w:rsidP="000F7E30">
      <w:pPr>
        <w:pStyle w:val="Programskikod"/>
      </w:pPr>
      <w:r>
        <w:t>Parallel implementation (eight threads) execution time: 0.000572s</w:t>
      </w:r>
    </w:p>
    <w:p w14:paraId="58AFF00F" w14:textId="10359191" w:rsidR="00241B29" w:rsidRDefault="000F7E30" w:rsidP="000F7E30">
      <w:pPr>
        <w:pStyle w:val="Programskikod"/>
      </w:pPr>
      <w:r>
        <w:t>Test PASSED</w:t>
      </w:r>
    </w:p>
    <w:p w14:paraId="70994829" w14:textId="77777777" w:rsidR="00241B29" w:rsidRDefault="00241B29" w:rsidP="00241B29">
      <w:pPr>
        <w:pStyle w:val="Oznakaslike"/>
      </w:pPr>
      <w:r>
        <w:t xml:space="preserve">Izvršavanje komande </w:t>
      </w:r>
      <w:r w:rsidRPr="00A0520C">
        <w:t>./</w:t>
      </w:r>
      <w:r>
        <w:t>halton</w:t>
      </w:r>
      <w:r w:rsidRPr="00A0520C">
        <w:t xml:space="preserve"> 10</w:t>
      </w:r>
    </w:p>
    <w:bookmarkEnd w:id="43"/>
    <w:p w14:paraId="75D0F775" w14:textId="77777777" w:rsidR="00241B29" w:rsidRDefault="00241B29" w:rsidP="00241B29">
      <w:pPr>
        <w:pStyle w:val="Osnovnitekst"/>
      </w:pPr>
    </w:p>
    <w:p w14:paraId="1F9A421E" w14:textId="77777777" w:rsidR="000F7E30" w:rsidRDefault="000F7E30" w:rsidP="000F7E30">
      <w:pPr>
        <w:pStyle w:val="Programskikod"/>
      </w:pPr>
      <w:r>
        <w:lastRenderedPageBreak/>
        <w:t>Sequential implementation execution time: 0.021944s</w:t>
      </w:r>
    </w:p>
    <w:p w14:paraId="7BE74852" w14:textId="77777777" w:rsidR="000F7E30" w:rsidRDefault="000F7E30" w:rsidP="000F7E30">
      <w:pPr>
        <w:pStyle w:val="Programskikod"/>
      </w:pPr>
      <w:r>
        <w:t>Parallel implementation (one thread) execution time: 0.021488s</w:t>
      </w:r>
    </w:p>
    <w:p w14:paraId="72CE604E" w14:textId="77777777" w:rsidR="000F7E30" w:rsidRDefault="000F7E30" w:rsidP="000F7E30">
      <w:pPr>
        <w:pStyle w:val="Programskikod"/>
      </w:pPr>
      <w:r>
        <w:t>Test PASSED</w:t>
      </w:r>
    </w:p>
    <w:p w14:paraId="72518D8A" w14:textId="77777777" w:rsidR="000F7E30" w:rsidRDefault="000F7E30" w:rsidP="000F7E30">
      <w:pPr>
        <w:pStyle w:val="Programskikod"/>
      </w:pPr>
      <w:r>
        <w:t>Parallel implementation (two threads) execution time: 0.019701s</w:t>
      </w:r>
    </w:p>
    <w:p w14:paraId="3DAFD50E" w14:textId="77777777" w:rsidR="000F7E30" w:rsidRDefault="000F7E30" w:rsidP="000F7E30">
      <w:pPr>
        <w:pStyle w:val="Programskikod"/>
      </w:pPr>
      <w:r>
        <w:t>Test PASSED</w:t>
      </w:r>
    </w:p>
    <w:p w14:paraId="1D8D3F8C" w14:textId="77777777" w:rsidR="000F7E30" w:rsidRDefault="000F7E30" w:rsidP="000F7E30">
      <w:pPr>
        <w:pStyle w:val="Programskikod"/>
      </w:pPr>
      <w:r>
        <w:t>Parallel implementation (four threads) execution time: 0.011934s</w:t>
      </w:r>
    </w:p>
    <w:p w14:paraId="4ECB9FF2" w14:textId="77777777" w:rsidR="000F7E30" w:rsidRDefault="000F7E30" w:rsidP="000F7E30">
      <w:pPr>
        <w:pStyle w:val="Programskikod"/>
      </w:pPr>
      <w:r>
        <w:t>Test PASSED</w:t>
      </w:r>
    </w:p>
    <w:p w14:paraId="74C3E8B1" w14:textId="77777777" w:rsidR="000F7E30" w:rsidRDefault="000F7E30" w:rsidP="000F7E30">
      <w:pPr>
        <w:pStyle w:val="Programskikod"/>
      </w:pPr>
      <w:r>
        <w:t>Parallel implementation (eight threads) execution time: 0.009279s</w:t>
      </w:r>
    </w:p>
    <w:p w14:paraId="110B859B" w14:textId="1AC2D014" w:rsidR="00241B29" w:rsidRDefault="000F7E30" w:rsidP="000F7E30">
      <w:pPr>
        <w:pStyle w:val="Programskikod"/>
      </w:pPr>
      <w:r>
        <w:t>Test PASSED</w:t>
      </w:r>
    </w:p>
    <w:p w14:paraId="0211514C" w14:textId="39D751CA" w:rsidR="00241B29" w:rsidRDefault="00241B29" w:rsidP="00241B29">
      <w:pPr>
        <w:pStyle w:val="Oznakaslike"/>
      </w:pPr>
      <w:r>
        <w:t xml:space="preserve">Izvršavanje komande </w:t>
      </w:r>
      <w:r w:rsidRPr="00A0520C">
        <w:t>./</w:t>
      </w:r>
      <w:r>
        <w:t>halton</w:t>
      </w:r>
      <w:r w:rsidRPr="00A0520C">
        <w:t xml:space="preserve"> 10</w:t>
      </w:r>
      <w:r w:rsidR="0053228D">
        <w:t>0</w:t>
      </w:r>
    </w:p>
    <w:p w14:paraId="637D7281" w14:textId="77777777" w:rsidR="00FD185F" w:rsidRDefault="00FD185F" w:rsidP="00FD185F">
      <w:pPr>
        <w:pStyle w:val="Programskikod"/>
      </w:pPr>
      <w:r>
        <w:t>Sequential implementation execution time: 2.426729s</w:t>
      </w:r>
    </w:p>
    <w:p w14:paraId="5E9E97A7" w14:textId="77777777" w:rsidR="00FD185F" w:rsidRDefault="00FD185F" w:rsidP="00FD185F">
      <w:pPr>
        <w:pStyle w:val="Programskikod"/>
      </w:pPr>
      <w:r>
        <w:t>Parallel implementation (one thread) execution time: 2.411400s</w:t>
      </w:r>
    </w:p>
    <w:p w14:paraId="052CC4E0" w14:textId="77777777" w:rsidR="00FD185F" w:rsidRDefault="00FD185F" w:rsidP="00FD185F">
      <w:pPr>
        <w:pStyle w:val="Programskikod"/>
      </w:pPr>
      <w:r>
        <w:t>Test PASSED</w:t>
      </w:r>
    </w:p>
    <w:p w14:paraId="21898BBC" w14:textId="77777777" w:rsidR="00FD185F" w:rsidRDefault="00FD185F" w:rsidP="00FD185F">
      <w:pPr>
        <w:pStyle w:val="Programskikod"/>
      </w:pPr>
      <w:r>
        <w:t>Parallel implementation (two threads) execution time: 2.040469s</w:t>
      </w:r>
    </w:p>
    <w:p w14:paraId="34C27447" w14:textId="77777777" w:rsidR="00FD185F" w:rsidRDefault="00FD185F" w:rsidP="00FD185F">
      <w:pPr>
        <w:pStyle w:val="Programskikod"/>
      </w:pPr>
      <w:r>
        <w:t>Test PASSED</w:t>
      </w:r>
    </w:p>
    <w:p w14:paraId="22F39E7D" w14:textId="77777777" w:rsidR="00FD185F" w:rsidRDefault="00FD185F" w:rsidP="00FD185F">
      <w:pPr>
        <w:pStyle w:val="Programskikod"/>
      </w:pPr>
      <w:r>
        <w:t>Parallel implementation (four threads) execution time: 1.010487s</w:t>
      </w:r>
    </w:p>
    <w:p w14:paraId="7713DAF4" w14:textId="77777777" w:rsidR="00FD185F" w:rsidRDefault="00FD185F" w:rsidP="00FD185F">
      <w:pPr>
        <w:pStyle w:val="Programskikod"/>
      </w:pPr>
      <w:r>
        <w:t>Test PASSED</w:t>
      </w:r>
    </w:p>
    <w:p w14:paraId="4FC3AFA9" w14:textId="77777777" w:rsidR="00FD185F" w:rsidRDefault="00FD185F" w:rsidP="00FD185F">
      <w:pPr>
        <w:pStyle w:val="Programskikod"/>
      </w:pPr>
      <w:r>
        <w:t>Parallel implementation (eight threads) execution time: 0.565278s</w:t>
      </w:r>
    </w:p>
    <w:p w14:paraId="5AA4C00E" w14:textId="2136CB53" w:rsidR="00241B29" w:rsidRDefault="00FD185F" w:rsidP="00FD185F">
      <w:pPr>
        <w:pStyle w:val="Programskikod"/>
      </w:pPr>
      <w:r>
        <w:t>Test PASSED</w:t>
      </w:r>
    </w:p>
    <w:p w14:paraId="1AB4E8E8" w14:textId="60F8AC69" w:rsidR="00241B29" w:rsidRPr="00241B29" w:rsidRDefault="00241B29" w:rsidP="00D5569C">
      <w:pPr>
        <w:pStyle w:val="Oznakaslike"/>
      </w:pPr>
      <w:r>
        <w:t xml:space="preserve">Izvršavanje komande </w:t>
      </w:r>
      <w:r w:rsidRPr="00A0520C">
        <w:t>./</w:t>
      </w:r>
      <w:r>
        <w:t>halton</w:t>
      </w:r>
      <w:r w:rsidRPr="00A0520C">
        <w:t xml:space="preserve"> 10</w:t>
      </w:r>
      <w:r w:rsidR="0053228D">
        <w:t>00</w:t>
      </w:r>
    </w:p>
    <w:p w14:paraId="51110D97" w14:textId="77777777" w:rsidR="00732A34" w:rsidRDefault="00732A34" w:rsidP="00732A34">
      <w:pPr>
        <w:pStyle w:val="IIInivonaslova-Odeljak"/>
      </w:pPr>
      <w:bookmarkStart w:id="44" w:name="_Toc150644391"/>
      <w:r>
        <w:t>Grafici ubrzanja</w:t>
      </w:r>
      <w:bookmarkEnd w:id="44"/>
    </w:p>
    <w:p w14:paraId="4102BE50" w14:textId="77777777" w:rsidR="00C45C1F" w:rsidRDefault="00C45C1F" w:rsidP="00C45C1F">
      <w:pPr>
        <w:pStyle w:val="Osnovnitekst"/>
      </w:pPr>
      <w:bookmarkStart w:id="45" w:name="_Hlk150688041"/>
      <w:r>
        <w:t>U okviru ove sekcije su dati grafici ubrzanja u odnosu na sekvencijalnu implementaciju.</w:t>
      </w:r>
    </w:p>
    <w:p w14:paraId="214BD3B0" w14:textId="77777777" w:rsidR="00C45C1F" w:rsidRDefault="00C45C1F" w:rsidP="00C45C1F">
      <w:pPr>
        <w:pStyle w:val="Osnovnitekst"/>
        <w:keepNext/>
        <w:ind w:firstLine="0"/>
        <w:jc w:val="center"/>
      </w:pPr>
      <w:r>
        <w:rPr>
          <w:noProof/>
          <w:lang w:val="en-US"/>
        </w:rPr>
        <w:drawing>
          <wp:inline distT="0" distB="0" distL="0" distR="0" wp14:anchorId="11F77B53" wp14:editId="70EF8E21">
            <wp:extent cx="4140679" cy="2413330"/>
            <wp:effectExtent l="0" t="0" r="12700" b="6350"/>
            <wp:docPr id="218551475" name="Chart 218551475"/>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7504CB7E" w14:textId="77777777" w:rsidR="00C45C1F" w:rsidRDefault="00C45C1F" w:rsidP="00C45C1F">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iteracija pri generisanju Halton sekvence </w:t>
      </w:r>
    </w:p>
    <w:p w14:paraId="53FFA8B1" w14:textId="77777777" w:rsidR="00C45C1F" w:rsidRDefault="00C45C1F" w:rsidP="00C45C1F">
      <w:pPr>
        <w:pStyle w:val="Caption"/>
        <w:jc w:val="center"/>
        <w:rPr>
          <w:noProof/>
          <w:lang w:val="en-US"/>
        </w:rPr>
      </w:pPr>
      <w:r>
        <w:rPr>
          <w:noProof/>
          <w:lang w:val="sr-Latn-CS"/>
        </w:rPr>
        <w:t xml:space="preserve">za N </w:t>
      </w:r>
      <w:r>
        <w:rPr>
          <w:noProof/>
          <w:lang w:val="en-US"/>
        </w:rPr>
        <w:t>= 1 niti</w:t>
      </w:r>
    </w:p>
    <w:bookmarkEnd w:id="45"/>
    <w:p w14:paraId="43294026" w14:textId="77777777" w:rsidR="00C45C1F" w:rsidRDefault="00C45C1F" w:rsidP="00C45C1F">
      <w:pPr>
        <w:pStyle w:val="Osnovnitekst"/>
      </w:pPr>
    </w:p>
    <w:p w14:paraId="65D1D2B7" w14:textId="77777777" w:rsidR="00640C5E" w:rsidRDefault="00640C5E" w:rsidP="00640C5E">
      <w:pPr>
        <w:pStyle w:val="Osnovnitekst"/>
        <w:keepNext/>
        <w:ind w:firstLine="0"/>
        <w:jc w:val="center"/>
      </w:pPr>
      <w:r>
        <w:rPr>
          <w:noProof/>
          <w:lang w:val="en-US"/>
        </w:rPr>
        <w:lastRenderedPageBreak/>
        <w:drawing>
          <wp:inline distT="0" distB="0" distL="0" distR="0" wp14:anchorId="54938EBD" wp14:editId="0B0D1053">
            <wp:extent cx="4140679" cy="2413330"/>
            <wp:effectExtent l="0" t="0" r="12700" b="6350"/>
            <wp:docPr id="1720548537" name="Chart 17205485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3D8DA959" w14:textId="77777777" w:rsidR="00640C5E" w:rsidRDefault="00640C5E" w:rsidP="00640C5E">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iteracija pri generisanju Halton sekvence </w:t>
      </w:r>
    </w:p>
    <w:p w14:paraId="7EA68043" w14:textId="1A50B298" w:rsidR="00640C5E" w:rsidRDefault="00640C5E" w:rsidP="00640C5E">
      <w:pPr>
        <w:pStyle w:val="Caption"/>
        <w:jc w:val="center"/>
        <w:rPr>
          <w:noProof/>
          <w:lang w:val="en-US"/>
        </w:rPr>
      </w:pPr>
      <w:r>
        <w:rPr>
          <w:noProof/>
          <w:lang w:val="sr-Latn-CS"/>
        </w:rPr>
        <w:t xml:space="preserve">za N </w:t>
      </w:r>
      <w:r>
        <w:rPr>
          <w:noProof/>
          <w:lang w:val="en-US"/>
        </w:rPr>
        <w:t xml:space="preserve">= </w:t>
      </w:r>
      <w:r w:rsidR="00D83795">
        <w:rPr>
          <w:noProof/>
          <w:lang w:val="en-US"/>
        </w:rPr>
        <w:t>2</w:t>
      </w:r>
      <w:r>
        <w:rPr>
          <w:noProof/>
          <w:lang w:val="en-US"/>
        </w:rPr>
        <w:t xml:space="preserve"> niti</w:t>
      </w:r>
    </w:p>
    <w:p w14:paraId="460C30EA" w14:textId="77777777" w:rsidR="00D83795" w:rsidRDefault="00D83795" w:rsidP="00640C5E">
      <w:pPr>
        <w:pStyle w:val="Osnovnitekst"/>
        <w:keepNext/>
        <w:ind w:firstLine="0"/>
        <w:jc w:val="center"/>
      </w:pPr>
    </w:p>
    <w:p w14:paraId="342925CA" w14:textId="24E02585" w:rsidR="00640C5E" w:rsidRDefault="00640C5E" w:rsidP="00640C5E">
      <w:pPr>
        <w:pStyle w:val="Osnovnitekst"/>
        <w:keepNext/>
        <w:ind w:firstLine="0"/>
        <w:jc w:val="center"/>
      </w:pPr>
      <w:r>
        <w:rPr>
          <w:noProof/>
          <w:lang w:val="en-US"/>
        </w:rPr>
        <w:drawing>
          <wp:inline distT="0" distB="0" distL="0" distR="0" wp14:anchorId="11F9DEA2" wp14:editId="0ADD7611">
            <wp:extent cx="4140679" cy="2413330"/>
            <wp:effectExtent l="0" t="0" r="12700" b="6350"/>
            <wp:docPr id="700167779" name="Chart 700167779"/>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299B9039" w14:textId="77777777" w:rsidR="00640C5E" w:rsidRDefault="00640C5E" w:rsidP="00640C5E">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iteracija pri generisanju Halton sekvence </w:t>
      </w:r>
    </w:p>
    <w:p w14:paraId="4FF8AC61" w14:textId="1FE4E7D3" w:rsidR="00640C5E" w:rsidRDefault="00640C5E" w:rsidP="00640C5E">
      <w:pPr>
        <w:pStyle w:val="Caption"/>
        <w:jc w:val="center"/>
        <w:rPr>
          <w:noProof/>
          <w:lang w:val="en-US"/>
        </w:rPr>
      </w:pPr>
      <w:r>
        <w:rPr>
          <w:noProof/>
          <w:lang w:val="sr-Latn-CS"/>
        </w:rPr>
        <w:t xml:space="preserve">za N </w:t>
      </w:r>
      <w:r>
        <w:rPr>
          <w:noProof/>
          <w:lang w:val="en-US"/>
        </w:rPr>
        <w:t xml:space="preserve">= </w:t>
      </w:r>
      <w:r w:rsidR="004B01D0">
        <w:rPr>
          <w:noProof/>
          <w:lang w:val="en-US"/>
        </w:rPr>
        <w:t>4</w:t>
      </w:r>
      <w:r>
        <w:rPr>
          <w:noProof/>
          <w:lang w:val="en-US"/>
        </w:rPr>
        <w:t xml:space="preserve"> niti</w:t>
      </w:r>
    </w:p>
    <w:p w14:paraId="46644E46" w14:textId="77777777" w:rsidR="00640C5E" w:rsidRDefault="00640C5E" w:rsidP="00640C5E">
      <w:pPr>
        <w:pStyle w:val="Osnovnitekst"/>
        <w:keepNext/>
        <w:ind w:firstLine="0"/>
        <w:jc w:val="center"/>
      </w:pPr>
      <w:r>
        <w:rPr>
          <w:noProof/>
          <w:lang w:val="en-US"/>
        </w:rPr>
        <w:lastRenderedPageBreak/>
        <w:drawing>
          <wp:inline distT="0" distB="0" distL="0" distR="0" wp14:anchorId="39440B5D" wp14:editId="23C7C07E">
            <wp:extent cx="4140679" cy="2413330"/>
            <wp:effectExtent l="0" t="0" r="12700" b="6350"/>
            <wp:docPr id="1788244537" name="Chart 17882445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111BB12B" w14:textId="77777777" w:rsidR="00640C5E" w:rsidRDefault="00640C5E" w:rsidP="00640C5E">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iteracija pri generisanju Halton sekvence </w:t>
      </w:r>
    </w:p>
    <w:p w14:paraId="6E687B03" w14:textId="0053AAA5" w:rsidR="00640C5E" w:rsidRDefault="00640C5E" w:rsidP="00640C5E">
      <w:pPr>
        <w:pStyle w:val="Caption"/>
        <w:jc w:val="center"/>
        <w:rPr>
          <w:noProof/>
          <w:lang w:val="en-US"/>
        </w:rPr>
      </w:pPr>
      <w:r>
        <w:rPr>
          <w:noProof/>
          <w:lang w:val="sr-Latn-CS"/>
        </w:rPr>
        <w:t xml:space="preserve">za N </w:t>
      </w:r>
      <w:r>
        <w:rPr>
          <w:noProof/>
          <w:lang w:val="en-US"/>
        </w:rPr>
        <w:t xml:space="preserve">= </w:t>
      </w:r>
      <w:r w:rsidR="000D4B6D">
        <w:rPr>
          <w:noProof/>
          <w:lang w:val="en-US"/>
        </w:rPr>
        <w:t>8</w:t>
      </w:r>
      <w:r>
        <w:rPr>
          <w:noProof/>
          <w:lang w:val="en-US"/>
        </w:rPr>
        <w:t xml:space="preserve"> niti</w:t>
      </w:r>
    </w:p>
    <w:p w14:paraId="5A176D78" w14:textId="77777777" w:rsidR="00640C5E" w:rsidRPr="00C45C1F" w:rsidRDefault="00640C5E" w:rsidP="00C45C1F">
      <w:pPr>
        <w:pStyle w:val="Osnovnitekst"/>
      </w:pPr>
    </w:p>
    <w:p w14:paraId="16433F3C" w14:textId="77777777" w:rsidR="00732A34" w:rsidRDefault="00732A34" w:rsidP="00732A34">
      <w:pPr>
        <w:pStyle w:val="IIInivonaslova-Odeljak"/>
        <w:rPr>
          <w:lang w:val="sr-Latn-RS"/>
        </w:rPr>
      </w:pPr>
      <w:bookmarkStart w:id="46" w:name="_Toc150644392"/>
      <w:r>
        <w:t>Diskusija dobijenih re</w:t>
      </w:r>
      <w:r>
        <w:rPr>
          <w:lang w:val="sr-Latn-RS"/>
        </w:rPr>
        <w:t>zultata</w:t>
      </w:r>
      <w:bookmarkEnd w:id="46"/>
    </w:p>
    <w:p w14:paraId="38F97269" w14:textId="02B6953B" w:rsidR="00C46310" w:rsidRDefault="00D5569C" w:rsidP="00C46310">
      <w:pPr>
        <w:pStyle w:val="Osnovnitekst"/>
        <w:rPr>
          <w:lang w:val="sr-Latn-RS"/>
        </w:rPr>
      </w:pPr>
      <w:r>
        <w:rPr>
          <w:lang w:val="sr-Latn-RS"/>
        </w:rPr>
        <w:t>Tumačenja dobijenih rezultata su poprilično slična onim iz poglavlja 3.3.3., s tim što s</w:t>
      </w:r>
      <w:r w:rsidR="00751C6A">
        <w:rPr>
          <w:lang w:val="sr-Latn-RS"/>
        </w:rPr>
        <w:t>u</w:t>
      </w:r>
      <w:r w:rsidR="00D257C4">
        <w:rPr>
          <w:lang w:val="sr-Latn-RS"/>
        </w:rPr>
        <w:t xml:space="preserve"> sva</w:t>
      </w:r>
      <w:r w:rsidR="00751C6A">
        <w:rPr>
          <w:lang w:val="sr-Latn-RS"/>
        </w:rPr>
        <w:t xml:space="preserve"> ubrzanja malo bolja sada pošto se raspodela posla ovde radi pomoću for direktive umesto ručno.</w:t>
      </w:r>
    </w:p>
    <w:p w14:paraId="621DCCE6" w14:textId="472326C6" w:rsidR="00C46310" w:rsidRPr="00E7161C" w:rsidRDefault="00C46310" w:rsidP="00C46310">
      <w:pPr>
        <w:pStyle w:val="Inivonaslova-Poglavlje"/>
      </w:pPr>
      <w:bookmarkStart w:id="47" w:name="_Toc150644393"/>
      <w:r>
        <w:rPr>
          <w:lang w:val="sr-Latn-RS"/>
        </w:rPr>
        <w:lastRenderedPageBreak/>
        <w:t xml:space="preserve">Problem </w:t>
      </w:r>
      <w:r w:rsidR="0017101A">
        <w:rPr>
          <w:lang w:val="sr-Latn-RS"/>
        </w:rPr>
        <w:t>5</w:t>
      </w:r>
      <w:r>
        <w:rPr>
          <w:lang w:val="sr-Latn-RS"/>
        </w:rPr>
        <w:t xml:space="preserve"> – Generisanje elemenata Halton Quasi Monte Carlo sekvence sa direktivama za podelu posla (worksharing direktivama)</w:t>
      </w:r>
      <w:bookmarkEnd w:id="47"/>
    </w:p>
    <w:p w14:paraId="2C4A878C" w14:textId="77777777" w:rsidR="00C46310" w:rsidRDefault="00C46310" w:rsidP="00C46310">
      <w:pPr>
        <w:pStyle w:val="IInivonaslova-Potpoglavlje"/>
      </w:pPr>
      <w:bookmarkStart w:id="48" w:name="_Toc150644394"/>
      <w:r>
        <w:t>Tekst problema</w:t>
      </w:r>
      <w:bookmarkEnd w:id="48"/>
    </w:p>
    <w:p w14:paraId="0D73A04B" w14:textId="77777777" w:rsidR="003C6712" w:rsidRDefault="00E900C5" w:rsidP="00E900C5">
      <w:pPr>
        <w:pStyle w:val="Osnovnitekst"/>
        <w:rPr>
          <w:lang w:val="en-GB"/>
        </w:rPr>
      </w:pPr>
      <w:r w:rsidRPr="00E900C5">
        <w:rPr>
          <w:lang w:val="en-GB"/>
        </w:rPr>
        <w:t xml:space="preserve">Paralelizovati program koji se bavi problemom n tela (n-body problem). Sva tela imaju jediničnu masu, trokomponentni vektor položaja (x, y, z) i trokomponentni vektor brzine (vx, vy, vz). Simulaciju n tela se odvija u iteracijama, pri čemu se u svakoj iteraciji izračunava sila kojom sva tela deluju na sva ostala, a zatim se brzine i koordinate tela ažuriraju prema II Njutnovom zakonu. Brzine i položaji su slučajno generisani na početku simulacije. Zbog same prirode numeričke simulacije uveden je parametar SOFTENING, koji predstavlja korektivni faktor prilikom izračunavanja rastojanja između čestica (kako je gravitaciona sila obrnuto proporcionalna rastojanju između čestica, za nulta rastojanja i rastojanja bliska nuli, izračunata gravitaciona sila postaje izuzetno velika – teži beskonačnosti). </w:t>
      </w:r>
    </w:p>
    <w:p w14:paraId="4B6C5183" w14:textId="77777777" w:rsidR="003C6712" w:rsidRDefault="00E900C5" w:rsidP="00E900C5">
      <w:pPr>
        <w:pStyle w:val="Osnovnitekst"/>
        <w:rPr>
          <w:lang w:val="en-GB"/>
        </w:rPr>
      </w:pPr>
      <w:r w:rsidRPr="00E900C5">
        <w:rPr>
          <w:lang w:val="en-GB"/>
        </w:rPr>
        <w:t xml:space="preserve">Program se nalazi u datoteci direktorijumu nbodymini u arhivi koja je priložena uz ovaj dokument. Program koji treba paralelizovati nalazi se u datoteci nbody.c. Pored samog izračunavanja, program čuva rezultate svake iteracije u zasebnim datotekama (za svako telo se čuvaju pozicije i brzine), dok kod show_nbody.py kreira gif same simulacije. </w:t>
      </w:r>
    </w:p>
    <w:p w14:paraId="1699A836" w14:textId="27D9039C" w:rsidR="00E900C5" w:rsidRDefault="00E900C5" w:rsidP="00E900C5">
      <w:pPr>
        <w:pStyle w:val="Osnovnitekst"/>
        <w:rPr>
          <w:lang w:val="en-GB"/>
        </w:rPr>
      </w:pPr>
      <w:r w:rsidRPr="00E900C5">
        <w:rPr>
          <w:lang w:val="en-GB"/>
        </w:rPr>
        <w:t>Ukoliko je potrebno međusobno isključenje prilikom paralelizacije programa, koristiti kritične sekcije ili atomske operacije. Skripta run pokreće simulaciju za različite parametre, i nakon toga, za određene simulacije poziva python kod koji kreira gifove</w:t>
      </w:r>
      <w:r>
        <w:rPr>
          <w:lang w:val="en-GB"/>
        </w:rPr>
        <w:t>.</w:t>
      </w:r>
    </w:p>
    <w:p w14:paraId="280F6560" w14:textId="77777777" w:rsidR="00722A17" w:rsidRDefault="00722A17" w:rsidP="00E900C5">
      <w:pPr>
        <w:pStyle w:val="Osnovnitekst"/>
        <w:rPr>
          <w:lang w:val="en-GB"/>
        </w:rPr>
      </w:pPr>
    </w:p>
    <w:p w14:paraId="295D7105" w14:textId="77777777" w:rsidR="00722A17" w:rsidRDefault="00722A17" w:rsidP="00E900C5">
      <w:pPr>
        <w:pStyle w:val="Osnovnitekst"/>
        <w:rPr>
          <w:lang w:val="en-GB"/>
        </w:rPr>
      </w:pPr>
    </w:p>
    <w:p w14:paraId="0CD0D202" w14:textId="77777777" w:rsidR="00722A17" w:rsidRDefault="00722A17" w:rsidP="00E900C5">
      <w:pPr>
        <w:pStyle w:val="Osnovnitekst"/>
        <w:rPr>
          <w:lang w:val="en-GB"/>
        </w:rPr>
      </w:pPr>
    </w:p>
    <w:p w14:paraId="064C6141" w14:textId="77777777" w:rsidR="00722A17" w:rsidRDefault="00722A17" w:rsidP="00E900C5">
      <w:pPr>
        <w:pStyle w:val="Osnovnitekst"/>
        <w:rPr>
          <w:lang w:val="en-GB"/>
        </w:rPr>
      </w:pPr>
    </w:p>
    <w:p w14:paraId="156117D3" w14:textId="77777777" w:rsidR="00722A17" w:rsidRPr="00E900C5" w:rsidRDefault="00722A17" w:rsidP="00E900C5">
      <w:pPr>
        <w:pStyle w:val="Osnovnitekst"/>
      </w:pPr>
    </w:p>
    <w:p w14:paraId="423EC03B" w14:textId="77777777" w:rsidR="00C46310" w:rsidRDefault="00C46310" w:rsidP="00C46310">
      <w:pPr>
        <w:pStyle w:val="IInivonaslova-Potpoglavlje"/>
      </w:pPr>
      <w:bookmarkStart w:id="49" w:name="_Toc150644395"/>
      <w:r>
        <w:lastRenderedPageBreak/>
        <w:t>Delovi koje treba paralelizovati</w:t>
      </w:r>
      <w:bookmarkEnd w:id="49"/>
    </w:p>
    <w:p w14:paraId="7C615E03" w14:textId="77777777" w:rsidR="00C46310" w:rsidRDefault="00C46310" w:rsidP="00C46310">
      <w:pPr>
        <w:pStyle w:val="IIInivonaslova-Odeljak"/>
      </w:pPr>
      <w:bookmarkStart w:id="50" w:name="_Toc150644396"/>
      <w:r>
        <w:t>Diskusija</w:t>
      </w:r>
      <w:bookmarkEnd w:id="50"/>
      <w:r>
        <w:t xml:space="preserve"> </w:t>
      </w:r>
    </w:p>
    <w:p w14:paraId="50E676B7" w14:textId="15470B66" w:rsidR="00722A17" w:rsidRPr="00E0061D" w:rsidRDefault="00E0061D" w:rsidP="00722A17">
      <w:pPr>
        <w:pStyle w:val="Osnovnitekst"/>
        <w:rPr>
          <w:lang w:val="sr-Latn-RS"/>
        </w:rPr>
      </w:pPr>
      <w:r>
        <w:rPr>
          <w:lang w:val="sr-Latn-RS"/>
        </w:rPr>
        <w:t xml:space="preserve">Vrlo je pogodno paralelizovati </w:t>
      </w:r>
      <w:r w:rsidR="00D45F0C">
        <w:rPr>
          <w:lang w:val="sr-Latn-RS"/>
        </w:rPr>
        <w:t xml:space="preserve">ovde </w:t>
      </w:r>
      <w:r>
        <w:rPr>
          <w:lang w:val="sr-Latn-RS"/>
        </w:rPr>
        <w:t>spoljašnju petlju</w:t>
      </w:r>
      <w:r w:rsidR="00D45F0C">
        <w:rPr>
          <w:lang w:val="sr-Latn-RS"/>
        </w:rPr>
        <w:t xml:space="preserve"> pošto su iteracije međusobno nezavisne.</w:t>
      </w:r>
    </w:p>
    <w:p w14:paraId="4DFCACE9" w14:textId="7A9BCF5B" w:rsidR="00B76EE9" w:rsidRDefault="00970F26" w:rsidP="009E0027">
      <w:pPr>
        <w:pStyle w:val="Osnovnitekst"/>
        <w:rPr>
          <w:lang w:val="en-US"/>
        </w:rPr>
      </w:pPr>
      <w:r>
        <w:rPr>
          <w:noProof/>
          <w:lang w:val="en-US"/>
        </w:rPr>
        <w:drawing>
          <wp:inline distT="0" distB="0" distL="0" distR="0" wp14:anchorId="4CF84DC2" wp14:editId="768986F6">
            <wp:extent cx="6120130" cy="6009005"/>
            <wp:effectExtent l="0" t="0" r="0" b="0"/>
            <wp:docPr id="1872098046" name="Picture 6"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098046" name="Picture 6" descr="A computer screen shot of a program&#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6120130" cy="6009005"/>
                    </a:xfrm>
                    <a:prstGeom prst="rect">
                      <a:avLst/>
                    </a:prstGeom>
                  </pic:spPr>
                </pic:pic>
              </a:graphicData>
            </a:graphic>
          </wp:inline>
        </w:drawing>
      </w:r>
      <w:bookmarkStart w:id="51" w:name="_Toc150644397"/>
    </w:p>
    <w:p w14:paraId="377A0ACE" w14:textId="3F6B9AF2" w:rsidR="00D91DB3" w:rsidRDefault="00D91DB3" w:rsidP="00D91DB3">
      <w:pPr>
        <w:pStyle w:val="Osnovnitekst"/>
        <w:ind w:firstLine="0"/>
        <w:rPr>
          <w:lang w:val="en-US"/>
        </w:rPr>
      </w:pPr>
      <w:r>
        <w:rPr>
          <w:lang w:val="en-US"/>
        </w:rPr>
        <w:tab/>
        <w:t>Ovo je takođe jedina paralelizacija petlje koja nam je donela ubrzanje programa za veći broj nebeskih tela.</w:t>
      </w:r>
    </w:p>
    <w:p w14:paraId="2C4CCE18" w14:textId="77777777" w:rsidR="00B76EE9" w:rsidRDefault="00B76EE9" w:rsidP="002E4C21">
      <w:pPr>
        <w:pStyle w:val="Osnovnitekst"/>
        <w:rPr>
          <w:lang w:val="en-US"/>
        </w:rPr>
      </w:pPr>
    </w:p>
    <w:p w14:paraId="0A526257" w14:textId="77777777" w:rsidR="00B76EE9" w:rsidRDefault="00B76EE9" w:rsidP="002E4C21">
      <w:pPr>
        <w:pStyle w:val="Osnovnitekst"/>
        <w:rPr>
          <w:lang w:val="en-US"/>
        </w:rPr>
      </w:pPr>
    </w:p>
    <w:p w14:paraId="25E96BAC" w14:textId="198B268B" w:rsidR="002E4C21" w:rsidRDefault="002E4C21" w:rsidP="002E4C21">
      <w:pPr>
        <w:pStyle w:val="Osnovnitekst"/>
        <w:rPr>
          <w:lang w:val="en-US"/>
        </w:rPr>
      </w:pPr>
      <w:r>
        <w:rPr>
          <w:lang w:val="en-US"/>
        </w:rPr>
        <w:lastRenderedPageBreak/>
        <w:t>Ova petlja bi mogla da se paralelizuje:</w:t>
      </w:r>
    </w:p>
    <w:p w14:paraId="79AA55FF" w14:textId="350E9C18" w:rsidR="002E4C21" w:rsidRDefault="00B76EE9" w:rsidP="002E4C21">
      <w:pPr>
        <w:pStyle w:val="Osnovnitekst"/>
        <w:rPr>
          <w:lang w:val="en-US"/>
        </w:rPr>
      </w:pPr>
      <w:r>
        <w:rPr>
          <w:noProof/>
          <w:lang w:val="en-US"/>
        </w:rPr>
        <w:drawing>
          <wp:inline distT="0" distB="0" distL="0" distR="0" wp14:anchorId="0C870BAE" wp14:editId="006C66F9">
            <wp:extent cx="5515745" cy="1705213"/>
            <wp:effectExtent l="0" t="0" r="8890" b="9525"/>
            <wp:docPr id="1488322379" name="Picture 7"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22379" name="Picture 7" descr="A computer code on a black background&#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5515745" cy="1705213"/>
                    </a:xfrm>
                    <a:prstGeom prst="rect">
                      <a:avLst/>
                    </a:prstGeom>
                  </pic:spPr>
                </pic:pic>
              </a:graphicData>
            </a:graphic>
          </wp:inline>
        </w:drawing>
      </w:r>
    </w:p>
    <w:p w14:paraId="14539EC0" w14:textId="52E8B483" w:rsidR="00A26EAD" w:rsidRDefault="00A26EAD" w:rsidP="002E4C21">
      <w:pPr>
        <w:pStyle w:val="Osnovnitekst"/>
        <w:rPr>
          <w:lang w:val="en-US"/>
        </w:rPr>
      </w:pPr>
      <w:r>
        <w:rPr>
          <w:lang w:val="en-US"/>
        </w:rPr>
        <w:t>Međutim, isprobali smo i ne isplati se jer se program tada uspori</w:t>
      </w:r>
      <w:r w:rsidR="00AA6149">
        <w:rPr>
          <w:lang w:val="en-US"/>
        </w:rPr>
        <w:t xml:space="preserve"> zbog dodatnih režijskih troškova od paralelizacije</w:t>
      </w:r>
      <w:r w:rsidR="00EC2E75">
        <w:rPr>
          <w:lang w:val="en-US"/>
        </w:rPr>
        <w:t xml:space="preserve"> koji su veći od benefita te paralelizacije pošto se ova funkcija poziva samo jednom na početku našeg programa i nikada više</w:t>
      </w:r>
      <w:r>
        <w:rPr>
          <w:lang w:val="en-US"/>
        </w:rPr>
        <w:t>.</w:t>
      </w:r>
    </w:p>
    <w:p w14:paraId="51944750" w14:textId="1EA6C148" w:rsidR="00A14BA3" w:rsidRDefault="00A14BA3" w:rsidP="002E4C21">
      <w:pPr>
        <w:pStyle w:val="Osnovnitekst"/>
        <w:rPr>
          <w:lang w:val="en-US"/>
        </w:rPr>
      </w:pPr>
      <w:r>
        <w:rPr>
          <w:lang w:val="en-US"/>
        </w:rPr>
        <w:t>Evo još jedne petlje koja bi mogla da se paralelizuje:</w:t>
      </w:r>
    </w:p>
    <w:p w14:paraId="79A81096" w14:textId="4367265C" w:rsidR="00D257FA" w:rsidRDefault="00D257FA" w:rsidP="002E4C21">
      <w:pPr>
        <w:pStyle w:val="Osnovnitekst"/>
        <w:rPr>
          <w:lang w:val="en-US"/>
        </w:rPr>
      </w:pPr>
      <w:r>
        <w:rPr>
          <w:noProof/>
          <w:lang w:val="en-US"/>
        </w:rPr>
        <w:drawing>
          <wp:inline distT="0" distB="0" distL="0" distR="0" wp14:anchorId="67377588" wp14:editId="323B9134">
            <wp:extent cx="5532120" cy="641721"/>
            <wp:effectExtent l="0" t="0" r="0" b="6350"/>
            <wp:docPr id="12840554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055412" name="Picture 1284055412"/>
                    <pic:cNvPicPr/>
                  </pic:nvPicPr>
                  <pic:blipFill>
                    <a:blip r:embed="rId42">
                      <a:extLst>
                        <a:ext uri="{28A0092B-C50C-407E-A947-70E740481C1C}">
                          <a14:useLocalDpi xmlns:a14="http://schemas.microsoft.com/office/drawing/2010/main" val="0"/>
                        </a:ext>
                      </a:extLst>
                    </a:blip>
                    <a:stretch>
                      <a:fillRect/>
                    </a:stretch>
                  </pic:blipFill>
                  <pic:spPr>
                    <a:xfrm>
                      <a:off x="0" y="0"/>
                      <a:ext cx="5574265" cy="646610"/>
                    </a:xfrm>
                    <a:prstGeom prst="rect">
                      <a:avLst/>
                    </a:prstGeom>
                  </pic:spPr>
                </pic:pic>
              </a:graphicData>
            </a:graphic>
          </wp:inline>
        </w:drawing>
      </w:r>
    </w:p>
    <w:p w14:paraId="1F093527" w14:textId="053C79FE" w:rsidR="00291C02" w:rsidRDefault="00DB78D9" w:rsidP="002E4C21">
      <w:pPr>
        <w:pStyle w:val="Osnovnitekst"/>
        <w:rPr>
          <w:lang w:val="en-US"/>
        </w:rPr>
      </w:pPr>
      <w:r>
        <w:rPr>
          <w:lang w:val="en-US"/>
        </w:rPr>
        <w:t>Isprobali smo i ovo, i</w:t>
      </w:r>
      <w:r w:rsidR="001F24C7">
        <w:rPr>
          <w:lang w:val="en-US"/>
        </w:rPr>
        <w:t xml:space="preserve"> program se uspori dodatno, tako da smo odustali od ove paralelizacije.</w:t>
      </w:r>
    </w:p>
    <w:p w14:paraId="7F1B0992" w14:textId="65880D60" w:rsidR="00E46B65" w:rsidRDefault="00E46B65" w:rsidP="002E4C21">
      <w:pPr>
        <w:pStyle w:val="Osnovnitekst"/>
        <w:rPr>
          <w:lang w:val="en-US"/>
        </w:rPr>
      </w:pPr>
      <w:r>
        <w:rPr>
          <w:lang w:val="en-US"/>
        </w:rPr>
        <w:t>Razmatrali smo i paralelizaciju ove petlje:</w:t>
      </w:r>
    </w:p>
    <w:p w14:paraId="5F0954FE" w14:textId="38752247" w:rsidR="00E46B65" w:rsidRDefault="00E46B65" w:rsidP="002E4C21">
      <w:pPr>
        <w:pStyle w:val="Osnovnitekst"/>
        <w:rPr>
          <w:lang w:val="en-US"/>
        </w:rPr>
      </w:pPr>
      <w:r>
        <w:rPr>
          <w:noProof/>
          <w:lang w:val="en-US"/>
        </w:rPr>
        <w:drawing>
          <wp:inline distT="0" distB="0" distL="0" distR="0" wp14:anchorId="00B0CC66" wp14:editId="42F4CC2E">
            <wp:extent cx="2735580" cy="1242661"/>
            <wp:effectExtent l="0" t="0" r="7620" b="0"/>
            <wp:docPr id="473821245" name="Picture 9"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21245" name="Picture 9" descr="A black background with white text&#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2735580" cy="1242661"/>
                    </a:xfrm>
                    <a:prstGeom prst="rect">
                      <a:avLst/>
                    </a:prstGeom>
                  </pic:spPr>
                </pic:pic>
              </a:graphicData>
            </a:graphic>
          </wp:inline>
        </w:drawing>
      </w:r>
    </w:p>
    <w:p w14:paraId="5DA043EE" w14:textId="6EE47448" w:rsidR="00E46B65" w:rsidRDefault="00E46B65" w:rsidP="002E4C21">
      <w:pPr>
        <w:pStyle w:val="Osnovnitekst"/>
        <w:rPr>
          <w:lang w:val="en-US"/>
        </w:rPr>
      </w:pPr>
      <w:r>
        <w:rPr>
          <w:lang w:val="en-US"/>
        </w:rPr>
        <w:t>Ali i tu smo dobili usporenje, pa nećemo ni ovde raditi paralelizaciju.</w:t>
      </w:r>
    </w:p>
    <w:p w14:paraId="2E328EA6" w14:textId="77777777" w:rsidR="00F42BA0" w:rsidRDefault="00F42BA0" w:rsidP="002E4C21">
      <w:pPr>
        <w:pStyle w:val="Osnovnitekst"/>
        <w:rPr>
          <w:lang w:val="en-US"/>
        </w:rPr>
      </w:pPr>
    </w:p>
    <w:p w14:paraId="1727A3F3" w14:textId="77777777" w:rsidR="00F42BA0" w:rsidRDefault="00F42BA0" w:rsidP="002E4C21">
      <w:pPr>
        <w:pStyle w:val="Osnovnitekst"/>
        <w:rPr>
          <w:lang w:val="en-US"/>
        </w:rPr>
      </w:pPr>
    </w:p>
    <w:p w14:paraId="57D8DE59" w14:textId="77777777" w:rsidR="00F42BA0" w:rsidRDefault="00F42BA0" w:rsidP="002E4C21">
      <w:pPr>
        <w:pStyle w:val="Osnovnitekst"/>
        <w:rPr>
          <w:lang w:val="en-US"/>
        </w:rPr>
      </w:pPr>
    </w:p>
    <w:p w14:paraId="111382EE" w14:textId="77777777" w:rsidR="00F42BA0" w:rsidRDefault="00F42BA0" w:rsidP="002E4C21">
      <w:pPr>
        <w:pStyle w:val="Osnovnitekst"/>
        <w:rPr>
          <w:lang w:val="en-US"/>
        </w:rPr>
      </w:pPr>
    </w:p>
    <w:p w14:paraId="799EC40B" w14:textId="77777777" w:rsidR="00F42BA0" w:rsidRDefault="00F42BA0" w:rsidP="002E4C21">
      <w:pPr>
        <w:pStyle w:val="Osnovnitekst"/>
        <w:rPr>
          <w:lang w:val="en-US"/>
        </w:rPr>
      </w:pPr>
    </w:p>
    <w:p w14:paraId="66519311" w14:textId="77777777" w:rsidR="00F42BA0" w:rsidRDefault="00F42BA0" w:rsidP="00F333CE">
      <w:pPr>
        <w:pStyle w:val="Osnovnitekst"/>
        <w:ind w:firstLine="0"/>
        <w:rPr>
          <w:lang w:val="en-US"/>
        </w:rPr>
      </w:pPr>
    </w:p>
    <w:p w14:paraId="45C3FD0D" w14:textId="77777777" w:rsidR="00DA3D70" w:rsidRDefault="008D4303" w:rsidP="002E4C21">
      <w:pPr>
        <w:pStyle w:val="Osnovnitekst"/>
        <w:rPr>
          <w:lang w:val="en-US"/>
        </w:rPr>
      </w:pPr>
      <w:r>
        <w:rPr>
          <w:lang w:val="en-US"/>
        </w:rPr>
        <w:lastRenderedPageBreak/>
        <w:t xml:space="preserve">Pomislili smo i da paralelizujemo </w:t>
      </w:r>
      <w:r w:rsidR="00B85415">
        <w:rPr>
          <w:lang w:val="en-US"/>
        </w:rPr>
        <w:t>ovde spoljašnju petlju</w:t>
      </w:r>
      <w:r w:rsidR="00DA3D70">
        <w:rPr>
          <w:lang w:val="en-US"/>
        </w:rPr>
        <w:t>.</w:t>
      </w:r>
      <w:r w:rsidR="00B85415">
        <w:rPr>
          <w:lang w:val="en-US"/>
        </w:rPr>
        <w:t xml:space="preserve"> </w:t>
      </w:r>
    </w:p>
    <w:p w14:paraId="5BEB58B3" w14:textId="5D9E49DA" w:rsidR="00DA3D70" w:rsidRDefault="00F42BA0" w:rsidP="002E4C21">
      <w:pPr>
        <w:pStyle w:val="Osnovnitekst"/>
        <w:rPr>
          <w:lang w:val="en-US"/>
        </w:rPr>
      </w:pPr>
      <w:r>
        <w:rPr>
          <w:noProof/>
          <w:lang w:val="en-US"/>
        </w:rPr>
        <w:drawing>
          <wp:inline distT="0" distB="0" distL="0" distR="0" wp14:anchorId="1C8407DD" wp14:editId="6591B958">
            <wp:extent cx="3867690" cy="3029373"/>
            <wp:effectExtent l="0" t="0" r="0" b="0"/>
            <wp:docPr id="859565072" name="Picture 10"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565072" name="Picture 10" descr="A computer screen shot of a program&#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3867690" cy="3029373"/>
                    </a:xfrm>
                    <a:prstGeom prst="rect">
                      <a:avLst/>
                    </a:prstGeom>
                  </pic:spPr>
                </pic:pic>
              </a:graphicData>
            </a:graphic>
          </wp:inline>
        </w:drawing>
      </w:r>
    </w:p>
    <w:p w14:paraId="14612F00" w14:textId="1B8FC4BB" w:rsidR="008D4303" w:rsidRDefault="00DA3D70" w:rsidP="002E4C21">
      <w:pPr>
        <w:pStyle w:val="Osnovnitekst"/>
        <w:rPr>
          <w:lang w:val="en-US"/>
        </w:rPr>
      </w:pPr>
      <w:r>
        <w:rPr>
          <w:lang w:val="en-US"/>
        </w:rPr>
        <w:t>M</w:t>
      </w:r>
      <w:r w:rsidR="00B85415">
        <w:rPr>
          <w:lang w:val="en-US"/>
        </w:rPr>
        <w:t>eđutim shvatili smo da tako ne bismo dobili korektne rezultate</w:t>
      </w:r>
      <w:r w:rsidR="00971DF4">
        <w:rPr>
          <w:lang w:val="en-US"/>
        </w:rPr>
        <w:t xml:space="preserve"> zato što je važno da se uvek prvo pozove funkcija bodyForce kako bi se ažurirale koordinate brzine svakog nebeskog tela, pa onda nakon toga da se ažuriraju koordinate položaja svih nebeskih tela. Jasno je da, kada bismo paralelizovali ovu spoljašnju petlju, ne bi bio garantovan ovakav sled izvršavanja jer bi bilo omogućeno da se dogodi da više niti istovremeno pozove funkciju bodyForce i pre nego što su ikakva ažuriranja koordinata položaja urađena od strane bilo koje niti, </w:t>
      </w:r>
      <w:r w:rsidR="00780B50">
        <w:rPr>
          <w:lang w:val="en-US"/>
        </w:rPr>
        <w:t>pa se tada</w:t>
      </w:r>
      <w:r w:rsidR="00971DF4">
        <w:rPr>
          <w:lang w:val="en-US"/>
        </w:rPr>
        <w:t xml:space="preserve"> uopšte ne bi dobilo isto pomeranje nebeskih tela kao u sekvencijalnoj implementaciji problema, već bismo imali nedeterminističko kretanje nebeskih tela. Ovo naravno ne želimo jer je neophodno da paralelna implementacija problema ima iste rezultate kao i sekvencijalna kako bi paralelizacija </w:t>
      </w:r>
      <w:r w:rsidR="00F66F54">
        <w:rPr>
          <w:lang w:val="en-US"/>
        </w:rPr>
        <w:t xml:space="preserve">uopšte </w:t>
      </w:r>
      <w:r w:rsidR="00971DF4">
        <w:rPr>
          <w:lang w:val="en-US"/>
        </w:rPr>
        <w:t>imala smisla.</w:t>
      </w:r>
    </w:p>
    <w:p w14:paraId="11D5268D" w14:textId="1FB73928" w:rsidR="00F56B7A" w:rsidRDefault="00F56B7A" w:rsidP="00600009">
      <w:pPr>
        <w:pStyle w:val="IIInivonaslova-Odeljak"/>
      </w:pPr>
      <w:r>
        <w:t>Način paralelizacije</w:t>
      </w:r>
    </w:p>
    <w:p w14:paraId="6CD81682" w14:textId="553FD705" w:rsidR="00600009" w:rsidRDefault="0030038F" w:rsidP="00600009">
      <w:pPr>
        <w:pStyle w:val="Osnovnitekst"/>
      </w:pPr>
      <w:r>
        <w:t>N</w:t>
      </w:r>
      <w:r w:rsidR="00F87491">
        <w:t xml:space="preserve">a kraju </w:t>
      </w:r>
      <w:r>
        <w:t xml:space="preserve">smo </w:t>
      </w:r>
      <w:r w:rsidR="00F87491">
        <w:t xml:space="preserve">zaključili da je najbolje paralelizovati samo </w:t>
      </w:r>
      <w:r w:rsidR="000B0E2A">
        <w:t>spoljašnju for petlju u funkciji bodyForce, pa pošto je ona pravilna najbolje je tu paralelizaciju uraditi for direktivom.</w:t>
      </w:r>
    </w:p>
    <w:p w14:paraId="7337A34B" w14:textId="77777777" w:rsidR="00EF3A85" w:rsidRDefault="00EF3A85" w:rsidP="00600009">
      <w:pPr>
        <w:pStyle w:val="Osnovnitekst"/>
      </w:pPr>
    </w:p>
    <w:p w14:paraId="5BEF779B" w14:textId="77777777" w:rsidR="00EF3A85" w:rsidRPr="00600009" w:rsidRDefault="00EF3A85" w:rsidP="00600009">
      <w:pPr>
        <w:pStyle w:val="Osnovnitekst"/>
      </w:pPr>
    </w:p>
    <w:p w14:paraId="1B80DD03" w14:textId="77777777" w:rsidR="00C46310" w:rsidRDefault="00C46310" w:rsidP="00C46310">
      <w:pPr>
        <w:pStyle w:val="IInivonaslova-Potpoglavlje"/>
      </w:pPr>
      <w:bookmarkStart w:id="52" w:name="_Toc150644398"/>
      <w:bookmarkEnd w:id="51"/>
      <w:r>
        <w:lastRenderedPageBreak/>
        <w:t>Rezultati</w:t>
      </w:r>
      <w:bookmarkEnd w:id="52"/>
    </w:p>
    <w:p w14:paraId="39AB7DBA" w14:textId="77777777" w:rsidR="00C46310" w:rsidRDefault="00C46310" w:rsidP="00C46310">
      <w:pPr>
        <w:pStyle w:val="IIInivonaslova-Odeljak"/>
      </w:pPr>
      <w:bookmarkStart w:id="53" w:name="_Toc150644399"/>
      <w:r>
        <w:t>Logovi izvršavanja</w:t>
      </w:r>
      <w:bookmarkEnd w:id="53"/>
    </w:p>
    <w:p w14:paraId="6987DA11" w14:textId="51E05C4C" w:rsidR="00991CF7" w:rsidRDefault="00991CF7" w:rsidP="00991CF7">
      <w:pPr>
        <w:pStyle w:val="Programskikod"/>
      </w:pPr>
      <w:r>
        <w:t>Running ./nbody with 30 particles, 100 iterations, and saving to simulation_1</w:t>
      </w:r>
      <w:r>
        <w:t xml:space="preserve"> </w:t>
      </w:r>
      <w:r>
        <w:t xml:space="preserve"> folder</w:t>
      </w:r>
    </w:p>
    <w:p w14:paraId="1BC5B564" w14:textId="77777777" w:rsidR="00991CF7" w:rsidRDefault="00991CF7" w:rsidP="00991CF7">
      <w:pPr>
        <w:pStyle w:val="Programskikod"/>
      </w:pPr>
      <w:r>
        <w:t>Sequential implementation execution time: 0.007780s</w:t>
      </w:r>
    </w:p>
    <w:p w14:paraId="0ACC706F" w14:textId="77777777" w:rsidR="00991CF7" w:rsidRDefault="00991CF7" w:rsidP="00991CF7">
      <w:pPr>
        <w:pStyle w:val="Programskikod"/>
      </w:pPr>
      <w:r>
        <w:t>Parallel implementation (one thread) execution time: 0.003356s</w:t>
      </w:r>
    </w:p>
    <w:p w14:paraId="60020127" w14:textId="77777777" w:rsidR="00991CF7" w:rsidRDefault="00991CF7" w:rsidP="00991CF7">
      <w:pPr>
        <w:pStyle w:val="Programskikod"/>
      </w:pPr>
      <w:r>
        <w:t>Test PASSED</w:t>
      </w:r>
    </w:p>
    <w:p w14:paraId="47F3232A" w14:textId="77777777" w:rsidR="00991CF7" w:rsidRDefault="00991CF7" w:rsidP="00991CF7">
      <w:pPr>
        <w:pStyle w:val="Programskikod"/>
      </w:pPr>
      <w:r>
        <w:t>Parallel implementation (two threads) execution time: 0.066015s</w:t>
      </w:r>
    </w:p>
    <w:p w14:paraId="5598CE9C" w14:textId="77777777" w:rsidR="00991CF7" w:rsidRDefault="00991CF7" w:rsidP="00991CF7">
      <w:pPr>
        <w:pStyle w:val="Programskikod"/>
      </w:pPr>
      <w:r>
        <w:t>Test PASSED</w:t>
      </w:r>
    </w:p>
    <w:p w14:paraId="623B1408" w14:textId="77777777" w:rsidR="00991CF7" w:rsidRDefault="00991CF7" w:rsidP="00991CF7">
      <w:pPr>
        <w:pStyle w:val="Programskikod"/>
      </w:pPr>
      <w:r>
        <w:t>Parallel implementation (four threads) execution time: 0.022392s</w:t>
      </w:r>
    </w:p>
    <w:p w14:paraId="0F7C5D30" w14:textId="77777777" w:rsidR="00991CF7" w:rsidRDefault="00991CF7" w:rsidP="00991CF7">
      <w:pPr>
        <w:pStyle w:val="Programskikod"/>
      </w:pPr>
      <w:r>
        <w:t>Test PASSED</w:t>
      </w:r>
    </w:p>
    <w:p w14:paraId="310FAB97" w14:textId="77777777" w:rsidR="00991CF7" w:rsidRDefault="00991CF7" w:rsidP="00991CF7">
      <w:pPr>
        <w:pStyle w:val="Programskikod"/>
      </w:pPr>
      <w:r>
        <w:t>Parallel implementation (eight threads) execution time: 0.031040s</w:t>
      </w:r>
    </w:p>
    <w:p w14:paraId="3C4DCBE6" w14:textId="41369FB0" w:rsidR="00EF3A85" w:rsidRDefault="00991CF7" w:rsidP="00991CF7">
      <w:pPr>
        <w:pStyle w:val="Programskikod"/>
      </w:pPr>
      <w:r>
        <w:t>Test PASSED</w:t>
      </w:r>
    </w:p>
    <w:p w14:paraId="0F9401A3" w14:textId="7393B0BB" w:rsidR="00EF3A85" w:rsidRDefault="00EF3A85" w:rsidP="00EF3A85">
      <w:pPr>
        <w:pStyle w:val="Oznakaslike"/>
      </w:pPr>
      <w:r>
        <w:t xml:space="preserve">Izvršavanje komande </w:t>
      </w:r>
      <w:r w:rsidR="002A68C7" w:rsidRPr="002A68C7">
        <w:t xml:space="preserve">./nbody </w:t>
      </w:r>
      <w:r w:rsidR="002A68C7">
        <w:t>30 100 simulation_1</w:t>
      </w:r>
    </w:p>
    <w:p w14:paraId="7610B45E" w14:textId="77777777" w:rsidR="00263D0E" w:rsidRDefault="00263D0E" w:rsidP="00263D0E">
      <w:pPr>
        <w:pStyle w:val="Programskikod"/>
      </w:pPr>
      <w:r>
        <w:t>Running ./nbody with 30 particles, 1000 iterations, and saving to simulation_2 folder</w:t>
      </w:r>
    </w:p>
    <w:p w14:paraId="79E4843D" w14:textId="77777777" w:rsidR="00263D0E" w:rsidRDefault="00263D0E" w:rsidP="00263D0E">
      <w:pPr>
        <w:pStyle w:val="Programskikod"/>
      </w:pPr>
      <w:r>
        <w:t>Sequential implementation execution time: 0.034302s</w:t>
      </w:r>
    </w:p>
    <w:p w14:paraId="4EB20F5F" w14:textId="77777777" w:rsidR="00263D0E" w:rsidRDefault="00263D0E" w:rsidP="00263D0E">
      <w:pPr>
        <w:pStyle w:val="Programskikod"/>
      </w:pPr>
      <w:r>
        <w:t>Parallel implementation (one thread) execution time: 0.036580s</w:t>
      </w:r>
    </w:p>
    <w:p w14:paraId="2004890E" w14:textId="77777777" w:rsidR="00263D0E" w:rsidRDefault="00263D0E" w:rsidP="00263D0E">
      <w:pPr>
        <w:pStyle w:val="Programskikod"/>
      </w:pPr>
      <w:r>
        <w:t>Test PASSED</w:t>
      </w:r>
    </w:p>
    <w:p w14:paraId="690A93E2" w14:textId="77777777" w:rsidR="00263D0E" w:rsidRDefault="00263D0E" w:rsidP="00263D0E">
      <w:pPr>
        <w:pStyle w:val="Programskikod"/>
      </w:pPr>
      <w:r>
        <w:t>Parallel implementation (two threads) execution time: 0.058436s</w:t>
      </w:r>
    </w:p>
    <w:p w14:paraId="55D82EF9" w14:textId="77777777" w:rsidR="00263D0E" w:rsidRDefault="00263D0E" w:rsidP="00263D0E">
      <w:pPr>
        <w:pStyle w:val="Programskikod"/>
      </w:pPr>
      <w:r>
        <w:t>Test PASSED</w:t>
      </w:r>
    </w:p>
    <w:p w14:paraId="618EF98C" w14:textId="77777777" w:rsidR="00263D0E" w:rsidRDefault="00263D0E" w:rsidP="00263D0E">
      <w:pPr>
        <w:pStyle w:val="Programskikod"/>
      </w:pPr>
      <w:r>
        <w:t>Parallel implementation (four threads) execution time: 0.057357s</w:t>
      </w:r>
    </w:p>
    <w:p w14:paraId="450849B3" w14:textId="77777777" w:rsidR="00263D0E" w:rsidRDefault="00263D0E" w:rsidP="00263D0E">
      <w:pPr>
        <w:pStyle w:val="Programskikod"/>
      </w:pPr>
      <w:r>
        <w:t>Test PASSED</w:t>
      </w:r>
    </w:p>
    <w:p w14:paraId="6A0029B2" w14:textId="77777777" w:rsidR="00263D0E" w:rsidRDefault="00263D0E" w:rsidP="00263D0E">
      <w:pPr>
        <w:pStyle w:val="Programskikod"/>
      </w:pPr>
      <w:r>
        <w:t>Parallel implementation (eight threads) execution time: 0.104761s</w:t>
      </w:r>
    </w:p>
    <w:p w14:paraId="044D1B70" w14:textId="234C916B" w:rsidR="005134B4" w:rsidRDefault="00263D0E" w:rsidP="00263D0E">
      <w:pPr>
        <w:pStyle w:val="Programskikod"/>
      </w:pPr>
      <w:r>
        <w:t>Test PASSED</w:t>
      </w:r>
    </w:p>
    <w:p w14:paraId="1D224C84" w14:textId="68A24159" w:rsidR="005134B4" w:rsidRDefault="005134B4" w:rsidP="005134B4">
      <w:pPr>
        <w:pStyle w:val="Oznakaslike"/>
      </w:pPr>
      <w:r>
        <w:t xml:space="preserve">Izvršavanje komande </w:t>
      </w:r>
      <w:r w:rsidRPr="002A68C7">
        <w:t xml:space="preserve">./nbody </w:t>
      </w:r>
      <w:r>
        <w:t>30 100</w:t>
      </w:r>
      <w:r w:rsidR="00991121">
        <w:t>0</w:t>
      </w:r>
      <w:r>
        <w:t xml:space="preserve"> simulation_</w:t>
      </w:r>
      <w:r w:rsidR="00991121">
        <w:t>2</w:t>
      </w:r>
    </w:p>
    <w:p w14:paraId="1F132635" w14:textId="77777777" w:rsidR="006339A2" w:rsidRDefault="006339A2" w:rsidP="006339A2">
      <w:pPr>
        <w:pStyle w:val="Programskikod"/>
      </w:pPr>
      <w:r>
        <w:t>Running ./nbody with 3000 particles, 100 iterations, and saving to simulation_3 folder</w:t>
      </w:r>
    </w:p>
    <w:p w14:paraId="3CAD7C05" w14:textId="77777777" w:rsidR="006339A2" w:rsidRDefault="006339A2" w:rsidP="006339A2">
      <w:pPr>
        <w:pStyle w:val="Programskikod"/>
      </w:pPr>
      <w:r>
        <w:t>Sequential implementation execution time: 2.410705s</w:t>
      </w:r>
    </w:p>
    <w:p w14:paraId="667BB191" w14:textId="77777777" w:rsidR="006339A2" w:rsidRDefault="006339A2" w:rsidP="006339A2">
      <w:pPr>
        <w:pStyle w:val="Programskikod"/>
      </w:pPr>
      <w:r>
        <w:t>Parallel implementation (one thread) execution time: 2.367187s</w:t>
      </w:r>
    </w:p>
    <w:p w14:paraId="3257FB24" w14:textId="77777777" w:rsidR="006339A2" w:rsidRDefault="006339A2" w:rsidP="006339A2">
      <w:pPr>
        <w:pStyle w:val="Programskikod"/>
      </w:pPr>
      <w:r>
        <w:t>Test PASSED</w:t>
      </w:r>
    </w:p>
    <w:p w14:paraId="744A6A65" w14:textId="77777777" w:rsidR="006339A2" w:rsidRDefault="006339A2" w:rsidP="006339A2">
      <w:pPr>
        <w:pStyle w:val="Programskikod"/>
      </w:pPr>
      <w:r>
        <w:t>Parallel implementation (two threads) execution time: 1.339817s</w:t>
      </w:r>
    </w:p>
    <w:p w14:paraId="65E0881F" w14:textId="77777777" w:rsidR="006339A2" w:rsidRDefault="006339A2" w:rsidP="006339A2">
      <w:pPr>
        <w:pStyle w:val="Programskikod"/>
      </w:pPr>
      <w:r>
        <w:t>Test PASSED</w:t>
      </w:r>
    </w:p>
    <w:p w14:paraId="71D2E899" w14:textId="77777777" w:rsidR="006339A2" w:rsidRDefault="006339A2" w:rsidP="006339A2">
      <w:pPr>
        <w:pStyle w:val="Programskikod"/>
      </w:pPr>
      <w:r>
        <w:t>Parallel implementation (four threads) execution time: 0.877911s</w:t>
      </w:r>
    </w:p>
    <w:p w14:paraId="43321F88" w14:textId="77777777" w:rsidR="006339A2" w:rsidRDefault="006339A2" w:rsidP="006339A2">
      <w:pPr>
        <w:pStyle w:val="Programskikod"/>
      </w:pPr>
      <w:r>
        <w:t>Test PASSED</w:t>
      </w:r>
    </w:p>
    <w:p w14:paraId="74F07840" w14:textId="77777777" w:rsidR="006339A2" w:rsidRDefault="006339A2" w:rsidP="006339A2">
      <w:pPr>
        <w:pStyle w:val="Programskikod"/>
      </w:pPr>
      <w:r>
        <w:t>Parallel implementation (eight threads) execution time: 0.567523s</w:t>
      </w:r>
    </w:p>
    <w:p w14:paraId="5C6401E7" w14:textId="484212E8" w:rsidR="005134B4" w:rsidRDefault="006339A2" w:rsidP="006339A2">
      <w:pPr>
        <w:pStyle w:val="Programskikod"/>
      </w:pPr>
      <w:r>
        <w:t>Test PASSED</w:t>
      </w:r>
    </w:p>
    <w:p w14:paraId="03A9DF2D" w14:textId="73EE1FF5" w:rsidR="005134B4" w:rsidRDefault="005134B4" w:rsidP="005134B4">
      <w:pPr>
        <w:pStyle w:val="Oznakaslike"/>
      </w:pPr>
      <w:r>
        <w:t xml:space="preserve">Izvršavanje komande </w:t>
      </w:r>
      <w:r w:rsidRPr="002A68C7">
        <w:t xml:space="preserve">./nbody </w:t>
      </w:r>
      <w:r>
        <w:t>3</w:t>
      </w:r>
      <w:r w:rsidR="00EF77AC">
        <w:t>000</w:t>
      </w:r>
      <w:r>
        <w:t xml:space="preserve"> 100 simulation_</w:t>
      </w:r>
      <w:r w:rsidR="00EF77AC">
        <w:t>3</w:t>
      </w:r>
    </w:p>
    <w:p w14:paraId="0845B33F" w14:textId="77777777" w:rsidR="00DB46D3" w:rsidRDefault="00DB46D3" w:rsidP="00DB46D3">
      <w:pPr>
        <w:pStyle w:val="Programskikod"/>
      </w:pPr>
      <w:r>
        <w:lastRenderedPageBreak/>
        <w:t>Running ./nbody with 3000 particles, 1000 iterations, and saving to simulation_4 folder</w:t>
      </w:r>
    </w:p>
    <w:p w14:paraId="74FA1B8D" w14:textId="77777777" w:rsidR="00DB46D3" w:rsidRDefault="00DB46D3" w:rsidP="00DB46D3">
      <w:pPr>
        <w:pStyle w:val="Programskikod"/>
      </w:pPr>
      <w:r>
        <w:t>Sequential implementation execution time: 23.769746s</w:t>
      </w:r>
    </w:p>
    <w:p w14:paraId="39FFDBBF" w14:textId="77777777" w:rsidR="00DB46D3" w:rsidRDefault="00DB46D3" w:rsidP="00DB46D3">
      <w:pPr>
        <w:pStyle w:val="Programskikod"/>
      </w:pPr>
      <w:r>
        <w:t>Parallel implementation (one thread) execution time: 23.672586s</w:t>
      </w:r>
    </w:p>
    <w:p w14:paraId="279DFB0A" w14:textId="77777777" w:rsidR="00DB46D3" w:rsidRDefault="00DB46D3" w:rsidP="00DB46D3">
      <w:pPr>
        <w:pStyle w:val="Programskikod"/>
      </w:pPr>
      <w:r>
        <w:t>Test PASSED</w:t>
      </w:r>
    </w:p>
    <w:p w14:paraId="72B48180" w14:textId="77777777" w:rsidR="00DB46D3" w:rsidRDefault="00DB46D3" w:rsidP="00DB46D3">
      <w:pPr>
        <w:pStyle w:val="Programskikod"/>
      </w:pPr>
      <w:r>
        <w:t>Parallel implementation (two threads) execution time: 13.691755s</w:t>
      </w:r>
    </w:p>
    <w:p w14:paraId="11D907A9" w14:textId="77777777" w:rsidR="00DB46D3" w:rsidRDefault="00DB46D3" w:rsidP="00DB46D3">
      <w:pPr>
        <w:pStyle w:val="Programskikod"/>
      </w:pPr>
      <w:r>
        <w:t>Test PASSED</w:t>
      </w:r>
    </w:p>
    <w:p w14:paraId="4E07911F" w14:textId="77777777" w:rsidR="00DB46D3" w:rsidRDefault="00DB46D3" w:rsidP="00DB46D3">
      <w:pPr>
        <w:pStyle w:val="Programskikod"/>
      </w:pPr>
      <w:r>
        <w:t>Parallel implementation (four threads) execution time: 9.099547s</w:t>
      </w:r>
    </w:p>
    <w:p w14:paraId="13572AFB" w14:textId="77777777" w:rsidR="00DB46D3" w:rsidRDefault="00DB46D3" w:rsidP="00DB46D3">
      <w:pPr>
        <w:pStyle w:val="Programskikod"/>
      </w:pPr>
      <w:r>
        <w:t>Test PASSED</w:t>
      </w:r>
    </w:p>
    <w:p w14:paraId="1218950F" w14:textId="77777777" w:rsidR="00DB46D3" w:rsidRDefault="00DB46D3" w:rsidP="00DB46D3">
      <w:pPr>
        <w:pStyle w:val="Programskikod"/>
      </w:pPr>
      <w:r>
        <w:t>Parallel implementation (eight threads) execution time: 6.949680s</w:t>
      </w:r>
    </w:p>
    <w:p w14:paraId="5FC03F54" w14:textId="541B2AED" w:rsidR="005134B4" w:rsidRDefault="00DB46D3" w:rsidP="00DB46D3">
      <w:pPr>
        <w:pStyle w:val="Programskikod"/>
      </w:pPr>
      <w:r>
        <w:t>Test PASSED</w:t>
      </w:r>
    </w:p>
    <w:p w14:paraId="30E5BE5F" w14:textId="311332D0" w:rsidR="00507B43" w:rsidRPr="00507B43" w:rsidRDefault="005134B4" w:rsidP="003C1FE4">
      <w:pPr>
        <w:pStyle w:val="Oznakaslike"/>
      </w:pPr>
      <w:r>
        <w:t xml:space="preserve">Izvršavanje komande </w:t>
      </w:r>
      <w:r w:rsidRPr="002A68C7">
        <w:t xml:space="preserve">./nbody </w:t>
      </w:r>
      <w:r>
        <w:t>30</w:t>
      </w:r>
      <w:r w:rsidR="007D58E5">
        <w:t>00</w:t>
      </w:r>
      <w:r>
        <w:t xml:space="preserve"> 100</w:t>
      </w:r>
      <w:r w:rsidR="007D58E5">
        <w:t>0</w:t>
      </w:r>
      <w:r>
        <w:t xml:space="preserve"> simulation_</w:t>
      </w:r>
      <w:r w:rsidR="007D58E5">
        <w:t>4</w:t>
      </w:r>
    </w:p>
    <w:p w14:paraId="1638A873" w14:textId="57ACB8A1" w:rsidR="00242B3F" w:rsidRDefault="00C46310" w:rsidP="00242B3F">
      <w:pPr>
        <w:pStyle w:val="IIInivonaslova-Odeljak"/>
      </w:pPr>
      <w:bookmarkStart w:id="54" w:name="_Toc150644400"/>
      <w:r>
        <w:t>Grafici ubrzanja</w:t>
      </w:r>
      <w:bookmarkEnd w:id="54"/>
    </w:p>
    <w:p w14:paraId="3B3190D8" w14:textId="77777777" w:rsidR="00242B3F" w:rsidRDefault="00242B3F" w:rsidP="00242B3F">
      <w:pPr>
        <w:pStyle w:val="Osnovnitekst"/>
      </w:pPr>
      <w:r>
        <w:t>U okviru ove sekcije su dati grafici ubrzanja u odnosu na sekvencijalnu implementaciju.</w:t>
      </w:r>
    </w:p>
    <w:p w14:paraId="778E92F2" w14:textId="77777777" w:rsidR="00242B3F" w:rsidRDefault="00242B3F" w:rsidP="00242B3F">
      <w:pPr>
        <w:pStyle w:val="Osnovnitekst"/>
        <w:keepNext/>
        <w:ind w:firstLine="0"/>
        <w:jc w:val="center"/>
      </w:pPr>
      <w:r>
        <w:rPr>
          <w:noProof/>
          <w:lang w:val="en-US"/>
        </w:rPr>
        <w:drawing>
          <wp:inline distT="0" distB="0" distL="0" distR="0" wp14:anchorId="67E519EF" wp14:editId="47A23C91">
            <wp:extent cx="4140679" cy="2413330"/>
            <wp:effectExtent l="0" t="0" r="12700" b="6350"/>
            <wp:docPr id="952495655" name="Chart 952495655"/>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33A83E02" w14:textId="0568DE41" w:rsidR="00242B3F" w:rsidRDefault="00242B3F" w:rsidP="00242B3F">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sidR="00BB3830">
        <w:rPr>
          <w:noProof/>
          <w:lang w:val="sr-Latn-CS"/>
        </w:rPr>
        <w:t>broja nebeskih tela i broja iteracija</w:t>
      </w:r>
      <w:r>
        <w:rPr>
          <w:noProof/>
          <w:lang w:val="sr-Latn-CS"/>
        </w:rPr>
        <w:t xml:space="preserve"> </w:t>
      </w:r>
    </w:p>
    <w:p w14:paraId="16AB771B" w14:textId="5952FA8A" w:rsidR="00242B3F" w:rsidRDefault="00242B3F" w:rsidP="00B82F89">
      <w:pPr>
        <w:pStyle w:val="Caption"/>
        <w:jc w:val="center"/>
        <w:rPr>
          <w:noProof/>
          <w:lang w:val="en-US"/>
        </w:rPr>
      </w:pPr>
      <w:r>
        <w:rPr>
          <w:noProof/>
          <w:lang w:val="sr-Latn-CS"/>
        </w:rPr>
        <w:t xml:space="preserve">za N </w:t>
      </w:r>
      <w:r>
        <w:rPr>
          <w:noProof/>
          <w:lang w:val="en-US"/>
        </w:rPr>
        <w:t>= 1 niti</w:t>
      </w:r>
    </w:p>
    <w:p w14:paraId="54B243CF" w14:textId="77777777" w:rsidR="00095093" w:rsidRDefault="00095093" w:rsidP="00095093">
      <w:pPr>
        <w:rPr>
          <w:lang w:val="en-US"/>
        </w:rPr>
      </w:pPr>
    </w:p>
    <w:p w14:paraId="71381C9A" w14:textId="77777777" w:rsidR="00095093" w:rsidRDefault="00095093" w:rsidP="00095093">
      <w:pPr>
        <w:pStyle w:val="Osnovnitekst"/>
        <w:keepNext/>
        <w:ind w:firstLine="0"/>
        <w:jc w:val="center"/>
      </w:pPr>
      <w:r>
        <w:rPr>
          <w:noProof/>
          <w:lang w:val="en-US"/>
        </w:rPr>
        <w:lastRenderedPageBreak/>
        <w:drawing>
          <wp:inline distT="0" distB="0" distL="0" distR="0" wp14:anchorId="4A95ABBC" wp14:editId="13687C58">
            <wp:extent cx="4140679" cy="2413330"/>
            <wp:effectExtent l="0" t="0" r="12700" b="6350"/>
            <wp:docPr id="610311301" name="Chart 610311301"/>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10AE269A" w14:textId="77777777" w:rsidR="00095093" w:rsidRDefault="00095093" w:rsidP="00095093">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nebeskih tela i broja iteracija </w:t>
      </w:r>
    </w:p>
    <w:p w14:paraId="040B8FBB" w14:textId="6660E693" w:rsidR="00095093" w:rsidRDefault="00095093" w:rsidP="00095093">
      <w:pPr>
        <w:pStyle w:val="Caption"/>
        <w:jc w:val="center"/>
        <w:rPr>
          <w:noProof/>
          <w:lang w:val="en-US"/>
        </w:rPr>
      </w:pPr>
      <w:r>
        <w:rPr>
          <w:noProof/>
          <w:lang w:val="sr-Latn-CS"/>
        </w:rPr>
        <w:t xml:space="preserve">za N </w:t>
      </w:r>
      <w:r>
        <w:rPr>
          <w:noProof/>
          <w:lang w:val="en-US"/>
        </w:rPr>
        <w:t xml:space="preserve">= </w:t>
      </w:r>
      <w:r w:rsidR="00C75335">
        <w:rPr>
          <w:noProof/>
          <w:lang w:val="en-US"/>
        </w:rPr>
        <w:t>2</w:t>
      </w:r>
      <w:r>
        <w:rPr>
          <w:noProof/>
          <w:lang w:val="en-US"/>
        </w:rPr>
        <w:t xml:space="preserve"> niti</w:t>
      </w:r>
    </w:p>
    <w:p w14:paraId="1A597E3A" w14:textId="77777777" w:rsidR="00095093" w:rsidRPr="00095093" w:rsidRDefault="00095093" w:rsidP="00095093">
      <w:pPr>
        <w:rPr>
          <w:lang w:val="en-US"/>
        </w:rPr>
      </w:pPr>
    </w:p>
    <w:p w14:paraId="3A731A60" w14:textId="77777777" w:rsidR="00095093" w:rsidRDefault="00095093" w:rsidP="00095093">
      <w:pPr>
        <w:pStyle w:val="Osnovnitekst"/>
        <w:keepNext/>
        <w:ind w:firstLine="0"/>
        <w:jc w:val="center"/>
      </w:pPr>
      <w:r>
        <w:rPr>
          <w:noProof/>
          <w:lang w:val="en-US"/>
        </w:rPr>
        <w:drawing>
          <wp:inline distT="0" distB="0" distL="0" distR="0" wp14:anchorId="2BA432C6" wp14:editId="3FFFE1DC">
            <wp:extent cx="4140679" cy="2413330"/>
            <wp:effectExtent l="0" t="0" r="12700" b="6350"/>
            <wp:docPr id="221162504" name="Chart 221162504"/>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6CC7B634" w14:textId="77777777" w:rsidR="00095093" w:rsidRDefault="00095093" w:rsidP="00095093">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nebeskih tela i broja iteracija </w:t>
      </w:r>
    </w:p>
    <w:p w14:paraId="44A5E738" w14:textId="2C1B5767" w:rsidR="00095093" w:rsidRDefault="00095093" w:rsidP="00095093">
      <w:pPr>
        <w:pStyle w:val="Caption"/>
        <w:jc w:val="center"/>
        <w:rPr>
          <w:noProof/>
          <w:lang w:val="en-US"/>
        </w:rPr>
      </w:pPr>
      <w:r>
        <w:rPr>
          <w:noProof/>
          <w:lang w:val="sr-Latn-CS"/>
        </w:rPr>
        <w:t xml:space="preserve">za N </w:t>
      </w:r>
      <w:r>
        <w:rPr>
          <w:noProof/>
          <w:lang w:val="en-US"/>
        </w:rPr>
        <w:t xml:space="preserve">= </w:t>
      </w:r>
      <w:r w:rsidR="00C75335">
        <w:rPr>
          <w:noProof/>
          <w:lang w:val="en-US"/>
        </w:rPr>
        <w:t>4</w:t>
      </w:r>
      <w:r>
        <w:rPr>
          <w:noProof/>
          <w:lang w:val="en-US"/>
        </w:rPr>
        <w:t xml:space="preserve"> niti</w:t>
      </w:r>
    </w:p>
    <w:p w14:paraId="63F1E40E" w14:textId="77777777" w:rsidR="00095093" w:rsidRDefault="00095093" w:rsidP="00095093">
      <w:pPr>
        <w:rPr>
          <w:lang w:val="en-US"/>
        </w:rPr>
      </w:pPr>
    </w:p>
    <w:p w14:paraId="184BEDC7" w14:textId="77777777" w:rsidR="00095093" w:rsidRDefault="00095093" w:rsidP="00095093">
      <w:pPr>
        <w:pStyle w:val="Osnovnitekst"/>
        <w:keepNext/>
        <w:ind w:firstLine="0"/>
        <w:jc w:val="center"/>
      </w:pPr>
      <w:r>
        <w:rPr>
          <w:noProof/>
          <w:lang w:val="en-US"/>
        </w:rPr>
        <w:lastRenderedPageBreak/>
        <w:drawing>
          <wp:inline distT="0" distB="0" distL="0" distR="0" wp14:anchorId="49ACD891" wp14:editId="453D207E">
            <wp:extent cx="4140679" cy="2413330"/>
            <wp:effectExtent l="0" t="0" r="12700" b="6350"/>
            <wp:docPr id="1167949337" name="Chart 1167949337"/>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33EDA43D" w14:textId="77777777" w:rsidR="00095093" w:rsidRDefault="00095093" w:rsidP="00095093">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nebeskih tela i broja iteracija </w:t>
      </w:r>
    </w:p>
    <w:p w14:paraId="475CB86B" w14:textId="5BB0F508" w:rsidR="00393180" w:rsidRDefault="00095093" w:rsidP="00061D29">
      <w:pPr>
        <w:pStyle w:val="Caption"/>
        <w:jc w:val="center"/>
        <w:rPr>
          <w:noProof/>
          <w:lang w:val="en-US"/>
        </w:rPr>
      </w:pPr>
      <w:r>
        <w:rPr>
          <w:noProof/>
          <w:lang w:val="sr-Latn-CS"/>
        </w:rPr>
        <w:t xml:space="preserve">za N </w:t>
      </w:r>
      <w:r>
        <w:rPr>
          <w:noProof/>
          <w:lang w:val="en-US"/>
        </w:rPr>
        <w:t xml:space="preserve">= </w:t>
      </w:r>
      <w:r w:rsidR="00C75335">
        <w:rPr>
          <w:noProof/>
          <w:lang w:val="en-US"/>
        </w:rPr>
        <w:t>8</w:t>
      </w:r>
      <w:r>
        <w:rPr>
          <w:noProof/>
          <w:lang w:val="en-US"/>
        </w:rPr>
        <w:t xml:space="preserve"> niti</w:t>
      </w:r>
    </w:p>
    <w:p w14:paraId="75FF25F9" w14:textId="77777777" w:rsidR="00061D29" w:rsidRPr="00061D29" w:rsidRDefault="00061D29" w:rsidP="00061D29">
      <w:pPr>
        <w:rPr>
          <w:lang w:val="en-US"/>
        </w:rPr>
      </w:pPr>
    </w:p>
    <w:p w14:paraId="2AF8600F" w14:textId="77777777" w:rsidR="00C46310" w:rsidRDefault="00C46310" w:rsidP="00C46310">
      <w:pPr>
        <w:pStyle w:val="IIInivonaslova-Odeljak"/>
        <w:rPr>
          <w:lang w:val="sr-Latn-RS"/>
        </w:rPr>
      </w:pPr>
      <w:bookmarkStart w:id="55" w:name="_Toc150644401"/>
      <w:r>
        <w:t>Diskusija dobijenih re</w:t>
      </w:r>
      <w:r>
        <w:rPr>
          <w:lang w:val="sr-Latn-RS"/>
        </w:rPr>
        <w:t>zultata</w:t>
      </w:r>
      <w:bookmarkEnd w:id="55"/>
    </w:p>
    <w:p w14:paraId="1F149949" w14:textId="043E1073" w:rsidR="004C0F61" w:rsidRDefault="00042A1A" w:rsidP="00EF3A85">
      <w:pPr>
        <w:pStyle w:val="Osnovnitekst"/>
        <w:ind w:firstLine="0"/>
        <w:rPr>
          <w:lang w:val="en-US"/>
        </w:rPr>
      </w:pPr>
      <w:r>
        <w:rPr>
          <w:lang w:val="en-US"/>
        </w:rPr>
        <w:t xml:space="preserve">Kako broj iteracija petlje koju paralelizujemo direktno zavisi od broja nebeskih tela, </w:t>
      </w:r>
      <w:r w:rsidR="00B26A42">
        <w:rPr>
          <w:lang w:val="en-US"/>
        </w:rPr>
        <w:t>vrlo su logični rezultati koje pokazuju grafikoni zato što očigledno za mali broj nebeskih tela (30) režijski troškovi paralelizacije nadjačavaju potencijalnu dobit od i</w:t>
      </w:r>
      <w:r w:rsidR="008A0BC7">
        <w:rPr>
          <w:lang w:val="en-US"/>
        </w:rPr>
        <w:t>ste. Sa druge strane, kada je broj nebeskih tela 3000, naša paralelizacija najviše ima smisla jer tada imamo dobra ubrzanja koja se konstantno povećavaju sa povećanjem broja niti.</w:t>
      </w:r>
    </w:p>
    <w:p w14:paraId="0C71E603" w14:textId="31F2690D" w:rsidR="00521289" w:rsidRPr="000C5AAA" w:rsidRDefault="00521289" w:rsidP="00EF3A85">
      <w:pPr>
        <w:pStyle w:val="Osnovnitekst"/>
        <w:ind w:firstLine="0"/>
        <w:rPr>
          <w:lang w:val="en-US"/>
        </w:rPr>
      </w:pPr>
      <w:r>
        <w:rPr>
          <w:lang w:val="en-US"/>
        </w:rPr>
        <w:t>Ubrzanje</w:t>
      </w:r>
      <w:r w:rsidR="0039348D">
        <w:rPr>
          <w:lang w:val="en-US"/>
        </w:rPr>
        <w:t xml:space="preserve"> od oko 1.8</w:t>
      </w:r>
      <w:r>
        <w:rPr>
          <w:lang w:val="en-US"/>
        </w:rPr>
        <w:t xml:space="preserve"> koje je prisutno pri izvršenju paralelne implementacije programa sa jednom niti za ulazne parametre (30, 100)</w:t>
      </w:r>
      <w:r w:rsidR="00C816EE">
        <w:rPr>
          <w:lang w:val="en-US"/>
        </w:rPr>
        <w:t xml:space="preserve"> objašnjavamo mogućim optimizacijama sistema koje se događaju implicitno u pozadini. Pretpostavljamo da imaju veze sa radom sa fajlovima pošto svako izvršenje našeg programa kreira i upisuje u dosta fajlova.</w:t>
      </w:r>
      <w:r w:rsidR="005D3836">
        <w:rPr>
          <w:lang w:val="en-US"/>
        </w:rPr>
        <w:t xml:space="preserve"> Smatramo da se te optimizacije osete samo za ovako male ulaze, jer vidimo da za ostale ulaze kod paralelne implementacije programa sa jednom niti nemamo toliko ubrzanje – kod ulaza (30, 1000) je ono oko 1.2, dok već za ostale veće ulaze (3000, 100) i (3000, 1000) tog ubrzanja ni nema jer je oko 1 kao što je i očekivano.</w:t>
      </w:r>
    </w:p>
    <w:sectPr w:rsidR="00521289" w:rsidRPr="000C5AAA" w:rsidSect="00847C33">
      <w:pgSz w:w="11906" w:h="16838" w:code="9"/>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3C63F" w14:textId="77777777" w:rsidR="00612614" w:rsidRDefault="00612614">
      <w:r>
        <w:separator/>
      </w:r>
    </w:p>
  </w:endnote>
  <w:endnote w:type="continuationSeparator" w:id="0">
    <w:p w14:paraId="0A65252E" w14:textId="77777777" w:rsidR="00612614" w:rsidRDefault="00612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3FE57" w14:textId="77777777" w:rsidR="008C6536" w:rsidRDefault="008C6536"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14399" w14:textId="77777777" w:rsidR="008C6536" w:rsidRDefault="008C6536"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8F565" w14:textId="77777777" w:rsidR="008C6536" w:rsidRDefault="008C6536"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48</w:t>
    </w:r>
    <w:r>
      <w:rPr>
        <w:rStyle w:val="PageNumber"/>
      </w:rPr>
      <w:fldChar w:fldCharType="end"/>
    </w:r>
  </w:p>
  <w:p w14:paraId="502AD811" w14:textId="77777777" w:rsidR="008C6536" w:rsidRDefault="008C6536" w:rsidP="00847C3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A5E3C" w14:textId="77777777" w:rsidR="008C6536" w:rsidRDefault="008C65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D7A62" w14:textId="77777777" w:rsidR="00612614" w:rsidRDefault="00612614">
      <w:r>
        <w:separator/>
      </w:r>
    </w:p>
  </w:footnote>
  <w:footnote w:type="continuationSeparator" w:id="0">
    <w:p w14:paraId="1092FCBB" w14:textId="77777777" w:rsidR="00612614" w:rsidRDefault="006126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DF813" w14:textId="77777777" w:rsidR="008C6536" w:rsidRDefault="008C65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AD607" w14:textId="77777777" w:rsidR="008C6536" w:rsidRDefault="008C65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43352" w14:textId="77777777" w:rsidR="008C6536" w:rsidRDefault="008C65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450731A"/>
    <w:lvl w:ilvl="0">
      <w:start w:val="1"/>
      <w:numFmt w:val="decimal"/>
      <w:pStyle w:val="ListNumber"/>
      <w:lvlText w:val="%1."/>
      <w:lvlJc w:val="left"/>
      <w:pPr>
        <w:tabs>
          <w:tab w:val="num" w:pos="340"/>
        </w:tabs>
        <w:ind w:left="340" w:hanging="340"/>
      </w:pPr>
      <w:rPr>
        <w:rFonts w:hint="default"/>
      </w:rPr>
    </w:lvl>
  </w:abstractNum>
  <w:abstractNum w:abstractNumId="1" w15:restartNumberingAfterBreak="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9F770AF"/>
    <w:multiLevelType w:val="hybridMultilevel"/>
    <w:tmpl w:val="C0340EF8"/>
    <w:lvl w:ilvl="0" w:tplc="46A0C680">
      <w:start w:val="1"/>
      <w:numFmt w:val="decimal"/>
      <w:lvlText w:val="%1)"/>
      <w:lvlJc w:val="left"/>
      <w:pPr>
        <w:ind w:left="1035" w:hanging="360"/>
      </w:pPr>
      <w:rPr>
        <w:rFonts w:hint="default"/>
      </w:rPr>
    </w:lvl>
    <w:lvl w:ilvl="1" w:tplc="241A0019" w:tentative="1">
      <w:start w:val="1"/>
      <w:numFmt w:val="lowerLetter"/>
      <w:lvlText w:val="%2."/>
      <w:lvlJc w:val="left"/>
      <w:pPr>
        <w:ind w:left="1755" w:hanging="360"/>
      </w:pPr>
    </w:lvl>
    <w:lvl w:ilvl="2" w:tplc="241A001B" w:tentative="1">
      <w:start w:val="1"/>
      <w:numFmt w:val="lowerRoman"/>
      <w:lvlText w:val="%3."/>
      <w:lvlJc w:val="right"/>
      <w:pPr>
        <w:ind w:left="2475" w:hanging="180"/>
      </w:pPr>
    </w:lvl>
    <w:lvl w:ilvl="3" w:tplc="241A000F" w:tentative="1">
      <w:start w:val="1"/>
      <w:numFmt w:val="decimal"/>
      <w:lvlText w:val="%4."/>
      <w:lvlJc w:val="left"/>
      <w:pPr>
        <w:ind w:left="3195" w:hanging="360"/>
      </w:pPr>
    </w:lvl>
    <w:lvl w:ilvl="4" w:tplc="241A0019" w:tentative="1">
      <w:start w:val="1"/>
      <w:numFmt w:val="lowerLetter"/>
      <w:lvlText w:val="%5."/>
      <w:lvlJc w:val="left"/>
      <w:pPr>
        <w:ind w:left="3915" w:hanging="360"/>
      </w:pPr>
    </w:lvl>
    <w:lvl w:ilvl="5" w:tplc="241A001B" w:tentative="1">
      <w:start w:val="1"/>
      <w:numFmt w:val="lowerRoman"/>
      <w:lvlText w:val="%6."/>
      <w:lvlJc w:val="right"/>
      <w:pPr>
        <w:ind w:left="4635" w:hanging="180"/>
      </w:pPr>
    </w:lvl>
    <w:lvl w:ilvl="6" w:tplc="241A000F" w:tentative="1">
      <w:start w:val="1"/>
      <w:numFmt w:val="decimal"/>
      <w:lvlText w:val="%7."/>
      <w:lvlJc w:val="left"/>
      <w:pPr>
        <w:ind w:left="5355" w:hanging="360"/>
      </w:pPr>
    </w:lvl>
    <w:lvl w:ilvl="7" w:tplc="241A0019" w:tentative="1">
      <w:start w:val="1"/>
      <w:numFmt w:val="lowerLetter"/>
      <w:lvlText w:val="%8."/>
      <w:lvlJc w:val="left"/>
      <w:pPr>
        <w:ind w:left="6075" w:hanging="360"/>
      </w:pPr>
    </w:lvl>
    <w:lvl w:ilvl="8" w:tplc="241A001B" w:tentative="1">
      <w:start w:val="1"/>
      <w:numFmt w:val="lowerRoman"/>
      <w:lvlText w:val="%9."/>
      <w:lvlJc w:val="right"/>
      <w:pPr>
        <w:ind w:left="6795" w:hanging="180"/>
      </w:pPr>
    </w:lvl>
  </w:abstractNum>
  <w:abstractNum w:abstractNumId="4"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80B1E3D"/>
    <w:multiLevelType w:val="multilevel"/>
    <w:tmpl w:val="3000CF50"/>
    <w:lvl w:ilvl="0">
      <w:start w:val="1"/>
      <w:numFmt w:val="decimal"/>
      <w:pStyle w:val="Inivonaslova-Poglavlje"/>
      <w:lvlText w:val="%1."/>
      <w:lvlJc w:val="left"/>
      <w:pPr>
        <w:tabs>
          <w:tab w:val="num" w:pos="432"/>
        </w:tabs>
        <w:ind w:left="432" w:hanging="432"/>
      </w:pPr>
      <w:rPr>
        <w:rFonts w:ascii="Times New Roman" w:hAnsi="Times New Roman" w:hint="default"/>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9" w15:restartNumberingAfterBreak="0">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2" w15:restartNumberingAfterBreak="0">
    <w:nsid w:val="42C662E6"/>
    <w:multiLevelType w:val="hybridMultilevel"/>
    <w:tmpl w:val="EC38B908"/>
    <w:lvl w:ilvl="0" w:tplc="4EAC9D9C">
      <w:start w:val="1"/>
      <w:numFmt w:val="decimal"/>
      <w:lvlText w:val="%1)"/>
      <w:lvlJc w:val="left"/>
      <w:pPr>
        <w:ind w:left="1035" w:hanging="360"/>
      </w:pPr>
      <w:rPr>
        <w:rFonts w:hint="default"/>
      </w:rPr>
    </w:lvl>
    <w:lvl w:ilvl="1" w:tplc="241A0019" w:tentative="1">
      <w:start w:val="1"/>
      <w:numFmt w:val="lowerLetter"/>
      <w:lvlText w:val="%2."/>
      <w:lvlJc w:val="left"/>
      <w:pPr>
        <w:ind w:left="1755" w:hanging="360"/>
      </w:pPr>
    </w:lvl>
    <w:lvl w:ilvl="2" w:tplc="241A001B" w:tentative="1">
      <w:start w:val="1"/>
      <w:numFmt w:val="lowerRoman"/>
      <w:lvlText w:val="%3."/>
      <w:lvlJc w:val="right"/>
      <w:pPr>
        <w:ind w:left="2475" w:hanging="180"/>
      </w:pPr>
    </w:lvl>
    <w:lvl w:ilvl="3" w:tplc="241A000F" w:tentative="1">
      <w:start w:val="1"/>
      <w:numFmt w:val="decimal"/>
      <w:lvlText w:val="%4."/>
      <w:lvlJc w:val="left"/>
      <w:pPr>
        <w:ind w:left="3195" w:hanging="360"/>
      </w:pPr>
    </w:lvl>
    <w:lvl w:ilvl="4" w:tplc="241A0019" w:tentative="1">
      <w:start w:val="1"/>
      <w:numFmt w:val="lowerLetter"/>
      <w:lvlText w:val="%5."/>
      <w:lvlJc w:val="left"/>
      <w:pPr>
        <w:ind w:left="3915" w:hanging="360"/>
      </w:pPr>
    </w:lvl>
    <w:lvl w:ilvl="5" w:tplc="241A001B" w:tentative="1">
      <w:start w:val="1"/>
      <w:numFmt w:val="lowerRoman"/>
      <w:lvlText w:val="%6."/>
      <w:lvlJc w:val="right"/>
      <w:pPr>
        <w:ind w:left="4635" w:hanging="180"/>
      </w:pPr>
    </w:lvl>
    <w:lvl w:ilvl="6" w:tplc="241A000F" w:tentative="1">
      <w:start w:val="1"/>
      <w:numFmt w:val="decimal"/>
      <w:lvlText w:val="%7."/>
      <w:lvlJc w:val="left"/>
      <w:pPr>
        <w:ind w:left="5355" w:hanging="360"/>
      </w:pPr>
    </w:lvl>
    <w:lvl w:ilvl="7" w:tplc="241A0019" w:tentative="1">
      <w:start w:val="1"/>
      <w:numFmt w:val="lowerLetter"/>
      <w:lvlText w:val="%8."/>
      <w:lvlJc w:val="left"/>
      <w:pPr>
        <w:ind w:left="6075" w:hanging="360"/>
      </w:pPr>
    </w:lvl>
    <w:lvl w:ilvl="8" w:tplc="241A001B" w:tentative="1">
      <w:start w:val="1"/>
      <w:numFmt w:val="lowerRoman"/>
      <w:lvlText w:val="%9."/>
      <w:lvlJc w:val="right"/>
      <w:pPr>
        <w:ind w:left="6795" w:hanging="180"/>
      </w:pPr>
    </w:lvl>
  </w:abstractNum>
  <w:abstractNum w:abstractNumId="13"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8"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0"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21"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3"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4"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5"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16cid:durableId="785002854">
    <w:abstractNumId w:val="6"/>
  </w:num>
  <w:num w:numId="2" w16cid:durableId="1705595750">
    <w:abstractNumId w:val="13"/>
  </w:num>
  <w:num w:numId="3" w16cid:durableId="1525173821">
    <w:abstractNumId w:val="9"/>
  </w:num>
  <w:num w:numId="4" w16cid:durableId="1474758236">
    <w:abstractNumId w:val="10"/>
  </w:num>
  <w:num w:numId="5" w16cid:durableId="905532657">
    <w:abstractNumId w:val="14"/>
  </w:num>
  <w:num w:numId="6" w16cid:durableId="1012487036">
    <w:abstractNumId w:val="2"/>
  </w:num>
  <w:num w:numId="7" w16cid:durableId="440229198">
    <w:abstractNumId w:val="18"/>
  </w:num>
  <w:num w:numId="8" w16cid:durableId="1773165743">
    <w:abstractNumId w:val="22"/>
  </w:num>
  <w:num w:numId="9" w16cid:durableId="174656929">
    <w:abstractNumId w:val="17"/>
  </w:num>
  <w:num w:numId="10" w16cid:durableId="849368366">
    <w:abstractNumId w:val="5"/>
  </w:num>
  <w:num w:numId="11" w16cid:durableId="2130930027">
    <w:abstractNumId w:val="4"/>
  </w:num>
  <w:num w:numId="12" w16cid:durableId="1259562498">
    <w:abstractNumId w:val="1"/>
  </w:num>
  <w:num w:numId="13" w16cid:durableId="42408750">
    <w:abstractNumId w:val="7"/>
  </w:num>
  <w:num w:numId="14" w16cid:durableId="1109205760">
    <w:abstractNumId w:val="8"/>
  </w:num>
  <w:num w:numId="15" w16cid:durableId="1539732193">
    <w:abstractNumId w:val="25"/>
  </w:num>
  <w:num w:numId="16" w16cid:durableId="1348756757">
    <w:abstractNumId w:val="19"/>
  </w:num>
  <w:num w:numId="17" w16cid:durableId="757019377">
    <w:abstractNumId w:val="24"/>
  </w:num>
  <w:num w:numId="18" w16cid:durableId="1294487221">
    <w:abstractNumId w:val="20"/>
  </w:num>
  <w:num w:numId="19" w16cid:durableId="243342968">
    <w:abstractNumId w:val="11"/>
  </w:num>
  <w:num w:numId="20" w16cid:durableId="530801851">
    <w:abstractNumId w:val="23"/>
  </w:num>
  <w:num w:numId="21" w16cid:durableId="187237884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6471416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43850196">
    <w:abstractNumId w:val="15"/>
  </w:num>
  <w:num w:numId="24" w16cid:durableId="116342407">
    <w:abstractNumId w:val="21"/>
  </w:num>
  <w:num w:numId="25" w16cid:durableId="1917980883">
    <w:abstractNumId w:val="16"/>
  </w:num>
  <w:num w:numId="26" w16cid:durableId="473106759">
    <w:abstractNumId w:val="0"/>
  </w:num>
  <w:num w:numId="27" w16cid:durableId="1294946406">
    <w:abstractNumId w:val="12"/>
  </w:num>
  <w:num w:numId="28" w16cid:durableId="19170145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63A"/>
    <w:rsid w:val="00000EC6"/>
    <w:rsid w:val="00001DEB"/>
    <w:rsid w:val="00004A1B"/>
    <w:rsid w:val="00014587"/>
    <w:rsid w:val="0002033A"/>
    <w:rsid w:val="00022379"/>
    <w:rsid w:val="000232E2"/>
    <w:rsid w:val="00027D21"/>
    <w:rsid w:val="00030A53"/>
    <w:rsid w:val="00032854"/>
    <w:rsid w:val="00042A1A"/>
    <w:rsid w:val="000430F6"/>
    <w:rsid w:val="0005524C"/>
    <w:rsid w:val="00055FBF"/>
    <w:rsid w:val="00061D29"/>
    <w:rsid w:val="00061FEB"/>
    <w:rsid w:val="00063807"/>
    <w:rsid w:val="00065C0B"/>
    <w:rsid w:val="00066AB0"/>
    <w:rsid w:val="00066C16"/>
    <w:rsid w:val="00080C50"/>
    <w:rsid w:val="00084D3C"/>
    <w:rsid w:val="00092CB6"/>
    <w:rsid w:val="00093DCE"/>
    <w:rsid w:val="00094173"/>
    <w:rsid w:val="00095093"/>
    <w:rsid w:val="000A13ED"/>
    <w:rsid w:val="000A46C2"/>
    <w:rsid w:val="000B0E2A"/>
    <w:rsid w:val="000B0E6E"/>
    <w:rsid w:val="000B1246"/>
    <w:rsid w:val="000C148C"/>
    <w:rsid w:val="000C3FD6"/>
    <w:rsid w:val="000C5AAA"/>
    <w:rsid w:val="000D4B6D"/>
    <w:rsid w:val="000D51FA"/>
    <w:rsid w:val="000E643A"/>
    <w:rsid w:val="000F0F13"/>
    <w:rsid w:val="000F7E30"/>
    <w:rsid w:val="001104C5"/>
    <w:rsid w:val="001158AA"/>
    <w:rsid w:val="00125C81"/>
    <w:rsid w:val="00126ADC"/>
    <w:rsid w:val="00135926"/>
    <w:rsid w:val="001407C0"/>
    <w:rsid w:val="0014165C"/>
    <w:rsid w:val="00145669"/>
    <w:rsid w:val="00157A53"/>
    <w:rsid w:val="001616F0"/>
    <w:rsid w:val="00164DC6"/>
    <w:rsid w:val="0017101A"/>
    <w:rsid w:val="001819FD"/>
    <w:rsid w:val="00182901"/>
    <w:rsid w:val="00182EC4"/>
    <w:rsid w:val="00190281"/>
    <w:rsid w:val="0019403C"/>
    <w:rsid w:val="00196C7A"/>
    <w:rsid w:val="001A5771"/>
    <w:rsid w:val="001A5810"/>
    <w:rsid w:val="001A7179"/>
    <w:rsid w:val="001B303C"/>
    <w:rsid w:val="001B702C"/>
    <w:rsid w:val="001B778E"/>
    <w:rsid w:val="001C4295"/>
    <w:rsid w:val="001C6A5D"/>
    <w:rsid w:val="001D1B7F"/>
    <w:rsid w:val="001E13D1"/>
    <w:rsid w:val="001E1488"/>
    <w:rsid w:val="001E5F08"/>
    <w:rsid w:val="001E6184"/>
    <w:rsid w:val="001F0E4F"/>
    <w:rsid w:val="001F24C7"/>
    <w:rsid w:val="001F70F3"/>
    <w:rsid w:val="00201D45"/>
    <w:rsid w:val="00203A16"/>
    <w:rsid w:val="00203BE4"/>
    <w:rsid w:val="002079CF"/>
    <w:rsid w:val="00207E96"/>
    <w:rsid w:val="00210220"/>
    <w:rsid w:val="0021095F"/>
    <w:rsid w:val="0024148D"/>
    <w:rsid w:val="00241B29"/>
    <w:rsid w:val="0024296E"/>
    <w:rsid w:val="00242B3F"/>
    <w:rsid w:val="00242C69"/>
    <w:rsid w:val="00242FA9"/>
    <w:rsid w:val="00243A8B"/>
    <w:rsid w:val="002472B9"/>
    <w:rsid w:val="00250829"/>
    <w:rsid w:val="00250BF4"/>
    <w:rsid w:val="002527B9"/>
    <w:rsid w:val="00253A2C"/>
    <w:rsid w:val="00263400"/>
    <w:rsid w:val="00263D0E"/>
    <w:rsid w:val="00267306"/>
    <w:rsid w:val="00273DC1"/>
    <w:rsid w:val="00277D46"/>
    <w:rsid w:val="00283ADA"/>
    <w:rsid w:val="0028548E"/>
    <w:rsid w:val="00291C02"/>
    <w:rsid w:val="002960DD"/>
    <w:rsid w:val="002A0293"/>
    <w:rsid w:val="002A0FDC"/>
    <w:rsid w:val="002A5F84"/>
    <w:rsid w:val="002A68C7"/>
    <w:rsid w:val="002A7203"/>
    <w:rsid w:val="002B44D0"/>
    <w:rsid w:val="002D7455"/>
    <w:rsid w:val="002E288B"/>
    <w:rsid w:val="002E4C21"/>
    <w:rsid w:val="002E78D1"/>
    <w:rsid w:val="002F29E2"/>
    <w:rsid w:val="002F5FFB"/>
    <w:rsid w:val="002F704B"/>
    <w:rsid w:val="002F7C33"/>
    <w:rsid w:val="0030038F"/>
    <w:rsid w:val="003216C0"/>
    <w:rsid w:val="00330E89"/>
    <w:rsid w:val="00333E2F"/>
    <w:rsid w:val="00340E9C"/>
    <w:rsid w:val="00346212"/>
    <w:rsid w:val="00356872"/>
    <w:rsid w:val="003579FD"/>
    <w:rsid w:val="00360DDF"/>
    <w:rsid w:val="0036147D"/>
    <w:rsid w:val="003616D1"/>
    <w:rsid w:val="0036300C"/>
    <w:rsid w:val="003653A1"/>
    <w:rsid w:val="00365575"/>
    <w:rsid w:val="003677D3"/>
    <w:rsid w:val="0037293D"/>
    <w:rsid w:val="00374335"/>
    <w:rsid w:val="0038314C"/>
    <w:rsid w:val="00384BF4"/>
    <w:rsid w:val="003854F8"/>
    <w:rsid w:val="00385BD2"/>
    <w:rsid w:val="0038714E"/>
    <w:rsid w:val="003872F0"/>
    <w:rsid w:val="00387495"/>
    <w:rsid w:val="0039080C"/>
    <w:rsid w:val="00393180"/>
    <w:rsid w:val="0039348D"/>
    <w:rsid w:val="00394773"/>
    <w:rsid w:val="0039564B"/>
    <w:rsid w:val="0039572C"/>
    <w:rsid w:val="00397C91"/>
    <w:rsid w:val="003A43B6"/>
    <w:rsid w:val="003B311E"/>
    <w:rsid w:val="003B64A5"/>
    <w:rsid w:val="003C1FAB"/>
    <w:rsid w:val="003C1FE4"/>
    <w:rsid w:val="003C6712"/>
    <w:rsid w:val="003D49C0"/>
    <w:rsid w:val="003D631A"/>
    <w:rsid w:val="003E07BC"/>
    <w:rsid w:val="003E5B43"/>
    <w:rsid w:val="003E5D20"/>
    <w:rsid w:val="004045EA"/>
    <w:rsid w:val="00421CDC"/>
    <w:rsid w:val="00421E29"/>
    <w:rsid w:val="00426C9C"/>
    <w:rsid w:val="00426E8D"/>
    <w:rsid w:val="00435FE8"/>
    <w:rsid w:val="00440381"/>
    <w:rsid w:val="00453A84"/>
    <w:rsid w:val="00466380"/>
    <w:rsid w:val="00467D12"/>
    <w:rsid w:val="004728EF"/>
    <w:rsid w:val="00482429"/>
    <w:rsid w:val="00484CC2"/>
    <w:rsid w:val="00490516"/>
    <w:rsid w:val="004914D8"/>
    <w:rsid w:val="004A649D"/>
    <w:rsid w:val="004B01D0"/>
    <w:rsid w:val="004B1CEE"/>
    <w:rsid w:val="004C0F61"/>
    <w:rsid w:val="004C6255"/>
    <w:rsid w:val="004D08F2"/>
    <w:rsid w:val="004D467F"/>
    <w:rsid w:val="004E01D5"/>
    <w:rsid w:val="004E5664"/>
    <w:rsid w:val="004F3EF3"/>
    <w:rsid w:val="00500378"/>
    <w:rsid w:val="00505586"/>
    <w:rsid w:val="0050681E"/>
    <w:rsid w:val="00507B43"/>
    <w:rsid w:val="00507E5A"/>
    <w:rsid w:val="005134B4"/>
    <w:rsid w:val="0051413D"/>
    <w:rsid w:val="0051495D"/>
    <w:rsid w:val="0051626B"/>
    <w:rsid w:val="00517EF6"/>
    <w:rsid w:val="005203C5"/>
    <w:rsid w:val="00521289"/>
    <w:rsid w:val="00530373"/>
    <w:rsid w:val="0053228D"/>
    <w:rsid w:val="00541692"/>
    <w:rsid w:val="0054338F"/>
    <w:rsid w:val="00544F10"/>
    <w:rsid w:val="005458AC"/>
    <w:rsid w:val="00553E33"/>
    <w:rsid w:val="005540C9"/>
    <w:rsid w:val="00556795"/>
    <w:rsid w:val="0056160D"/>
    <w:rsid w:val="005625EE"/>
    <w:rsid w:val="00563479"/>
    <w:rsid w:val="005642B4"/>
    <w:rsid w:val="00565081"/>
    <w:rsid w:val="00570453"/>
    <w:rsid w:val="00573A20"/>
    <w:rsid w:val="00573BBE"/>
    <w:rsid w:val="005749D6"/>
    <w:rsid w:val="00576580"/>
    <w:rsid w:val="00580B0E"/>
    <w:rsid w:val="005812FF"/>
    <w:rsid w:val="00584199"/>
    <w:rsid w:val="00586F2A"/>
    <w:rsid w:val="005879CD"/>
    <w:rsid w:val="0059600A"/>
    <w:rsid w:val="005A5D88"/>
    <w:rsid w:val="005B7DC8"/>
    <w:rsid w:val="005C08E1"/>
    <w:rsid w:val="005D2C3A"/>
    <w:rsid w:val="005D3836"/>
    <w:rsid w:val="005D507C"/>
    <w:rsid w:val="005E0E71"/>
    <w:rsid w:val="005E6D1F"/>
    <w:rsid w:val="005F62B2"/>
    <w:rsid w:val="005F663A"/>
    <w:rsid w:val="005F6832"/>
    <w:rsid w:val="005F7CBF"/>
    <w:rsid w:val="00600009"/>
    <w:rsid w:val="00612614"/>
    <w:rsid w:val="006219E4"/>
    <w:rsid w:val="00626BA2"/>
    <w:rsid w:val="006330B5"/>
    <w:rsid w:val="006339A2"/>
    <w:rsid w:val="006366ED"/>
    <w:rsid w:val="00640C5E"/>
    <w:rsid w:val="006412E1"/>
    <w:rsid w:val="00646ED1"/>
    <w:rsid w:val="006535A2"/>
    <w:rsid w:val="00657309"/>
    <w:rsid w:val="00662498"/>
    <w:rsid w:val="00664E46"/>
    <w:rsid w:val="00666F21"/>
    <w:rsid w:val="00666FF2"/>
    <w:rsid w:val="00672929"/>
    <w:rsid w:val="00682051"/>
    <w:rsid w:val="006850E6"/>
    <w:rsid w:val="006866D5"/>
    <w:rsid w:val="00692E76"/>
    <w:rsid w:val="006939DE"/>
    <w:rsid w:val="00694502"/>
    <w:rsid w:val="00694610"/>
    <w:rsid w:val="006B020B"/>
    <w:rsid w:val="006B3FD2"/>
    <w:rsid w:val="006B5050"/>
    <w:rsid w:val="006B5373"/>
    <w:rsid w:val="006D0DE4"/>
    <w:rsid w:val="006D2273"/>
    <w:rsid w:val="006E327B"/>
    <w:rsid w:val="006F1DD0"/>
    <w:rsid w:val="006F5267"/>
    <w:rsid w:val="00717EE7"/>
    <w:rsid w:val="00722A17"/>
    <w:rsid w:val="00722A7B"/>
    <w:rsid w:val="00723CEE"/>
    <w:rsid w:val="00727B92"/>
    <w:rsid w:val="00732A34"/>
    <w:rsid w:val="00734D6C"/>
    <w:rsid w:val="00751C6A"/>
    <w:rsid w:val="00754446"/>
    <w:rsid w:val="00760839"/>
    <w:rsid w:val="00761DB3"/>
    <w:rsid w:val="00763508"/>
    <w:rsid w:val="00767FFB"/>
    <w:rsid w:val="00770470"/>
    <w:rsid w:val="00776401"/>
    <w:rsid w:val="00780453"/>
    <w:rsid w:val="00780B50"/>
    <w:rsid w:val="0079035C"/>
    <w:rsid w:val="007A2051"/>
    <w:rsid w:val="007B21B9"/>
    <w:rsid w:val="007B465B"/>
    <w:rsid w:val="007C5175"/>
    <w:rsid w:val="007C5F95"/>
    <w:rsid w:val="007D445F"/>
    <w:rsid w:val="007D58E5"/>
    <w:rsid w:val="007E271B"/>
    <w:rsid w:val="007E57EB"/>
    <w:rsid w:val="007E75C0"/>
    <w:rsid w:val="007F2F77"/>
    <w:rsid w:val="007F7CFC"/>
    <w:rsid w:val="00813A00"/>
    <w:rsid w:val="0081429C"/>
    <w:rsid w:val="00814321"/>
    <w:rsid w:val="00822B8F"/>
    <w:rsid w:val="00831205"/>
    <w:rsid w:val="00837D8D"/>
    <w:rsid w:val="00840B5D"/>
    <w:rsid w:val="008423BC"/>
    <w:rsid w:val="00844294"/>
    <w:rsid w:val="00844393"/>
    <w:rsid w:val="00845DA4"/>
    <w:rsid w:val="00845E12"/>
    <w:rsid w:val="008471DF"/>
    <w:rsid w:val="00847C33"/>
    <w:rsid w:val="00860902"/>
    <w:rsid w:val="00862D9D"/>
    <w:rsid w:val="00863232"/>
    <w:rsid w:val="00870DBA"/>
    <w:rsid w:val="00871DE5"/>
    <w:rsid w:val="00876682"/>
    <w:rsid w:val="008778C1"/>
    <w:rsid w:val="0088572B"/>
    <w:rsid w:val="0089197E"/>
    <w:rsid w:val="00893B57"/>
    <w:rsid w:val="008A0BC7"/>
    <w:rsid w:val="008A6972"/>
    <w:rsid w:val="008A7FC8"/>
    <w:rsid w:val="008B17DA"/>
    <w:rsid w:val="008C172B"/>
    <w:rsid w:val="008C4C6F"/>
    <w:rsid w:val="008C4EF1"/>
    <w:rsid w:val="008C6536"/>
    <w:rsid w:val="008D3847"/>
    <w:rsid w:val="008D4303"/>
    <w:rsid w:val="008E4C5D"/>
    <w:rsid w:val="008E7025"/>
    <w:rsid w:val="008F0FFE"/>
    <w:rsid w:val="008F2907"/>
    <w:rsid w:val="00905A10"/>
    <w:rsid w:val="00920E24"/>
    <w:rsid w:val="009255B0"/>
    <w:rsid w:val="00930003"/>
    <w:rsid w:val="009310A2"/>
    <w:rsid w:val="00935911"/>
    <w:rsid w:val="00963AB5"/>
    <w:rsid w:val="009656A3"/>
    <w:rsid w:val="00970F26"/>
    <w:rsid w:val="00971DF4"/>
    <w:rsid w:val="00976296"/>
    <w:rsid w:val="0097755B"/>
    <w:rsid w:val="009775D8"/>
    <w:rsid w:val="00977D0E"/>
    <w:rsid w:val="00981718"/>
    <w:rsid w:val="00991121"/>
    <w:rsid w:val="00991CF7"/>
    <w:rsid w:val="009A04F2"/>
    <w:rsid w:val="009A08CC"/>
    <w:rsid w:val="009A2F6C"/>
    <w:rsid w:val="009A4C7F"/>
    <w:rsid w:val="009A7EC6"/>
    <w:rsid w:val="009B6460"/>
    <w:rsid w:val="009C0FDC"/>
    <w:rsid w:val="009D1557"/>
    <w:rsid w:val="009D5AC6"/>
    <w:rsid w:val="009E0027"/>
    <w:rsid w:val="009E0194"/>
    <w:rsid w:val="009E155D"/>
    <w:rsid w:val="009E7A33"/>
    <w:rsid w:val="009E7BB9"/>
    <w:rsid w:val="00A0314C"/>
    <w:rsid w:val="00A0520C"/>
    <w:rsid w:val="00A1147D"/>
    <w:rsid w:val="00A1314E"/>
    <w:rsid w:val="00A133CB"/>
    <w:rsid w:val="00A14BA3"/>
    <w:rsid w:val="00A14EB5"/>
    <w:rsid w:val="00A165CF"/>
    <w:rsid w:val="00A209E9"/>
    <w:rsid w:val="00A26EAD"/>
    <w:rsid w:val="00A3069A"/>
    <w:rsid w:val="00A33D26"/>
    <w:rsid w:val="00A365F9"/>
    <w:rsid w:val="00A435BE"/>
    <w:rsid w:val="00A43FB9"/>
    <w:rsid w:val="00A47893"/>
    <w:rsid w:val="00A47E10"/>
    <w:rsid w:val="00A57257"/>
    <w:rsid w:val="00A6568D"/>
    <w:rsid w:val="00A65719"/>
    <w:rsid w:val="00A660BA"/>
    <w:rsid w:val="00A66A84"/>
    <w:rsid w:val="00A76B46"/>
    <w:rsid w:val="00AA00CF"/>
    <w:rsid w:val="00AA2FE3"/>
    <w:rsid w:val="00AA6149"/>
    <w:rsid w:val="00AA7F40"/>
    <w:rsid w:val="00AB1CAC"/>
    <w:rsid w:val="00AB2DEA"/>
    <w:rsid w:val="00AB77B4"/>
    <w:rsid w:val="00AB7A03"/>
    <w:rsid w:val="00AC0E09"/>
    <w:rsid w:val="00AD7394"/>
    <w:rsid w:val="00AE0461"/>
    <w:rsid w:val="00B01025"/>
    <w:rsid w:val="00B03C87"/>
    <w:rsid w:val="00B12B0E"/>
    <w:rsid w:val="00B268A8"/>
    <w:rsid w:val="00B26A42"/>
    <w:rsid w:val="00B45AEE"/>
    <w:rsid w:val="00B46122"/>
    <w:rsid w:val="00B60052"/>
    <w:rsid w:val="00B653B5"/>
    <w:rsid w:val="00B701B8"/>
    <w:rsid w:val="00B76EE9"/>
    <w:rsid w:val="00B80208"/>
    <w:rsid w:val="00B81B7F"/>
    <w:rsid w:val="00B82F49"/>
    <w:rsid w:val="00B82F89"/>
    <w:rsid w:val="00B8516B"/>
    <w:rsid w:val="00B85415"/>
    <w:rsid w:val="00B92BA4"/>
    <w:rsid w:val="00B9493C"/>
    <w:rsid w:val="00B975FC"/>
    <w:rsid w:val="00BA0F9D"/>
    <w:rsid w:val="00BB210B"/>
    <w:rsid w:val="00BB3525"/>
    <w:rsid w:val="00BB3830"/>
    <w:rsid w:val="00BC7EF2"/>
    <w:rsid w:val="00BD1151"/>
    <w:rsid w:val="00BD3610"/>
    <w:rsid w:val="00BE020C"/>
    <w:rsid w:val="00BE0AAC"/>
    <w:rsid w:val="00BE139F"/>
    <w:rsid w:val="00BE2506"/>
    <w:rsid w:val="00BF2C62"/>
    <w:rsid w:val="00C04786"/>
    <w:rsid w:val="00C1267A"/>
    <w:rsid w:val="00C211ED"/>
    <w:rsid w:val="00C21541"/>
    <w:rsid w:val="00C25309"/>
    <w:rsid w:val="00C34FC2"/>
    <w:rsid w:val="00C45C1F"/>
    <w:rsid w:val="00C46310"/>
    <w:rsid w:val="00C55943"/>
    <w:rsid w:val="00C57FC0"/>
    <w:rsid w:val="00C717C3"/>
    <w:rsid w:val="00C71902"/>
    <w:rsid w:val="00C725CD"/>
    <w:rsid w:val="00C74A59"/>
    <w:rsid w:val="00C75335"/>
    <w:rsid w:val="00C774A8"/>
    <w:rsid w:val="00C8110E"/>
    <w:rsid w:val="00C816EE"/>
    <w:rsid w:val="00C86CDB"/>
    <w:rsid w:val="00C86F92"/>
    <w:rsid w:val="00C87E7A"/>
    <w:rsid w:val="00C92A36"/>
    <w:rsid w:val="00C95BA0"/>
    <w:rsid w:val="00CA0D08"/>
    <w:rsid w:val="00CA298C"/>
    <w:rsid w:val="00CA4BB9"/>
    <w:rsid w:val="00CB578C"/>
    <w:rsid w:val="00CB6A38"/>
    <w:rsid w:val="00CB6E46"/>
    <w:rsid w:val="00CC033C"/>
    <w:rsid w:val="00CC37CC"/>
    <w:rsid w:val="00CC3B12"/>
    <w:rsid w:val="00CC44C4"/>
    <w:rsid w:val="00CD22D1"/>
    <w:rsid w:val="00CD6C41"/>
    <w:rsid w:val="00CE1030"/>
    <w:rsid w:val="00CE1777"/>
    <w:rsid w:val="00CE4319"/>
    <w:rsid w:val="00CF3B37"/>
    <w:rsid w:val="00CF4371"/>
    <w:rsid w:val="00CF6195"/>
    <w:rsid w:val="00CF6E68"/>
    <w:rsid w:val="00D070F1"/>
    <w:rsid w:val="00D07797"/>
    <w:rsid w:val="00D11083"/>
    <w:rsid w:val="00D144A8"/>
    <w:rsid w:val="00D15123"/>
    <w:rsid w:val="00D20D2B"/>
    <w:rsid w:val="00D24E66"/>
    <w:rsid w:val="00D2563F"/>
    <w:rsid w:val="00D257C4"/>
    <w:rsid w:val="00D257FA"/>
    <w:rsid w:val="00D31F69"/>
    <w:rsid w:val="00D339A0"/>
    <w:rsid w:val="00D35807"/>
    <w:rsid w:val="00D36853"/>
    <w:rsid w:val="00D4093A"/>
    <w:rsid w:val="00D43ADC"/>
    <w:rsid w:val="00D45441"/>
    <w:rsid w:val="00D45F0C"/>
    <w:rsid w:val="00D51B6A"/>
    <w:rsid w:val="00D543F4"/>
    <w:rsid w:val="00D5452C"/>
    <w:rsid w:val="00D5502B"/>
    <w:rsid w:val="00D5569C"/>
    <w:rsid w:val="00D5624A"/>
    <w:rsid w:val="00D65152"/>
    <w:rsid w:val="00D66667"/>
    <w:rsid w:val="00D76E8F"/>
    <w:rsid w:val="00D81ED4"/>
    <w:rsid w:val="00D83795"/>
    <w:rsid w:val="00D850AA"/>
    <w:rsid w:val="00D873F8"/>
    <w:rsid w:val="00D90039"/>
    <w:rsid w:val="00D909E8"/>
    <w:rsid w:val="00D91DB3"/>
    <w:rsid w:val="00D96844"/>
    <w:rsid w:val="00DA1F8C"/>
    <w:rsid w:val="00DA3D70"/>
    <w:rsid w:val="00DB0C2E"/>
    <w:rsid w:val="00DB0F7D"/>
    <w:rsid w:val="00DB46D3"/>
    <w:rsid w:val="00DB61C7"/>
    <w:rsid w:val="00DB6F68"/>
    <w:rsid w:val="00DB78D9"/>
    <w:rsid w:val="00DC1712"/>
    <w:rsid w:val="00DD2C05"/>
    <w:rsid w:val="00DE1C79"/>
    <w:rsid w:val="00DE51C4"/>
    <w:rsid w:val="00DE7A93"/>
    <w:rsid w:val="00E0061D"/>
    <w:rsid w:val="00E0118E"/>
    <w:rsid w:val="00E03482"/>
    <w:rsid w:val="00E041C7"/>
    <w:rsid w:val="00E11BBB"/>
    <w:rsid w:val="00E14009"/>
    <w:rsid w:val="00E33DBD"/>
    <w:rsid w:val="00E37C47"/>
    <w:rsid w:val="00E452F4"/>
    <w:rsid w:val="00E466EF"/>
    <w:rsid w:val="00E46A82"/>
    <w:rsid w:val="00E46B65"/>
    <w:rsid w:val="00E5539C"/>
    <w:rsid w:val="00E60873"/>
    <w:rsid w:val="00E63F05"/>
    <w:rsid w:val="00E649C5"/>
    <w:rsid w:val="00E65CBC"/>
    <w:rsid w:val="00E665EB"/>
    <w:rsid w:val="00E7161C"/>
    <w:rsid w:val="00E74E70"/>
    <w:rsid w:val="00E7712B"/>
    <w:rsid w:val="00E77918"/>
    <w:rsid w:val="00E77DA4"/>
    <w:rsid w:val="00E87C88"/>
    <w:rsid w:val="00E900C5"/>
    <w:rsid w:val="00E942E8"/>
    <w:rsid w:val="00E94C13"/>
    <w:rsid w:val="00E95641"/>
    <w:rsid w:val="00EA0060"/>
    <w:rsid w:val="00EA01CB"/>
    <w:rsid w:val="00EA0348"/>
    <w:rsid w:val="00EB16F9"/>
    <w:rsid w:val="00EB7B5E"/>
    <w:rsid w:val="00EC07B3"/>
    <w:rsid w:val="00EC2DA9"/>
    <w:rsid w:val="00EC2E75"/>
    <w:rsid w:val="00ED15CA"/>
    <w:rsid w:val="00EE1A1A"/>
    <w:rsid w:val="00EF3A85"/>
    <w:rsid w:val="00EF77AC"/>
    <w:rsid w:val="00EF7970"/>
    <w:rsid w:val="00F01B65"/>
    <w:rsid w:val="00F01DD5"/>
    <w:rsid w:val="00F031E1"/>
    <w:rsid w:val="00F06BB2"/>
    <w:rsid w:val="00F0705B"/>
    <w:rsid w:val="00F073D5"/>
    <w:rsid w:val="00F12BA7"/>
    <w:rsid w:val="00F13A06"/>
    <w:rsid w:val="00F17EA8"/>
    <w:rsid w:val="00F21905"/>
    <w:rsid w:val="00F26471"/>
    <w:rsid w:val="00F333CE"/>
    <w:rsid w:val="00F42BA0"/>
    <w:rsid w:val="00F51710"/>
    <w:rsid w:val="00F56B7A"/>
    <w:rsid w:val="00F6030B"/>
    <w:rsid w:val="00F6073C"/>
    <w:rsid w:val="00F60BC5"/>
    <w:rsid w:val="00F615D6"/>
    <w:rsid w:val="00F61C42"/>
    <w:rsid w:val="00F63539"/>
    <w:rsid w:val="00F66F54"/>
    <w:rsid w:val="00F7184A"/>
    <w:rsid w:val="00F76CC8"/>
    <w:rsid w:val="00F85731"/>
    <w:rsid w:val="00F87491"/>
    <w:rsid w:val="00F87AE6"/>
    <w:rsid w:val="00F91AD9"/>
    <w:rsid w:val="00F97B91"/>
    <w:rsid w:val="00FA373F"/>
    <w:rsid w:val="00FB09F5"/>
    <w:rsid w:val="00FB287C"/>
    <w:rsid w:val="00FC3313"/>
    <w:rsid w:val="00FD185F"/>
    <w:rsid w:val="00FD2A32"/>
    <w:rsid w:val="00FD3A52"/>
    <w:rsid w:val="00FD450D"/>
    <w:rsid w:val="00FD52EC"/>
    <w:rsid w:val="00FD75F0"/>
    <w:rsid w:val="00FD76FE"/>
    <w:rsid w:val="00FE2134"/>
    <w:rsid w:val="00FE59EE"/>
    <w:rsid w:val="00FF008D"/>
    <w:rsid w:val="00FF32BA"/>
    <w:rsid w:val="00FF7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318261"/>
  <w15:docId w15:val="{CC7DDF75-F9AA-40A2-9F13-44231843B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B9"/>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gramskikod">
    <w:name w:val="Programski kod"/>
    <w:basedOn w:val="Osnovnitekst"/>
    <w:rsid w:val="005B7DC8"/>
    <w:pPr>
      <w:pBdr>
        <w:top w:val="single" w:sz="4" w:space="1" w:color="auto"/>
        <w:left w:val="single" w:sz="4" w:space="4" w:color="auto"/>
        <w:bottom w:val="single" w:sz="4" w:space="1" w:color="auto"/>
        <w:right w:val="single" w:sz="4" w:space="4" w:color="auto"/>
      </w:pBdr>
      <w:spacing w:line="240" w:lineRule="auto"/>
      <w:ind w:firstLine="0"/>
    </w:pPr>
    <w:rPr>
      <w:rFonts w:ascii="Courier New" w:hAnsi="Courier New"/>
      <w:b/>
      <w:sz w:val="20"/>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styleId="ListNumber">
    <w:name w:val="List Number"/>
    <w:basedOn w:val="Normal"/>
    <w:rsid w:val="008C6536"/>
    <w:pPr>
      <w:numPr>
        <w:numId w:val="26"/>
      </w:numPr>
      <w:spacing w:after="120"/>
      <w:contextualSpacing/>
      <w:jc w:val="both"/>
    </w:pPr>
    <w:rPr>
      <w:lang w:val="sr-Cyrl-CS" w:eastAsia="sr-Cyrl-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 w:id="1700081641">
      <w:bodyDiv w:val="1"/>
      <w:marLeft w:val="0"/>
      <w:marRight w:val="0"/>
      <w:marTop w:val="0"/>
      <w:marBottom w:val="0"/>
      <w:divBdr>
        <w:top w:val="none" w:sz="0" w:space="0" w:color="auto"/>
        <w:left w:val="none" w:sz="0" w:space="0" w:color="auto"/>
        <w:bottom w:val="none" w:sz="0" w:space="0" w:color="auto"/>
        <w:right w:val="none" w:sz="0" w:space="0" w:color="auto"/>
      </w:divBdr>
      <w:divsChild>
        <w:div w:id="1742361178">
          <w:marLeft w:val="0"/>
          <w:marRight w:val="0"/>
          <w:marTop w:val="0"/>
          <w:marBottom w:val="0"/>
          <w:divBdr>
            <w:top w:val="none" w:sz="0" w:space="0" w:color="auto"/>
            <w:left w:val="none" w:sz="0" w:space="0" w:color="auto"/>
            <w:bottom w:val="none" w:sz="0" w:space="0" w:color="auto"/>
            <w:right w:val="none" w:sz="0" w:space="0" w:color="auto"/>
          </w:divBdr>
          <w:divsChild>
            <w:div w:id="5485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chart" Target="charts/chart1.xml"/><Relationship Id="rId26" Type="http://schemas.openxmlformats.org/officeDocument/2006/relationships/chart" Target="charts/chart8.xml"/><Relationship Id="rId39" Type="http://schemas.openxmlformats.org/officeDocument/2006/relationships/chart" Target="charts/chart16.xml"/><Relationship Id="rId21" Type="http://schemas.openxmlformats.org/officeDocument/2006/relationships/chart" Target="charts/chart4.xml"/><Relationship Id="rId34" Type="http://schemas.openxmlformats.org/officeDocument/2006/relationships/chart" Target="charts/chart11.xml"/><Relationship Id="rId42" Type="http://schemas.openxmlformats.org/officeDocument/2006/relationships/image" Target="media/image13.png"/><Relationship Id="rId47" Type="http://schemas.openxmlformats.org/officeDocument/2006/relationships/chart" Target="charts/chart19.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8.png"/><Relationship Id="rId11" Type="http://schemas.openxmlformats.org/officeDocument/2006/relationships/footer" Target="footer1.xml"/><Relationship Id="rId24" Type="http://schemas.openxmlformats.org/officeDocument/2006/relationships/chart" Target="charts/chart6.xml"/><Relationship Id="rId32" Type="http://schemas.openxmlformats.org/officeDocument/2006/relationships/chart" Target="charts/chart9.xml"/><Relationship Id="rId37" Type="http://schemas.openxmlformats.org/officeDocument/2006/relationships/chart" Target="charts/chart14.xml"/><Relationship Id="rId40" Type="http://schemas.openxmlformats.org/officeDocument/2006/relationships/image" Target="media/image11.png"/><Relationship Id="rId45" Type="http://schemas.openxmlformats.org/officeDocument/2006/relationships/chart" Target="charts/chart17.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chart" Target="charts/chart5.xml"/><Relationship Id="rId28" Type="http://schemas.openxmlformats.org/officeDocument/2006/relationships/image" Target="media/image7.png"/><Relationship Id="rId36" Type="http://schemas.openxmlformats.org/officeDocument/2006/relationships/chart" Target="charts/chart13.xml"/><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hart" Target="charts/chart2.xml"/><Relationship Id="rId31" Type="http://schemas.openxmlformats.org/officeDocument/2006/relationships/image" Target="media/image10.png"/><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chart" Target="charts/chart12.xml"/><Relationship Id="rId43" Type="http://schemas.openxmlformats.org/officeDocument/2006/relationships/image" Target="media/image14.png"/><Relationship Id="rId48" Type="http://schemas.openxmlformats.org/officeDocument/2006/relationships/chart" Target="charts/chart20.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chart" Target="charts/chart7.xml"/><Relationship Id="rId33" Type="http://schemas.openxmlformats.org/officeDocument/2006/relationships/chart" Target="charts/chart10.xml"/><Relationship Id="rId38" Type="http://schemas.openxmlformats.org/officeDocument/2006/relationships/chart" Target="charts/chart15.xml"/><Relationship Id="rId46" Type="http://schemas.openxmlformats.org/officeDocument/2006/relationships/chart" Target="charts/chart18.xml"/><Relationship Id="rId20" Type="http://schemas.openxmlformats.org/officeDocument/2006/relationships/chart" Target="charts/chart3.xm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rkov%20folder\__nastava\mups\sajt\dz\2018-2019\templejt_za_master_teze_02_09.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Excel_Worksheet13.xlsx"/></Relationships>
</file>

<file path=word/charts/_rels/chart15.xml.rels><?xml version="1.0" encoding="UTF-8" standalone="yes"?>
<Relationships xmlns="http://schemas.openxmlformats.org/package/2006/relationships"><Relationship Id="rId1" Type="http://schemas.openxmlformats.org/officeDocument/2006/relationships/package" Target="../embeddings/Microsoft_Excel_Worksheet14.xlsx"/></Relationships>
</file>

<file path=word/charts/_rels/chart16.xml.rels><?xml version="1.0" encoding="UTF-8" standalone="yes"?>
<Relationships xmlns="http://schemas.openxmlformats.org/package/2006/relationships"><Relationship Id="rId1" Type="http://schemas.openxmlformats.org/officeDocument/2006/relationships/package" Target="../embeddings/Microsoft_Excel_Worksheet15.xlsx"/></Relationships>
</file>

<file path=word/charts/_rels/chart17.xml.rels><?xml version="1.0" encoding="UTF-8" standalone="yes"?>
<Relationships xmlns="http://schemas.openxmlformats.org/package/2006/relationships"><Relationship Id="rId1" Type="http://schemas.openxmlformats.org/officeDocument/2006/relationships/package" Target="../embeddings/Microsoft_Excel_Worksheet16.xlsx"/></Relationships>
</file>

<file path=word/charts/_rels/chart18.xml.rels><?xml version="1.0" encoding="UTF-8" standalone="yes"?>
<Relationships xmlns="http://schemas.openxmlformats.org/package/2006/relationships"><Relationship Id="rId1" Type="http://schemas.openxmlformats.org/officeDocument/2006/relationships/package" Target="../embeddings/Microsoft_Excel_Worksheet17.xlsx"/></Relationships>
</file>

<file path=word/charts/_rels/chart19.xml.rels><?xml version="1.0" encoding="UTF-8" standalone="yes"?>
<Relationships xmlns="http://schemas.openxmlformats.org/package/2006/relationships"><Relationship Id="rId1" Type="http://schemas.openxmlformats.org/officeDocument/2006/relationships/package" Target="../embeddings/Microsoft_Excel_Worksheet18.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0.xml.rels><?xml version="1.0" encoding="UTF-8" standalone="yes"?>
<Relationships xmlns="http://schemas.openxmlformats.org/package/2006/relationships"><Relationship Id="rId1" Type="http://schemas.openxmlformats.org/officeDocument/2006/relationships/package" Target="../embeddings/Microsoft_Excel_Worksheet19.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10 000</c:v>
                </c:pt>
                <c:pt idx="1">
                  <c:v>100 000</c:v>
                </c:pt>
                <c:pt idx="2">
                  <c:v>1 000 000</c:v>
                </c:pt>
                <c:pt idx="3">
                  <c:v>10 000 000</c:v>
                </c:pt>
              </c:strCache>
            </c:strRef>
          </c:cat>
          <c:val>
            <c:numRef>
              <c:f>Sheet1!$B$2:$B$5</c:f>
              <c:numCache>
                <c:formatCode>General</c:formatCode>
                <c:ptCount val="4"/>
                <c:pt idx="0">
                  <c:v>1.8095658758202899</c:v>
                </c:pt>
                <c:pt idx="1">
                  <c:v>1.10246597622522</c:v>
                </c:pt>
                <c:pt idx="2">
                  <c:v>1.0053087598544601</c:v>
                </c:pt>
                <c:pt idx="3">
                  <c:v>1.0020273389891801</c:v>
                </c:pt>
              </c:numCache>
            </c:numRef>
          </c:val>
          <c:extLst>
            <c:ext xmlns:c16="http://schemas.microsoft.com/office/drawing/2014/chart" uri="{C3380CC4-5D6E-409C-BE32-E72D297353CC}">
              <c16:uniqueId val="{00000000-849A-4131-96F1-6B25F586AE1B}"/>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a:t>
                </a:r>
                <a:r>
                  <a:rPr lang="sr-Latn-RS" baseline="0"/>
                  <a:t> aritmetičkih brojeva koji se traže</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numRef>
              <c:f>Sheet1!$A$2:$A$4</c:f>
              <c:numCache>
                <c:formatCode>General</c:formatCode>
                <c:ptCount val="3"/>
                <c:pt idx="0">
                  <c:v>10</c:v>
                </c:pt>
                <c:pt idx="1">
                  <c:v>100</c:v>
                </c:pt>
                <c:pt idx="2">
                  <c:v>1000</c:v>
                </c:pt>
              </c:numCache>
            </c:numRef>
          </c:cat>
          <c:val>
            <c:numRef>
              <c:f>Sheet1!$B$2:$B$4</c:f>
              <c:numCache>
                <c:formatCode>General</c:formatCode>
                <c:ptCount val="3"/>
                <c:pt idx="0">
                  <c:v>2.0794618457010725</c:v>
                </c:pt>
                <c:pt idx="1">
                  <c:v>1.1557862589161267</c:v>
                </c:pt>
                <c:pt idx="2">
                  <c:v>1.0951171769864299</c:v>
                </c:pt>
              </c:numCache>
            </c:numRef>
          </c:val>
          <c:extLst>
            <c:ext xmlns:c16="http://schemas.microsoft.com/office/drawing/2014/chart" uri="{C3380CC4-5D6E-409C-BE32-E72D297353CC}">
              <c16:uniqueId val="{00000000-BF75-4626-8DB3-8F2B2B0F7819}"/>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 iteracija pri generisanju Halton sekvence</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numRef>
              <c:f>Sheet1!$A$2:$A$4</c:f>
              <c:numCache>
                <c:formatCode>General</c:formatCode>
                <c:ptCount val="3"/>
                <c:pt idx="0">
                  <c:v>10</c:v>
                </c:pt>
                <c:pt idx="1">
                  <c:v>100</c:v>
                </c:pt>
                <c:pt idx="2">
                  <c:v>1000</c:v>
                </c:pt>
              </c:numCache>
            </c:numRef>
          </c:cat>
          <c:val>
            <c:numRef>
              <c:f>Sheet1!$B$2:$B$4</c:f>
              <c:numCache>
                <c:formatCode>General</c:formatCode>
                <c:ptCount val="3"/>
                <c:pt idx="0">
                  <c:v>3.7987711213517668</c:v>
                </c:pt>
                <c:pt idx="1">
                  <c:v>1.8111550073874221</c:v>
                </c:pt>
                <c:pt idx="2">
                  <c:v>2.1909720080556019</c:v>
                </c:pt>
              </c:numCache>
            </c:numRef>
          </c:val>
          <c:extLst>
            <c:ext xmlns:c16="http://schemas.microsoft.com/office/drawing/2014/chart" uri="{C3380CC4-5D6E-409C-BE32-E72D297353CC}">
              <c16:uniqueId val="{00000000-E12B-4EF0-9851-E4EC0B9858EE}"/>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 iteracija pri generisanju Halton sekvence</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numRef>
              <c:f>Sheet1!$A$2:$A$4</c:f>
              <c:numCache>
                <c:formatCode>General</c:formatCode>
                <c:ptCount val="3"/>
                <c:pt idx="0">
                  <c:v>10</c:v>
                </c:pt>
                <c:pt idx="1">
                  <c:v>100</c:v>
                </c:pt>
                <c:pt idx="2">
                  <c:v>1000</c:v>
                </c:pt>
              </c:numCache>
            </c:numRef>
          </c:cat>
          <c:val>
            <c:numRef>
              <c:f>Sheet1!$B$2:$B$4</c:f>
              <c:numCache>
                <c:formatCode>General</c:formatCode>
                <c:ptCount val="3"/>
                <c:pt idx="0">
                  <c:v>2.9643392268504649</c:v>
                </c:pt>
                <c:pt idx="1">
                  <c:v>2.168746754870098</c:v>
                </c:pt>
                <c:pt idx="2">
                  <c:v>3.5048954119980107</c:v>
                </c:pt>
              </c:numCache>
            </c:numRef>
          </c:val>
          <c:extLst>
            <c:ext xmlns:c16="http://schemas.microsoft.com/office/drawing/2014/chart" uri="{C3380CC4-5D6E-409C-BE32-E72D297353CC}">
              <c16:uniqueId val="{00000000-CF01-4F9D-A7E5-0DD203F16BE5}"/>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 iteracija pri generisanju Halton sekvence</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numRef>
              <c:f>Sheet1!$A$2:$A$4</c:f>
              <c:numCache>
                <c:formatCode>General</c:formatCode>
                <c:ptCount val="3"/>
                <c:pt idx="0">
                  <c:v>10</c:v>
                </c:pt>
                <c:pt idx="1">
                  <c:v>100</c:v>
                </c:pt>
                <c:pt idx="2">
                  <c:v>1000</c:v>
                </c:pt>
              </c:numCache>
            </c:numRef>
          </c:cat>
          <c:val>
            <c:numRef>
              <c:f>Sheet1!$B$2:$B$4</c:f>
              <c:numCache>
                <c:formatCode>General</c:formatCode>
                <c:ptCount val="3"/>
                <c:pt idx="0">
                  <c:v>1.0740499457111836</c:v>
                </c:pt>
                <c:pt idx="1">
                  <c:v>1.1273866885259012</c:v>
                </c:pt>
                <c:pt idx="2">
                  <c:v>0.97578788210703737</c:v>
                </c:pt>
              </c:numCache>
            </c:numRef>
          </c:val>
          <c:extLst>
            <c:ext xmlns:c16="http://schemas.microsoft.com/office/drawing/2014/chart" uri="{C3380CC4-5D6E-409C-BE32-E72D297353CC}">
              <c16:uniqueId val="{00000000-C2D7-46EA-A47A-6D6C146EF4C8}"/>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 iteracija pri generisanju Halton sekvence</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numRef>
              <c:f>Sheet1!$A$2:$A$4</c:f>
              <c:numCache>
                <c:formatCode>General</c:formatCode>
                <c:ptCount val="3"/>
                <c:pt idx="0">
                  <c:v>10</c:v>
                </c:pt>
                <c:pt idx="1">
                  <c:v>100</c:v>
                </c:pt>
                <c:pt idx="2">
                  <c:v>1000</c:v>
                </c:pt>
              </c:numCache>
            </c:numRef>
          </c:cat>
          <c:val>
            <c:numRef>
              <c:f>Sheet1!$B$2:$B$4</c:f>
              <c:numCache>
                <c:formatCode>General</c:formatCode>
                <c:ptCount val="3"/>
                <c:pt idx="0">
                  <c:v>2.0690232169002303</c:v>
                </c:pt>
                <c:pt idx="1">
                  <c:v>1.1458748221906117</c:v>
                </c:pt>
                <c:pt idx="2">
                  <c:v>1.0969226125476723</c:v>
                </c:pt>
              </c:numCache>
            </c:numRef>
          </c:val>
          <c:extLst>
            <c:ext xmlns:c16="http://schemas.microsoft.com/office/drawing/2014/chart" uri="{C3380CC4-5D6E-409C-BE32-E72D297353CC}">
              <c16:uniqueId val="{00000000-CACB-4C0B-8FAD-4953C112C97B}"/>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 iteracija pri generisanju Halton sekvence</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numRef>
              <c:f>Sheet1!$A$2:$A$4</c:f>
              <c:numCache>
                <c:formatCode>General</c:formatCode>
                <c:ptCount val="3"/>
                <c:pt idx="0">
                  <c:v>10</c:v>
                </c:pt>
                <c:pt idx="1">
                  <c:v>100</c:v>
                </c:pt>
                <c:pt idx="2">
                  <c:v>1000</c:v>
                </c:pt>
              </c:numCache>
            </c:numRef>
          </c:cat>
          <c:val>
            <c:numRef>
              <c:f>Sheet1!$B$2:$B$4</c:f>
              <c:numCache>
                <c:formatCode>General</c:formatCode>
                <c:ptCount val="3"/>
                <c:pt idx="0">
                  <c:v>4.0624229979466122</c:v>
                </c:pt>
                <c:pt idx="1">
                  <c:v>1.868065793178844</c:v>
                </c:pt>
                <c:pt idx="2">
                  <c:v>2.1970947851003766</c:v>
                </c:pt>
              </c:numCache>
            </c:numRef>
          </c:val>
          <c:extLst>
            <c:ext xmlns:c16="http://schemas.microsoft.com/office/drawing/2014/chart" uri="{C3380CC4-5D6E-409C-BE32-E72D297353CC}">
              <c16:uniqueId val="{00000000-6C19-4F02-837E-FB9A7B36C267}"/>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 iteracija pri generisanju Halton sekvence</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numRef>
              <c:f>Sheet1!$A$2:$A$4</c:f>
              <c:numCache>
                <c:formatCode>General</c:formatCode>
                <c:ptCount val="3"/>
                <c:pt idx="0">
                  <c:v>10</c:v>
                </c:pt>
                <c:pt idx="1">
                  <c:v>100</c:v>
                </c:pt>
                <c:pt idx="2">
                  <c:v>1000</c:v>
                </c:pt>
              </c:numCache>
            </c:numRef>
          </c:cat>
          <c:val>
            <c:numRef>
              <c:f>Sheet1!$B$2:$B$4</c:f>
              <c:numCache>
                <c:formatCode>General</c:formatCode>
                <c:ptCount val="3"/>
                <c:pt idx="0">
                  <c:v>3.3911552965375389</c:v>
                </c:pt>
                <c:pt idx="1">
                  <c:v>2.4726917932864123</c:v>
                </c:pt>
                <c:pt idx="2">
                  <c:v>3.9681862205661274</c:v>
                </c:pt>
              </c:numCache>
            </c:numRef>
          </c:val>
          <c:extLst>
            <c:ext xmlns:c16="http://schemas.microsoft.com/office/drawing/2014/chart" uri="{C3380CC4-5D6E-409C-BE32-E72D297353CC}">
              <c16:uniqueId val="{00000000-EA0E-417E-832E-18F445543DC6}"/>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 iteracija pri generisanju Halton sekvence</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7472271870924105"/>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(30, 100)</c:v>
                </c:pt>
                <c:pt idx="1">
                  <c:v>(30, 1000)</c:v>
                </c:pt>
                <c:pt idx="2">
                  <c:v>(3000, 100)</c:v>
                </c:pt>
                <c:pt idx="3">
                  <c:v>(3000, 1000)</c:v>
                </c:pt>
              </c:strCache>
            </c:strRef>
          </c:cat>
          <c:val>
            <c:numRef>
              <c:f>Sheet1!$B$2:$B$5</c:f>
              <c:numCache>
                <c:formatCode>General</c:formatCode>
                <c:ptCount val="4"/>
                <c:pt idx="0">
                  <c:v>1.8743727288458207</c:v>
                </c:pt>
                <c:pt idx="1">
                  <c:v>1.2343403942586026</c:v>
                </c:pt>
                <c:pt idx="2">
                  <c:v>1.0120892882830284</c:v>
                </c:pt>
                <c:pt idx="3">
                  <c:v>0.96228022212735798</c:v>
                </c:pt>
              </c:numCache>
            </c:numRef>
          </c:val>
          <c:extLst>
            <c:ext xmlns:c16="http://schemas.microsoft.com/office/drawing/2014/chart" uri="{C3380CC4-5D6E-409C-BE32-E72D297353CC}">
              <c16:uniqueId val="{00000000-851F-4CAA-A268-A49C51B58508}"/>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en-US"/>
                  <a:t>Ure</a:t>
                </a:r>
                <a:r>
                  <a:rPr lang="sr-Latn-RS"/>
                  <a:t>đeni</a:t>
                </a:r>
                <a:r>
                  <a:rPr lang="sr-Latn-RS" baseline="0"/>
                  <a:t> par (broj nebeskih tela, broj iteracija)</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7472271870924105"/>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(30, 100)</c:v>
                </c:pt>
                <c:pt idx="1">
                  <c:v>(30, 1000)</c:v>
                </c:pt>
                <c:pt idx="2">
                  <c:v>(3000, 100)</c:v>
                </c:pt>
                <c:pt idx="3">
                  <c:v>(3000, 1000)</c:v>
                </c:pt>
              </c:strCache>
            </c:strRef>
          </c:cat>
          <c:val>
            <c:numRef>
              <c:f>Sheet1!$B$2:$B$5</c:f>
              <c:numCache>
                <c:formatCode>General</c:formatCode>
                <c:ptCount val="4"/>
                <c:pt idx="0">
                  <c:v>0.13202618096720065</c:v>
                </c:pt>
                <c:pt idx="1">
                  <c:v>0.67060692895848328</c:v>
                </c:pt>
                <c:pt idx="2">
                  <c:v>1.7936284401970644</c:v>
                </c:pt>
                <c:pt idx="3">
                  <c:v>1.7690697547863474</c:v>
                </c:pt>
              </c:numCache>
            </c:numRef>
          </c:val>
          <c:extLst>
            <c:ext xmlns:c16="http://schemas.microsoft.com/office/drawing/2014/chart" uri="{C3380CC4-5D6E-409C-BE32-E72D297353CC}">
              <c16:uniqueId val="{00000000-9990-46B4-9E18-441A71CE7423}"/>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en-US"/>
                  <a:t>Ure</a:t>
                </a:r>
                <a:r>
                  <a:rPr lang="sr-Latn-RS"/>
                  <a:t>đeni</a:t>
                </a:r>
                <a:r>
                  <a:rPr lang="sr-Latn-RS" baseline="0"/>
                  <a:t> par (broj nebeskih tela, broj iteracija)</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7472271870924105"/>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(30, 100)</c:v>
                </c:pt>
                <c:pt idx="1">
                  <c:v>(30, 1000)</c:v>
                </c:pt>
                <c:pt idx="2">
                  <c:v>(3000, 100)</c:v>
                </c:pt>
                <c:pt idx="3">
                  <c:v>(3000, 1000)</c:v>
                </c:pt>
              </c:strCache>
            </c:strRef>
          </c:cat>
          <c:val>
            <c:numRef>
              <c:f>Sheet1!$B$2:$B$5</c:f>
              <c:numCache>
                <c:formatCode>General</c:formatCode>
                <c:ptCount val="4"/>
                <c:pt idx="0">
                  <c:v>0.50281611685337613</c:v>
                </c:pt>
                <c:pt idx="1">
                  <c:v>0.7279744775204039</c:v>
                </c:pt>
                <c:pt idx="2">
                  <c:v>2.8905054699777741</c:v>
                </c:pt>
                <c:pt idx="3">
                  <c:v>2.6300621189772002</c:v>
                </c:pt>
              </c:numCache>
            </c:numRef>
          </c:val>
          <c:extLst>
            <c:ext xmlns:c16="http://schemas.microsoft.com/office/drawing/2014/chart" uri="{C3380CC4-5D6E-409C-BE32-E72D297353CC}">
              <c16:uniqueId val="{00000000-A1A9-4E75-BEC9-C35C82984862}"/>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en-US"/>
                  <a:t>Ure</a:t>
                </a:r>
                <a:r>
                  <a:rPr lang="sr-Latn-RS"/>
                  <a:t>đeni</a:t>
                </a:r>
                <a:r>
                  <a:rPr lang="sr-Latn-RS" baseline="0"/>
                  <a:t> par (broj nebeskih tela, broj iteracija)</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10 000</c:v>
                </c:pt>
                <c:pt idx="1">
                  <c:v>100 000</c:v>
                </c:pt>
                <c:pt idx="2">
                  <c:v>1 000 000</c:v>
                </c:pt>
                <c:pt idx="3">
                  <c:v>10 000 000</c:v>
                </c:pt>
              </c:strCache>
            </c:strRef>
          </c:cat>
          <c:val>
            <c:numRef>
              <c:f>Sheet1!$B$2:$B$5</c:f>
              <c:numCache>
                <c:formatCode>General</c:formatCode>
                <c:ptCount val="4"/>
                <c:pt idx="0">
                  <c:v>9.5913043478260906</c:v>
                </c:pt>
                <c:pt idx="1">
                  <c:v>2.1895871930074602</c:v>
                </c:pt>
                <c:pt idx="2">
                  <c:v>2.0077947615726699</c:v>
                </c:pt>
                <c:pt idx="3">
                  <c:v>2.00080749789683</c:v>
                </c:pt>
              </c:numCache>
            </c:numRef>
          </c:val>
          <c:extLst>
            <c:ext xmlns:c16="http://schemas.microsoft.com/office/drawing/2014/chart" uri="{C3380CC4-5D6E-409C-BE32-E72D297353CC}">
              <c16:uniqueId val="{00000000-D0C6-4456-A082-16F6403C66AC}"/>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sz="1000" b="1" i="0" u="none" strike="noStrike" kern="1200" baseline="0">
                    <a:solidFill>
                      <a:sysClr val="windowText" lastClr="000000"/>
                    </a:solidFill>
                  </a:rPr>
                  <a:t>Broj aritmetičkih brojeva koji se traže</a:t>
                </a:r>
                <a:endParaRPr lang="en-US" sz="1000" b="1" i="0" u="none" strike="noStrike" kern="1200" baseline="0">
                  <a:solidFill>
                    <a:sysClr val="windowText" lastClr="000000"/>
                  </a:solidFill>
                </a:endParaRPr>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sz="1000" b="1" i="0" u="none" strike="noStrike" kern="1200" baseline="0">
                    <a:solidFill>
                      <a:sysClr val="windowText" lastClr="000000"/>
                    </a:solidFill>
                  </a:rPr>
                  <a:t>Ubrzanje</a:t>
                </a:r>
                <a:endParaRPr lang="en-US" sz="1000" b="1" i="0" u="none" strike="noStrike" kern="1200" baseline="0">
                  <a:solidFill>
                    <a:sysClr val="windowText" lastClr="000000"/>
                  </a:solidFill>
                </a:endParaRPr>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7472271870924105"/>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(30, 100)</c:v>
                </c:pt>
                <c:pt idx="1">
                  <c:v>(30, 1000)</c:v>
                </c:pt>
                <c:pt idx="2">
                  <c:v>(3000, 100)</c:v>
                </c:pt>
                <c:pt idx="3">
                  <c:v>(3000, 1000)</c:v>
                </c:pt>
              </c:strCache>
            </c:strRef>
          </c:cat>
          <c:val>
            <c:numRef>
              <c:f>Sheet1!$B$2:$B$5</c:f>
              <c:numCache>
                <c:formatCode>General</c:formatCode>
                <c:ptCount val="4"/>
                <c:pt idx="0">
                  <c:v>0.52528975316424997</c:v>
                </c:pt>
                <c:pt idx="1">
                  <c:v>0.6927324455817242</c:v>
                </c:pt>
                <c:pt idx="2">
                  <c:v>4.2119569619236845</c:v>
                </c:pt>
                <c:pt idx="3">
                  <c:v>3.2915329308859476</c:v>
                </c:pt>
              </c:numCache>
            </c:numRef>
          </c:val>
          <c:extLst>
            <c:ext xmlns:c16="http://schemas.microsoft.com/office/drawing/2014/chart" uri="{C3380CC4-5D6E-409C-BE32-E72D297353CC}">
              <c16:uniqueId val="{00000000-DB3F-4779-A914-FC23C3B1281A}"/>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en-US"/>
                  <a:t>Ure</a:t>
                </a:r>
                <a:r>
                  <a:rPr lang="sr-Latn-RS"/>
                  <a:t>đeni</a:t>
                </a:r>
                <a:r>
                  <a:rPr lang="sr-Latn-RS" baseline="0"/>
                  <a:t> par (broj nebeskih tela, broj iteracija)</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10 000</c:v>
                </c:pt>
                <c:pt idx="1">
                  <c:v>100 000</c:v>
                </c:pt>
                <c:pt idx="2">
                  <c:v>1 000 000</c:v>
                </c:pt>
                <c:pt idx="3">
                  <c:v>10 000 000</c:v>
                </c:pt>
              </c:strCache>
            </c:strRef>
          </c:cat>
          <c:val>
            <c:numRef>
              <c:f>Sheet1!$B$2:$B$5</c:f>
              <c:numCache>
                <c:formatCode>General</c:formatCode>
                <c:ptCount val="4"/>
                <c:pt idx="0">
                  <c:v>13.9348882410107</c:v>
                </c:pt>
                <c:pt idx="1">
                  <c:v>4.1287173056252202</c:v>
                </c:pt>
                <c:pt idx="2">
                  <c:v>3.9018991841595398</c:v>
                </c:pt>
                <c:pt idx="3">
                  <c:v>3.9045094804080001</c:v>
                </c:pt>
              </c:numCache>
            </c:numRef>
          </c:val>
          <c:extLst>
            <c:ext xmlns:c16="http://schemas.microsoft.com/office/drawing/2014/chart" uri="{C3380CC4-5D6E-409C-BE32-E72D297353CC}">
              <c16:uniqueId val="{00000000-ADB6-48DE-B80B-E689A494576E}"/>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sz="1000" b="1" i="0" u="none" strike="noStrike" kern="1200" baseline="0">
                    <a:solidFill>
                      <a:sysClr val="windowText" lastClr="000000"/>
                    </a:solidFill>
                  </a:rPr>
                  <a:t>Broj aritmetičkih brojeva koji se traže</a:t>
                </a:r>
                <a:endParaRPr lang="en-US" sz="1000" b="1" i="0" u="none" strike="noStrike" kern="1200" baseline="0">
                  <a:solidFill>
                    <a:sysClr val="windowText" lastClr="000000"/>
                  </a:solidFill>
                </a:endParaRPr>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sz="1000" b="1" i="0" u="none" strike="noStrike" kern="1200" baseline="0">
                    <a:solidFill>
                      <a:sysClr val="windowText" lastClr="000000"/>
                    </a:solidFill>
                  </a:rPr>
                  <a:t>Ubrzanje</a:t>
                </a:r>
                <a:endParaRPr lang="en-US" sz="1000" b="1" i="0" u="none" strike="noStrike" kern="1200" baseline="0">
                  <a:solidFill>
                    <a:sysClr val="windowText" lastClr="000000"/>
                  </a:solidFill>
                </a:endParaRPr>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10 000</c:v>
                </c:pt>
                <c:pt idx="1">
                  <c:v>100 000</c:v>
                </c:pt>
                <c:pt idx="2">
                  <c:v>1 000 000</c:v>
                </c:pt>
                <c:pt idx="3">
                  <c:v>10 000 000</c:v>
                </c:pt>
              </c:strCache>
            </c:strRef>
          </c:cat>
          <c:val>
            <c:numRef>
              <c:f>Sheet1!$B$2:$B$5</c:f>
              <c:numCache>
                <c:formatCode>General</c:formatCode>
                <c:ptCount val="4"/>
                <c:pt idx="0">
                  <c:v>15.4017185821697</c:v>
                </c:pt>
                <c:pt idx="1">
                  <c:v>6.6092629767708599</c:v>
                </c:pt>
                <c:pt idx="2">
                  <c:v>6.7542959555712798</c:v>
                </c:pt>
                <c:pt idx="3">
                  <c:v>7.1815734841778696</c:v>
                </c:pt>
              </c:numCache>
            </c:numRef>
          </c:val>
          <c:extLst>
            <c:ext xmlns:c16="http://schemas.microsoft.com/office/drawing/2014/chart" uri="{C3380CC4-5D6E-409C-BE32-E72D297353CC}">
              <c16:uniqueId val="{00000000-ADB7-417E-8E7B-4D6A8D8977A4}"/>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sz="1000" b="1" i="0" u="none" strike="noStrike" kern="1200" baseline="0">
                    <a:solidFill>
                      <a:sysClr val="windowText" lastClr="000000"/>
                    </a:solidFill>
                  </a:rPr>
                  <a:t>Broj aritmetičkih brojeva koji se traže</a:t>
                </a:r>
                <a:endParaRPr lang="en-US" sz="1000" b="1" i="0" u="none" strike="noStrike" kern="1200" baseline="0">
                  <a:solidFill>
                    <a:sysClr val="windowText" lastClr="000000"/>
                  </a:solidFill>
                </a:endParaRPr>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sz="1000" b="1" i="0" u="none" strike="noStrike" kern="1200" baseline="0">
                    <a:solidFill>
                      <a:sysClr val="windowText" lastClr="000000"/>
                    </a:solidFill>
                  </a:rPr>
                  <a:t>Ubrzanje</a:t>
                </a:r>
                <a:endParaRPr lang="en-US" sz="1000" b="1" i="0" u="none" strike="noStrike" kern="1200" baseline="0">
                  <a:solidFill>
                    <a:sysClr val="windowText" lastClr="000000"/>
                  </a:solidFill>
                </a:endParaRPr>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10 000</c:v>
                </c:pt>
                <c:pt idx="1">
                  <c:v>100 000</c:v>
                </c:pt>
                <c:pt idx="2">
                  <c:v>1 000 000</c:v>
                </c:pt>
                <c:pt idx="3">
                  <c:v>10 000 000</c:v>
                </c:pt>
              </c:strCache>
            </c:strRef>
          </c:cat>
          <c:val>
            <c:numRef>
              <c:f>Sheet1!$B$2:$B$5</c:f>
              <c:numCache>
                <c:formatCode>General</c:formatCode>
                <c:ptCount val="4"/>
                <c:pt idx="0">
                  <c:v>1.505248792777661</c:v>
                </c:pt>
                <c:pt idx="1">
                  <c:v>1.0772916374515029</c:v>
                </c:pt>
                <c:pt idx="2">
                  <c:v>0.9972923951967273</c:v>
                </c:pt>
                <c:pt idx="3">
                  <c:v>0.9972923951967273</c:v>
                </c:pt>
              </c:numCache>
            </c:numRef>
          </c:val>
          <c:extLst>
            <c:ext xmlns:c16="http://schemas.microsoft.com/office/drawing/2014/chart" uri="{C3380CC4-5D6E-409C-BE32-E72D297353CC}">
              <c16:uniqueId val="{00000000-293A-4FAE-B716-5042AE03144D}"/>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a:t>
                </a:r>
                <a:r>
                  <a:rPr lang="sr-Latn-RS" baseline="0"/>
                  <a:t> aritmetičkih brojeva koji se traže</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10 000</c:v>
                </c:pt>
                <c:pt idx="1">
                  <c:v>100 000</c:v>
                </c:pt>
                <c:pt idx="2">
                  <c:v>1 000 000</c:v>
                </c:pt>
                <c:pt idx="3">
                  <c:v>10 000 000</c:v>
                </c:pt>
              </c:strCache>
            </c:strRef>
          </c:cat>
          <c:val>
            <c:numRef>
              <c:f>Sheet1!$B$2:$B$5</c:f>
              <c:numCache>
                <c:formatCode>General</c:formatCode>
                <c:ptCount val="4"/>
                <c:pt idx="0">
                  <c:v>6.3390804597701136</c:v>
                </c:pt>
                <c:pt idx="1">
                  <c:v>1.8362281889889258</c:v>
                </c:pt>
                <c:pt idx="2">
                  <c:v>1.6926328653737537</c:v>
                </c:pt>
                <c:pt idx="3">
                  <c:v>1.6687659157125883</c:v>
                </c:pt>
              </c:numCache>
            </c:numRef>
          </c:val>
          <c:extLst>
            <c:ext xmlns:c16="http://schemas.microsoft.com/office/drawing/2014/chart" uri="{C3380CC4-5D6E-409C-BE32-E72D297353CC}">
              <c16:uniqueId val="{00000000-1FC4-47B4-8173-DB95442EB1C9}"/>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sz="1000" b="1" i="0" u="none" strike="noStrike" kern="1200" baseline="0">
                    <a:solidFill>
                      <a:sysClr val="windowText" lastClr="000000"/>
                    </a:solidFill>
                  </a:rPr>
                  <a:t>Broj aritmetičkih brojeva koji se traže</a:t>
                </a:r>
                <a:endParaRPr lang="en-US" sz="1000" b="1" i="0" u="none" strike="noStrike" kern="1200" baseline="0">
                  <a:solidFill>
                    <a:sysClr val="windowText" lastClr="000000"/>
                  </a:solidFill>
                </a:endParaRPr>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sz="1000" b="1" i="0" u="none" strike="noStrike" kern="1200" baseline="0">
                    <a:solidFill>
                      <a:sysClr val="windowText" lastClr="000000"/>
                    </a:solidFill>
                  </a:rPr>
                  <a:t>Ubrzanje</a:t>
                </a:r>
                <a:endParaRPr lang="en-US" sz="1000" b="1" i="0" u="none" strike="noStrike" kern="1200" baseline="0">
                  <a:solidFill>
                    <a:sysClr val="windowText" lastClr="000000"/>
                  </a:solidFill>
                </a:endParaRPr>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10 000</c:v>
                </c:pt>
                <c:pt idx="1">
                  <c:v>100 000</c:v>
                </c:pt>
                <c:pt idx="2">
                  <c:v>1 000 000</c:v>
                </c:pt>
                <c:pt idx="3">
                  <c:v>10 000 000</c:v>
                </c:pt>
              </c:strCache>
            </c:strRef>
          </c:cat>
          <c:val>
            <c:numRef>
              <c:f>Sheet1!$B$2:$B$5</c:f>
              <c:numCache>
                <c:formatCode>General</c:formatCode>
                <c:ptCount val="4"/>
                <c:pt idx="0">
                  <c:v>7.3457991803278668</c:v>
                </c:pt>
                <c:pt idx="1">
                  <c:v>2.5661396281037749</c:v>
                </c:pt>
                <c:pt idx="2">
                  <c:v>3.0355268707177276</c:v>
                </c:pt>
                <c:pt idx="3">
                  <c:v>3.1027552886297163</c:v>
                </c:pt>
              </c:numCache>
            </c:numRef>
          </c:val>
          <c:extLst>
            <c:ext xmlns:c16="http://schemas.microsoft.com/office/drawing/2014/chart" uri="{C3380CC4-5D6E-409C-BE32-E72D297353CC}">
              <c16:uniqueId val="{00000000-0EB5-45F3-91B9-81742027F855}"/>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sz="1000" b="1" i="0" u="none" strike="noStrike" kern="1200" baseline="0">
                    <a:solidFill>
                      <a:sysClr val="windowText" lastClr="000000"/>
                    </a:solidFill>
                  </a:rPr>
                  <a:t>Broj aritmetičkih brojeva koji se traže</a:t>
                </a:r>
                <a:endParaRPr lang="en-US" sz="1000" b="1" i="0" u="none" strike="noStrike" kern="1200" baseline="0">
                  <a:solidFill>
                    <a:sysClr val="windowText" lastClr="000000"/>
                  </a:solidFill>
                </a:endParaRPr>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sz="1000" b="1" i="0" u="none" strike="noStrike" kern="1200" baseline="0">
                    <a:solidFill>
                      <a:sysClr val="windowText" lastClr="000000"/>
                    </a:solidFill>
                  </a:rPr>
                  <a:t>Ubrzanje</a:t>
                </a:r>
                <a:endParaRPr lang="en-US" sz="1000" b="1" i="0" u="none" strike="noStrike" kern="1200" baseline="0">
                  <a:solidFill>
                    <a:sysClr val="windowText" lastClr="000000"/>
                  </a:solidFill>
                </a:endParaRPr>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10 000</c:v>
                </c:pt>
                <c:pt idx="1">
                  <c:v>100 000</c:v>
                </c:pt>
                <c:pt idx="2">
                  <c:v>1 000 000</c:v>
                </c:pt>
                <c:pt idx="3">
                  <c:v>10 000 000</c:v>
                </c:pt>
              </c:strCache>
            </c:strRef>
          </c:cat>
          <c:val>
            <c:numRef>
              <c:f>Sheet1!$B$2:$B$5</c:f>
              <c:numCache>
                <c:formatCode>General</c:formatCode>
                <c:ptCount val="4"/>
                <c:pt idx="0">
                  <c:v>6.6786213320912893</c:v>
                </c:pt>
                <c:pt idx="1">
                  <c:v>2.7886139512372199</c:v>
                </c:pt>
                <c:pt idx="2">
                  <c:v>3.9960817329571308</c:v>
                </c:pt>
                <c:pt idx="3">
                  <c:v>5.6493107785839909</c:v>
                </c:pt>
              </c:numCache>
            </c:numRef>
          </c:val>
          <c:extLst>
            <c:ext xmlns:c16="http://schemas.microsoft.com/office/drawing/2014/chart" uri="{C3380CC4-5D6E-409C-BE32-E72D297353CC}">
              <c16:uniqueId val="{00000000-2011-4751-B0C5-DE3EA122B5A2}"/>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sz="1000" b="1" i="0" u="none" strike="noStrike" kern="1200" baseline="0">
                    <a:solidFill>
                      <a:sysClr val="windowText" lastClr="000000"/>
                    </a:solidFill>
                  </a:rPr>
                  <a:t>Broj aritmetičkih brojeva koji se traže</a:t>
                </a:r>
                <a:endParaRPr lang="en-US" sz="1000" b="1" i="0" u="none" strike="noStrike" kern="1200" baseline="0">
                  <a:solidFill>
                    <a:sysClr val="windowText" lastClr="000000"/>
                  </a:solidFill>
                </a:endParaRPr>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sz="1000" b="1" i="0" u="none" strike="noStrike" kern="1200" baseline="0">
                    <a:solidFill>
                      <a:sysClr val="windowText" lastClr="000000"/>
                    </a:solidFill>
                  </a:rPr>
                  <a:t>Ubrzanje</a:t>
                </a:r>
                <a:endParaRPr lang="en-US" sz="1000" b="1" i="0" u="none" strike="noStrike" kern="1200" baseline="0">
                  <a:solidFill>
                    <a:sysClr val="windowText" lastClr="000000"/>
                  </a:solidFill>
                </a:endParaRPr>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numRef>
              <c:f>Sheet1!$A$2:$A$4</c:f>
              <c:numCache>
                <c:formatCode>General</c:formatCode>
                <c:ptCount val="3"/>
                <c:pt idx="0">
                  <c:v>10</c:v>
                </c:pt>
                <c:pt idx="1">
                  <c:v>100</c:v>
                </c:pt>
                <c:pt idx="2">
                  <c:v>1000</c:v>
                </c:pt>
              </c:numCache>
            </c:numRef>
          </c:cat>
          <c:val>
            <c:numRef>
              <c:f>Sheet1!$B$2:$B$4</c:f>
              <c:numCache>
                <c:formatCode>General</c:formatCode>
                <c:ptCount val="3"/>
                <c:pt idx="0">
                  <c:v>1.093521998673447</c:v>
                </c:pt>
                <c:pt idx="1">
                  <c:v>1.0392565220195913</c:v>
                </c:pt>
                <c:pt idx="2">
                  <c:v>0.81369301331710586</c:v>
                </c:pt>
              </c:numCache>
            </c:numRef>
          </c:val>
          <c:extLst>
            <c:ext xmlns:c16="http://schemas.microsoft.com/office/drawing/2014/chart" uri="{C3380CC4-5D6E-409C-BE32-E72D297353CC}">
              <c16:uniqueId val="{00000000-E6A8-48EB-B102-4167A9383921}"/>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 iteracija pri generisanju Halton sekvence</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2B235-E9F8-4641-91A3-B2802F41F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templejt_za_master_teze_02_09.dotx</Template>
  <TotalTime>2099</TotalTime>
  <Pages>36</Pages>
  <Words>5282</Words>
  <Characters>30113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35325</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Marko Mišić</dc:creator>
  <cp:lastModifiedBy>Pavle Šarenac</cp:lastModifiedBy>
  <cp:revision>361</cp:revision>
  <cp:lastPrinted>2023-11-12T12:49:00Z</cp:lastPrinted>
  <dcterms:created xsi:type="dcterms:W3CDTF">2018-11-05T12:25:00Z</dcterms:created>
  <dcterms:modified xsi:type="dcterms:W3CDTF">2023-11-12T12:51:00Z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