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41CA89DD" w:rsidR="00F06BB2" w:rsidRPr="004E01D5" w:rsidRDefault="004E01D5" w:rsidP="00F06BB2">
      <w:pPr>
        <w:pStyle w:val="Naslovteze"/>
        <w:rPr>
          <w:noProof/>
        </w:rPr>
      </w:pPr>
      <w:r>
        <w:rPr>
          <w:noProof/>
        </w:rPr>
        <w:t xml:space="preserve">Domaći zadatak </w:t>
      </w:r>
      <w:r w:rsidR="00F675B0">
        <w:rPr>
          <w:noProof/>
        </w:rPr>
        <w:t>4</w:t>
      </w:r>
      <w:r>
        <w:rPr>
          <w:noProof/>
        </w:rPr>
        <w:t xml:space="preserve"> – </w:t>
      </w:r>
      <w:r w:rsidR="00F675B0">
        <w:rPr>
          <w:noProof/>
        </w:rPr>
        <w:t>CUDA</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34C84EBE" w:rsidR="00F06BB2" w:rsidRPr="004E01D5" w:rsidRDefault="004E01D5" w:rsidP="00AE0461">
      <w:pPr>
        <w:pStyle w:val="Vremepredajeteze"/>
      </w:pPr>
      <w:r>
        <w:rPr>
          <w:noProof/>
        </w:rPr>
        <w:t>Beograd</w:t>
      </w:r>
      <w:r w:rsidR="00A3069A" w:rsidRPr="004E01D5">
        <w:rPr>
          <w:noProof/>
        </w:rPr>
        <w:t xml:space="preserve">, </w:t>
      </w:r>
      <w:r w:rsidR="00100D4A">
        <w:rPr>
          <w:noProof/>
        </w:rPr>
        <w:t>januar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EC0A22">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6123554"/>
      <w:r>
        <w:rPr>
          <w:noProof/>
        </w:rPr>
        <w:lastRenderedPageBreak/>
        <w:t>Sadržaj</w:t>
      </w:r>
      <w:bookmarkEnd w:id="0"/>
    </w:p>
    <w:p w14:paraId="1E62ADFE" w14:textId="229711D2" w:rsidR="009E7675"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6123554" w:history="1">
        <w:r w:rsidR="009E7675" w:rsidRPr="00C245B6">
          <w:rPr>
            <w:rStyle w:val="Hyperlink"/>
            <w:noProof/>
          </w:rPr>
          <w:t>Sadržaj</w:t>
        </w:r>
        <w:r w:rsidR="009E7675">
          <w:rPr>
            <w:noProof/>
            <w:webHidden/>
          </w:rPr>
          <w:tab/>
        </w:r>
        <w:r w:rsidR="009E7675">
          <w:rPr>
            <w:noProof/>
            <w:webHidden/>
          </w:rPr>
          <w:fldChar w:fldCharType="begin"/>
        </w:r>
        <w:r w:rsidR="009E7675">
          <w:rPr>
            <w:noProof/>
            <w:webHidden/>
          </w:rPr>
          <w:instrText xml:space="preserve"> PAGEREF _Toc156123554 \h </w:instrText>
        </w:r>
        <w:r w:rsidR="009E7675">
          <w:rPr>
            <w:noProof/>
            <w:webHidden/>
          </w:rPr>
        </w:r>
        <w:r w:rsidR="009E7675">
          <w:rPr>
            <w:noProof/>
            <w:webHidden/>
          </w:rPr>
          <w:fldChar w:fldCharType="separate"/>
        </w:r>
        <w:r w:rsidR="009E7675">
          <w:rPr>
            <w:noProof/>
            <w:webHidden/>
          </w:rPr>
          <w:t>2</w:t>
        </w:r>
        <w:r w:rsidR="009E7675">
          <w:rPr>
            <w:noProof/>
            <w:webHidden/>
          </w:rPr>
          <w:fldChar w:fldCharType="end"/>
        </w:r>
      </w:hyperlink>
    </w:p>
    <w:p w14:paraId="4AB9ABE2" w14:textId="65B690E8" w:rsidR="009E7675" w:rsidRDefault="009E7675">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6123555" w:history="1">
        <w:r w:rsidRPr="00C245B6">
          <w:rPr>
            <w:rStyle w:val="Hyperlink"/>
            <w:noProof/>
          </w:rPr>
          <w:t>1.</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C245B6">
          <w:rPr>
            <w:rStyle w:val="Hyperlink"/>
            <w:noProof/>
            <w:lang w:val="sr-Latn-RS"/>
          </w:rPr>
          <w:t>Problem 1 – Izračunavanje aritmetičkih brojeva</w:t>
        </w:r>
        <w:r>
          <w:rPr>
            <w:noProof/>
            <w:webHidden/>
          </w:rPr>
          <w:tab/>
        </w:r>
        <w:r>
          <w:rPr>
            <w:noProof/>
            <w:webHidden/>
          </w:rPr>
          <w:fldChar w:fldCharType="begin"/>
        </w:r>
        <w:r>
          <w:rPr>
            <w:noProof/>
            <w:webHidden/>
          </w:rPr>
          <w:instrText xml:space="preserve"> PAGEREF _Toc156123555 \h </w:instrText>
        </w:r>
        <w:r>
          <w:rPr>
            <w:noProof/>
            <w:webHidden/>
          </w:rPr>
        </w:r>
        <w:r>
          <w:rPr>
            <w:noProof/>
            <w:webHidden/>
          </w:rPr>
          <w:fldChar w:fldCharType="separate"/>
        </w:r>
        <w:r>
          <w:rPr>
            <w:noProof/>
            <w:webHidden/>
          </w:rPr>
          <w:t>3</w:t>
        </w:r>
        <w:r>
          <w:rPr>
            <w:noProof/>
            <w:webHidden/>
          </w:rPr>
          <w:fldChar w:fldCharType="end"/>
        </w:r>
      </w:hyperlink>
    </w:p>
    <w:p w14:paraId="5003E94C" w14:textId="509AA9AF"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56" w:history="1">
        <w:r w:rsidRPr="00C245B6">
          <w:rPr>
            <w:rStyle w:val="Hyperlink"/>
            <w:noProof/>
          </w:rPr>
          <w:t>1.1.</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Tekst problema</w:t>
        </w:r>
        <w:r>
          <w:rPr>
            <w:noProof/>
            <w:webHidden/>
          </w:rPr>
          <w:tab/>
        </w:r>
        <w:r>
          <w:rPr>
            <w:noProof/>
            <w:webHidden/>
          </w:rPr>
          <w:fldChar w:fldCharType="begin"/>
        </w:r>
        <w:r>
          <w:rPr>
            <w:noProof/>
            <w:webHidden/>
          </w:rPr>
          <w:instrText xml:space="preserve"> PAGEREF _Toc156123556 \h </w:instrText>
        </w:r>
        <w:r>
          <w:rPr>
            <w:noProof/>
            <w:webHidden/>
          </w:rPr>
        </w:r>
        <w:r>
          <w:rPr>
            <w:noProof/>
            <w:webHidden/>
          </w:rPr>
          <w:fldChar w:fldCharType="separate"/>
        </w:r>
        <w:r>
          <w:rPr>
            <w:noProof/>
            <w:webHidden/>
          </w:rPr>
          <w:t>3</w:t>
        </w:r>
        <w:r>
          <w:rPr>
            <w:noProof/>
            <w:webHidden/>
          </w:rPr>
          <w:fldChar w:fldCharType="end"/>
        </w:r>
      </w:hyperlink>
    </w:p>
    <w:p w14:paraId="4119ED8A" w14:textId="7B9E8E67"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57" w:history="1">
        <w:r w:rsidRPr="00C245B6">
          <w:rPr>
            <w:rStyle w:val="Hyperlink"/>
            <w:noProof/>
          </w:rPr>
          <w:t>1.2.</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Delovi koje treba paralelizovati</w:t>
        </w:r>
        <w:r>
          <w:rPr>
            <w:noProof/>
            <w:webHidden/>
          </w:rPr>
          <w:tab/>
        </w:r>
        <w:r>
          <w:rPr>
            <w:noProof/>
            <w:webHidden/>
          </w:rPr>
          <w:fldChar w:fldCharType="begin"/>
        </w:r>
        <w:r>
          <w:rPr>
            <w:noProof/>
            <w:webHidden/>
          </w:rPr>
          <w:instrText xml:space="preserve"> PAGEREF _Toc156123557 \h </w:instrText>
        </w:r>
        <w:r>
          <w:rPr>
            <w:noProof/>
            <w:webHidden/>
          </w:rPr>
        </w:r>
        <w:r>
          <w:rPr>
            <w:noProof/>
            <w:webHidden/>
          </w:rPr>
          <w:fldChar w:fldCharType="separate"/>
        </w:r>
        <w:r>
          <w:rPr>
            <w:noProof/>
            <w:webHidden/>
          </w:rPr>
          <w:t>3</w:t>
        </w:r>
        <w:r>
          <w:rPr>
            <w:noProof/>
            <w:webHidden/>
          </w:rPr>
          <w:fldChar w:fldCharType="end"/>
        </w:r>
      </w:hyperlink>
    </w:p>
    <w:p w14:paraId="1ABA9450" w14:textId="1A239206"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58" w:history="1">
        <w:r w:rsidRPr="00C245B6">
          <w:rPr>
            <w:rStyle w:val="Hyperlink"/>
            <w:noProof/>
          </w:rPr>
          <w:t>1.2.1.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w:t>
        </w:r>
        <w:r>
          <w:rPr>
            <w:noProof/>
            <w:webHidden/>
          </w:rPr>
          <w:tab/>
        </w:r>
        <w:r>
          <w:rPr>
            <w:noProof/>
            <w:webHidden/>
          </w:rPr>
          <w:fldChar w:fldCharType="begin"/>
        </w:r>
        <w:r>
          <w:rPr>
            <w:noProof/>
            <w:webHidden/>
          </w:rPr>
          <w:instrText xml:space="preserve"> PAGEREF _Toc156123558 \h </w:instrText>
        </w:r>
        <w:r>
          <w:rPr>
            <w:noProof/>
            <w:webHidden/>
          </w:rPr>
        </w:r>
        <w:r>
          <w:rPr>
            <w:noProof/>
            <w:webHidden/>
          </w:rPr>
          <w:fldChar w:fldCharType="separate"/>
        </w:r>
        <w:r>
          <w:rPr>
            <w:noProof/>
            <w:webHidden/>
          </w:rPr>
          <w:t>3</w:t>
        </w:r>
        <w:r>
          <w:rPr>
            <w:noProof/>
            <w:webHidden/>
          </w:rPr>
          <w:fldChar w:fldCharType="end"/>
        </w:r>
      </w:hyperlink>
    </w:p>
    <w:p w14:paraId="02D877FD" w14:textId="269DB8F3"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59" w:history="1">
        <w:r w:rsidRPr="00C245B6">
          <w:rPr>
            <w:rStyle w:val="Hyperlink"/>
            <w:noProof/>
          </w:rPr>
          <w:t>1.2.2.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Način paralelizacije</w:t>
        </w:r>
        <w:r>
          <w:rPr>
            <w:noProof/>
            <w:webHidden/>
          </w:rPr>
          <w:tab/>
        </w:r>
        <w:r>
          <w:rPr>
            <w:noProof/>
            <w:webHidden/>
          </w:rPr>
          <w:fldChar w:fldCharType="begin"/>
        </w:r>
        <w:r>
          <w:rPr>
            <w:noProof/>
            <w:webHidden/>
          </w:rPr>
          <w:instrText xml:space="preserve"> PAGEREF _Toc156123559 \h </w:instrText>
        </w:r>
        <w:r>
          <w:rPr>
            <w:noProof/>
            <w:webHidden/>
          </w:rPr>
        </w:r>
        <w:r>
          <w:rPr>
            <w:noProof/>
            <w:webHidden/>
          </w:rPr>
          <w:fldChar w:fldCharType="separate"/>
        </w:r>
        <w:r>
          <w:rPr>
            <w:noProof/>
            <w:webHidden/>
          </w:rPr>
          <w:t>4</w:t>
        </w:r>
        <w:r>
          <w:rPr>
            <w:noProof/>
            <w:webHidden/>
          </w:rPr>
          <w:fldChar w:fldCharType="end"/>
        </w:r>
      </w:hyperlink>
    </w:p>
    <w:p w14:paraId="457FDDDB" w14:textId="0CB98B28"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0" w:history="1">
        <w:r w:rsidRPr="00C245B6">
          <w:rPr>
            <w:rStyle w:val="Hyperlink"/>
            <w:noProof/>
          </w:rPr>
          <w:t>1.3.</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Rezultati</w:t>
        </w:r>
        <w:r>
          <w:rPr>
            <w:noProof/>
            <w:webHidden/>
          </w:rPr>
          <w:tab/>
        </w:r>
        <w:r>
          <w:rPr>
            <w:noProof/>
            <w:webHidden/>
          </w:rPr>
          <w:fldChar w:fldCharType="begin"/>
        </w:r>
        <w:r>
          <w:rPr>
            <w:noProof/>
            <w:webHidden/>
          </w:rPr>
          <w:instrText xml:space="preserve"> PAGEREF _Toc156123560 \h </w:instrText>
        </w:r>
        <w:r>
          <w:rPr>
            <w:noProof/>
            <w:webHidden/>
          </w:rPr>
        </w:r>
        <w:r>
          <w:rPr>
            <w:noProof/>
            <w:webHidden/>
          </w:rPr>
          <w:fldChar w:fldCharType="separate"/>
        </w:r>
        <w:r>
          <w:rPr>
            <w:noProof/>
            <w:webHidden/>
          </w:rPr>
          <w:t>5</w:t>
        </w:r>
        <w:r>
          <w:rPr>
            <w:noProof/>
            <w:webHidden/>
          </w:rPr>
          <w:fldChar w:fldCharType="end"/>
        </w:r>
      </w:hyperlink>
    </w:p>
    <w:p w14:paraId="556EF632" w14:textId="2D099412"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1" w:history="1">
        <w:r w:rsidRPr="00C245B6">
          <w:rPr>
            <w:rStyle w:val="Hyperlink"/>
            <w:noProof/>
          </w:rPr>
          <w:t>1.3.1.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Logovi izvršavanja</w:t>
        </w:r>
        <w:r>
          <w:rPr>
            <w:noProof/>
            <w:webHidden/>
          </w:rPr>
          <w:tab/>
        </w:r>
        <w:r>
          <w:rPr>
            <w:noProof/>
            <w:webHidden/>
          </w:rPr>
          <w:fldChar w:fldCharType="begin"/>
        </w:r>
        <w:r>
          <w:rPr>
            <w:noProof/>
            <w:webHidden/>
          </w:rPr>
          <w:instrText xml:space="preserve"> PAGEREF _Toc156123561 \h </w:instrText>
        </w:r>
        <w:r>
          <w:rPr>
            <w:noProof/>
            <w:webHidden/>
          </w:rPr>
        </w:r>
        <w:r>
          <w:rPr>
            <w:noProof/>
            <w:webHidden/>
          </w:rPr>
          <w:fldChar w:fldCharType="separate"/>
        </w:r>
        <w:r>
          <w:rPr>
            <w:noProof/>
            <w:webHidden/>
          </w:rPr>
          <w:t>5</w:t>
        </w:r>
        <w:r>
          <w:rPr>
            <w:noProof/>
            <w:webHidden/>
          </w:rPr>
          <w:fldChar w:fldCharType="end"/>
        </w:r>
      </w:hyperlink>
    </w:p>
    <w:p w14:paraId="1CE7D2A1" w14:textId="1438861B"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2" w:history="1">
        <w:r w:rsidRPr="00C245B6">
          <w:rPr>
            <w:rStyle w:val="Hyperlink"/>
            <w:noProof/>
          </w:rPr>
          <w:t>1.3.2.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Grafici ubrzanja</w:t>
        </w:r>
        <w:r>
          <w:rPr>
            <w:noProof/>
            <w:webHidden/>
          </w:rPr>
          <w:tab/>
        </w:r>
        <w:r>
          <w:rPr>
            <w:noProof/>
            <w:webHidden/>
          </w:rPr>
          <w:fldChar w:fldCharType="begin"/>
        </w:r>
        <w:r>
          <w:rPr>
            <w:noProof/>
            <w:webHidden/>
          </w:rPr>
          <w:instrText xml:space="preserve"> PAGEREF _Toc156123562 \h </w:instrText>
        </w:r>
        <w:r>
          <w:rPr>
            <w:noProof/>
            <w:webHidden/>
          </w:rPr>
        </w:r>
        <w:r>
          <w:rPr>
            <w:noProof/>
            <w:webHidden/>
          </w:rPr>
          <w:fldChar w:fldCharType="separate"/>
        </w:r>
        <w:r>
          <w:rPr>
            <w:noProof/>
            <w:webHidden/>
          </w:rPr>
          <w:t>6</w:t>
        </w:r>
        <w:r>
          <w:rPr>
            <w:noProof/>
            <w:webHidden/>
          </w:rPr>
          <w:fldChar w:fldCharType="end"/>
        </w:r>
      </w:hyperlink>
    </w:p>
    <w:p w14:paraId="048824A3" w14:textId="2D1BBB89"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3" w:history="1">
        <w:r w:rsidRPr="00C245B6">
          <w:rPr>
            <w:rStyle w:val="Hyperlink"/>
            <w:noProof/>
            <w:lang w:val="sr-Latn-RS"/>
          </w:rPr>
          <w:t>1.3.3.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 dobijenih re</w:t>
        </w:r>
        <w:r w:rsidRPr="00C245B6">
          <w:rPr>
            <w:rStyle w:val="Hyperlink"/>
            <w:noProof/>
            <w:lang w:val="sr-Latn-RS"/>
          </w:rPr>
          <w:t>zultata</w:t>
        </w:r>
        <w:r>
          <w:rPr>
            <w:noProof/>
            <w:webHidden/>
          </w:rPr>
          <w:tab/>
        </w:r>
        <w:r>
          <w:rPr>
            <w:noProof/>
            <w:webHidden/>
          </w:rPr>
          <w:fldChar w:fldCharType="begin"/>
        </w:r>
        <w:r>
          <w:rPr>
            <w:noProof/>
            <w:webHidden/>
          </w:rPr>
          <w:instrText xml:space="preserve"> PAGEREF _Toc156123563 \h </w:instrText>
        </w:r>
        <w:r>
          <w:rPr>
            <w:noProof/>
            <w:webHidden/>
          </w:rPr>
        </w:r>
        <w:r>
          <w:rPr>
            <w:noProof/>
            <w:webHidden/>
          </w:rPr>
          <w:fldChar w:fldCharType="separate"/>
        </w:r>
        <w:r>
          <w:rPr>
            <w:noProof/>
            <w:webHidden/>
          </w:rPr>
          <w:t>6</w:t>
        </w:r>
        <w:r>
          <w:rPr>
            <w:noProof/>
            <w:webHidden/>
          </w:rPr>
          <w:fldChar w:fldCharType="end"/>
        </w:r>
      </w:hyperlink>
    </w:p>
    <w:p w14:paraId="75F232E4" w14:textId="7F31C752" w:rsidR="009E7675" w:rsidRDefault="009E7675">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6123564" w:history="1">
        <w:r w:rsidRPr="00C245B6">
          <w:rPr>
            <w:rStyle w:val="Hyperlink"/>
            <w:noProof/>
          </w:rPr>
          <w:t>2.</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C245B6">
          <w:rPr>
            <w:rStyle w:val="Hyperlink"/>
            <w:noProof/>
            <w:lang w:val="sr-Latn-RS"/>
          </w:rPr>
          <w:t>Problem 2 – Generisanje elemenata Halton Quasi Monte Carlo sekvence</w:t>
        </w:r>
        <w:r>
          <w:rPr>
            <w:noProof/>
            <w:webHidden/>
          </w:rPr>
          <w:tab/>
        </w:r>
        <w:r>
          <w:rPr>
            <w:noProof/>
            <w:webHidden/>
          </w:rPr>
          <w:fldChar w:fldCharType="begin"/>
        </w:r>
        <w:r>
          <w:rPr>
            <w:noProof/>
            <w:webHidden/>
          </w:rPr>
          <w:instrText xml:space="preserve"> PAGEREF _Toc156123564 \h </w:instrText>
        </w:r>
        <w:r>
          <w:rPr>
            <w:noProof/>
            <w:webHidden/>
          </w:rPr>
        </w:r>
        <w:r>
          <w:rPr>
            <w:noProof/>
            <w:webHidden/>
          </w:rPr>
          <w:fldChar w:fldCharType="separate"/>
        </w:r>
        <w:r>
          <w:rPr>
            <w:noProof/>
            <w:webHidden/>
          </w:rPr>
          <w:t>7</w:t>
        </w:r>
        <w:r>
          <w:rPr>
            <w:noProof/>
            <w:webHidden/>
          </w:rPr>
          <w:fldChar w:fldCharType="end"/>
        </w:r>
      </w:hyperlink>
    </w:p>
    <w:p w14:paraId="67973F13" w14:textId="22988026"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5" w:history="1">
        <w:r w:rsidRPr="00C245B6">
          <w:rPr>
            <w:rStyle w:val="Hyperlink"/>
            <w:noProof/>
          </w:rPr>
          <w:t>2.1.</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Tekst problema</w:t>
        </w:r>
        <w:r>
          <w:rPr>
            <w:noProof/>
            <w:webHidden/>
          </w:rPr>
          <w:tab/>
        </w:r>
        <w:r>
          <w:rPr>
            <w:noProof/>
            <w:webHidden/>
          </w:rPr>
          <w:fldChar w:fldCharType="begin"/>
        </w:r>
        <w:r>
          <w:rPr>
            <w:noProof/>
            <w:webHidden/>
          </w:rPr>
          <w:instrText xml:space="preserve"> PAGEREF _Toc156123565 \h </w:instrText>
        </w:r>
        <w:r>
          <w:rPr>
            <w:noProof/>
            <w:webHidden/>
          </w:rPr>
        </w:r>
        <w:r>
          <w:rPr>
            <w:noProof/>
            <w:webHidden/>
          </w:rPr>
          <w:fldChar w:fldCharType="separate"/>
        </w:r>
        <w:r>
          <w:rPr>
            <w:noProof/>
            <w:webHidden/>
          </w:rPr>
          <w:t>7</w:t>
        </w:r>
        <w:r>
          <w:rPr>
            <w:noProof/>
            <w:webHidden/>
          </w:rPr>
          <w:fldChar w:fldCharType="end"/>
        </w:r>
      </w:hyperlink>
    </w:p>
    <w:p w14:paraId="305BAB9F" w14:textId="6DE4EFEF"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6" w:history="1">
        <w:r w:rsidRPr="00C245B6">
          <w:rPr>
            <w:rStyle w:val="Hyperlink"/>
            <w:noProof/>
          </w:rPr>
          <w:t>2.2.</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Delovi koje treba paralelizovati</w:t>
        </w:r>
        <w:r>
          <w:rPr>
            <w:noProof/>
            <w:webHidden/>
          </w:rPr>
          <w:tab/>
        </w:r>
        <w:r>
          <w:rPr>
            <w:noProof/>
            <w:webHidden/>
          </w:rPr>
          <w:fldChar w:fldCharType="begin"/>
        </w:r>
        <w:r>
          <w:rPr>
            <w:noProof/>
            <w:webHidden/>
          </w:rPr>
          <w:instrText xml:space="preserve"> PAGEREF _Toc156123566 \h </w:instrText>
        </w:r>
        <w:r>
          <w:rPr>
            <w:noProof/>
            <w:webHidden/>
          </w:rPr>
        </w:r>
        <w:r>
          <w:rPr>
            <w:noProof/>
            <w:webHidden/>
          </w:rPr>
          <w:fldChar w:fldCharType="separate"/>
        </w:r>
        <w:r>
          <w:rPr>
            <w:noProof/>
            <w:webHidden/>
          </w:rPr>
          <w:t>7</w:t>
        </w:r>
        <w:r>
          <w:rPr>
            <w:noProof/>
            <w:webHidden/>
          </w:rPr>
          <w:fldChar w:fldCharType="end"/>
        </w:r>
      </w:hyperlink>
    </w:p>
    <w:p w14:paraId="47D3C5EF" w14:textId="504AB9BC"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7" w:history="1">
        <w:r w:rsidRPr="00C245B6">
          <w:rPr>
            <w:rStyle w:val="Hyperlink"/>
            <w:noProof/>
          </w:rPr>
          <w:t>2.2.1.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w:t>
        </w:r>
        <w:r>
          <w:rPr>
            <w:noProof/>
            <w:webHidden/>
          </w:rPr>
          <w:tab/>
        </w:r>
        <w:r>
          <w:rPr>
            <w:noProof/>
            <w:webHidden/>
          </w:rPr>
          <w:fldChar w:fldCharType="begin"/>
        </w:r>
        <w:r>
          <w:rPr>
            <w:noProof/>
            <w:webHidden/>
          </w:rPr>
          <w:instrText xml:space="preserve"> PAGEREF _Toc156123567 \h </w:instrText>
        </w:r>
        <w:r>
          <w:rPr>
            <w:noProof/>
            <w:webHidden/>
          </w:rPr>
        </w:r>
        <w:r>
          <w:rPr>
            <w:noProof/>
            <w:webHidden/>
          </w:rPr>
          <w:fldChar w:fldCharType="separate"/>
        </w:r>
        <w:r>
          <w:rPr>
            <w:noProof/>
            <w:webHidden/>
          </w:rPr>
          <w:t>7</w:t>
        </w:r>
        <w:r>
          <w:rPr>
            <w:noProof/>
            <w:webHidden/>
          </w:rPr>
          <w:fldChar w:fldCharType="end"/>
        </w:r>
      </w:hyperlink>
    </w:p>
    <w:p w14:paraId="225D2D21" w14:textId="10F33C40"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68" w:history="1">
        <w:r w:rsidRPr="00C245B6">
          <w:rPr>
            <w:rStyle w:val="Hyperlink"/>
            <w:noProof/>
          </w:rPr>
          <w:t>2.2.2.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Način paralelizacije</w:t>
        </w:r>
        <w:r>
          <w:rPr>
            <w:noProof/>
            <w:webHidden/>
          </w:rPr>
          <w:tab/>
        </w:r>
        <w:r>
          <w:rPr>
            <w:noProof/>
            <w:webHidden/>
          </w:rPr>
          <w:fldChar w:fldCharType="begin"/>
        </w:r>
        <w:r>
          <w:rPr>
            <w:noProof/>
            <w:webHidden/>
          </w:rPr>
          <w:instrText xml:space="preserve"> PAGEREF _Toc156123568 \h </w:instrText>
        </w:r>
        <w:r>
          <w:rPr>
            <w:noProof/>
            <w:webHidden/>
          </w:rPr>
        </w:r>
        <w:r>
          <w:rPr>
            <w:noProof/>
            <w:webHidden/>
          </w:rPr>
          <w:fldChar w:fldCharType="separate"/>
        </w:r>
        <w:r>
          <w:rPr>
            <w:noProof/>
            <w:webHidden/>
          </w:rPr>
          <w:t>9</w:t>
        </w:r>
        <w:r>
          <w:rPr>
            <w:noProof/>
            <w:webHidden/>
          </w:rPr>
          <w:fldChar w:fldCharType="end"/>
        </w:r>
      </w:hyperlink>
    </w:p>
    <w:p w14:paraId="6B991384" w14:textId="24A4AB51"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69" w:history="1">
        <w:r w:rsidRPr="00C245B6">
          <w:rPr>
            <w:rStyle w:val="Hyperlink"/>
            <w:noProof/>
          </w:rPr>
          <w:t>2.3.</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Rezultati</w:t>
        </w:r>
        <w:r>
          <w:rPr>
            <w:noProof/>
            <w:webHidden/>
          </w:rPr>
          <w:tab/>
        </w:r>
        <w:r>
          <w:rPr>
            <w:noProof/>
            <w:webHidden/>
          </w:rPr>
          <w:fldChar w:fldCharType="begin"/>
        </w:r>
        <w:r>
          <w:rPr>
            <w:noProof/>
            <w:webHidden/>
          </w:rPr>
          <w:instrText xml:space="preserve"> PAGEREF _Toc156123569 \h </w:instrText>
        </w:r>
        <w:r>
          <w:rPr>
            <w:noProof/>
            <w:webHidden/>
          </w:rPr>
        </w:r>
        <w:r>
          <w:rPr>
            <w:noProof/>
            <w:webHidden/>
          </w:rPr>
          <w:fldChar w:fldCharType="separate"/>
        </w:r>
        <w:r>
          <w:rPr>
            <w:noProof/>
            <w:webHidden/>
          </w:rPr>
          <w:t>10</w:t>
        </w:r>
        <w:r>
          <w:rPr>
            <w:noProof/>
            <w:webHidden/>
          </w:rPr>
          <w:fldChar w:fldCharType="end"/>
        </w:r>
      </w:hyperlink>
    </w:p>
    <w:p w14:paraId="6A8EA88F" w14:textId="5CE1633B"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0" w:history="1">
        <w:r w:rsidRPr="00C245B6">
          <w:rPr>
            <w:rStyle w:val="Hyperlink"/>
            <w:noProof/>
          </w:rPr>
          <w:t>2.3.1.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Logovi izvršavanja</w:t>
        </w:r>
        <w:r>
          <w:rPr>
            <w:noProof/>
            <w:webHidden/>
          </w:rPr>
          <w:tab/>
        </w:r>
        <w:r>
          <w:rPr>
            <w:noProof/>
            <w:webHidden/>
          </w:rPr>
          <w:fldChar w:fldCharType="begin"/>
        </w:r>
        <w:r>
          <w:rPr>
            <w:noProof/>
            <w:webHidden/>
          </w:rPr>
          <w:instrText xml:space="preserve"> PAGEREF _Toc156123570 \h </w:instrText>
        </w:r>
        <w:r>
          <w:rPr>
            <w:noProof/>
            <w:webHidden/>
          </w:rPr>
        </w:r>
        <w:r>
          <w:rPr>
            <w:noProof/>
            <w:webHidden/>
          </w:rPr>
          <w:fldChar w:fldCharType="separate"/>
        </w:r>
        <w:r>
          <w:rPr>
            <w:noProof/>
            <w:webHidden/>
          </w:rPr>
          <w:t>10</w:t>
        </w:r>
        <w:r>
          <w:rPr>
            <w:noProof/>
            <w:webHidden/>
          </w:rPr>
          <w:fldChar w:fldCharType="end"/>
        </w:r>
      </w:hyperlink>
    </w:p>
    <w:p w14:paraId="7DE56EA8" w14:textId="46BC59BA"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1" w:history="1">
        <w:r w:rsidRPr="00C245B6">
          <w:rPr>
            <w:rStyle w:val="Hyperlink"/>
            <w:noProof/>
          </w:rPr>
          <w:t>2.3.2.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Grafici ubrzanja</w:t>
        </w:r>
        <w:r>
          <w:rPr>
            <w:noProof/>
            <w:webHidden/>
          </w:rPr>
          <w:tab/>
        </w:r>
        <w:r>
          <w:rPr>
            <w:noProof/>
            <w:webHidden/>
          </w:rPr>
          <w:fldChar w:fldCharType="begin"/>
        </w:r>
        <w:r>
          <w:rPr>
            <w:noProof/>
            <w:webHidden/>
          </w:rPr>
          <w:instrText xml:space="preserve"> PAGEREF _Toc156123571 \h </w:instrText>
        </w:r>
        <w:r>
          <w:rPr>
            <w:noProof/>
            <w:webHidden/>
          </w:rPr>
        </w:r>
        <w:r>
          <w:rPr>
            <w:noProof/>
            <w:webHidden/>
          </w:rPr>
          <w:fldChar w:fldCharType="separate"/>
        </w:r>
        <w:r>
          <w:rPr>
            <w:noProof/>
            <w:webHidden/>
          </w:rPr>
          <w:t>10</w:t>
        </w:r>
        <w:r>
          <w:rPr>
            <w:noProof/>
            <w:webHidden/>
          </w:rPr>
          <w:fldChar w:fldCharType="end"/>
        </w:r>
      </w:hyperlink>
    </w:p>
    <w:p w14:paraId="65D314C5" w14:textId="336A24A5"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2" w:history="1">
        <w:r w:rsidRPr="00C245B6">
          <w:rPr>
            <w:rStyle w:val="Hyperlink"/>
            <w:noProof/>
            <w:lang w:val="sr-Latn-RS"/>
          </w:rPr>
          <w:t>2.3.3.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 dobijenih re</w:t>
        </w:r>
        <w:r w:rsidRPr="00C245B6">
          <w:rPr>
            <w:rStyle w:val="Hyperlink"/>
            <w:noProof/>
            <w:lang w:val="sr-Latn-RS"/>
          </w:rPr>
          <w:t>zultata</w:t>
        </w:r>
        <w:r>
          <w:rPr>
            <w:noProof/>
            <w:webHidden/>
          </w:rPr>
          <w:tab/>
        </w:r>
        <w:r>
          <w:rPr>
            <w:noProof/>
            <w:webHidden/>
          </w:rPr>
          <w:fldChar w:fldCharType="begin"/>
        </w:r>
        <w:r>
          <w:rPr>
            <w:noProof/>
            <w:webHidden/>
          </w:rPr>
          <w:instrText xml:space="preserve"> PAGEREF _Toc156123572 \h </w:instrText>
        </w:r>
        <w:r>
          <w:rPr>
            <w:noProof/>
            <w:webHidden/>
          </w:rPr>
        </w:r>
        <w:r>
          <w:rPr>
            <w:noProof/>
            <w:webHidden/>
          </w:rPr>
          <w:fldChar w:fldCharType="separate"/>
        </w:r>
        <w:r>
          <w:rPr>
            <w:noProof/>
            <w:webHidden/>
          </w:rPr>
          <w:t>10</w:t>
        </w:r>
        <w:r>
          <w:rPr>
            <w:noProof/>
            <w:webHidden/>
          </w:rPr>
          <w:fldChar w:fldCharType="end"/>
        </w:r>
      </w:hyperlink>
    </w:p>
    <w:p w14:paraId="6DD0BF93" w14:textId="708B17C9" w:rsidR="009E7675" w:rsidRDefault="009E7675">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6123573" w:history="1">
        <w:r w:rsidRPr="00C245B6">
          <w:rPr>
            <w:rStyle w:val="Hyperlink"/>
            <w:noProof/>
          </w:rPr>
          <w:t>3.</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C245B6">
          <w:rPr>
            <w:rStyle w:val="Hyperlink"/>
            <w:noProof/>
            <w:lang w:val="sr-Latn-RS"/>
          </w:rPr>
          <w:t>Problem 3 – Simulacija kretanja n tela (n-body problem)</w:t>
        </w:r>
        <w:r>
          <w:rPr>
            <w:noProof/>
            <w:webHidden/>
          </w:rPr>
          <w:tab/>
        </w:r>
        <w:r>
          <w:rPr>
            <w:noProof/>
            <w:webHidden/>
          </w:rPr>
          <w:fldChar w:fldCharType="begin"/>
        </w:r>
        <w:r>
          <w:rPr>
            <w:noProof/>
            <w:webHidden/>
          </w:rPr>
          <w:instrText xml:space="preserve"> PAGEREF _Toc156123573 \h </w:instrText>
        </w:r>
        <w:r>
          <w:rPr>
            <w:noProof/>
            <w:webHidden/>
          </w:rPr>
        </w:r>
        <w:r>
          <w:rPr>
            <w:noProof/>
            <w:webHidden/>
          </w:rPr>
          <w:fldChar w:fldCharType="separate"/>
        </w:r>
        <w:r>
          <w:rPr>
            <w:noProof/>
            <w:webHidden/>
          </w:rPr>
          <w:t>11</w:t>
        </w:r>
        <w:r>
          <w:rPr>
            <w:noProof/>
            <w:webHidden/>
          </w:rPr>
          <w:fldChar w:fldCharType="end"/>
        </w:r>
      </w:hyperlink>
    </w:p>
    <w:p w14:paraId="7C526DD3" w14:textId="2736E138"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74" w:history="1">
        <w:r w:rsidRPr="00C245B6">
          <w:rPr>
            <w:rStyle w:val="Hyperlink"/>
            <w:noProof/>
          </w:rPr>
          <w:t>3.1.</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Tekst problema</w:t>
        </w:r>
        <w:r>
          <w:rPr>
            <w:noProof/>
            <w:webHidden/>
          </w:rPr>
          <w:tab/>
        </w:r>
        <w:r>
          <w:rPr>
            <w:noProof/>
            <w:webHidden/>
          </w:rPr>
          <w:fldChar w:fldCharType="begin"/>
        </w:r>
        <w:r>
          <w:rPr>
            <w:noProof/>
            <w:webHidden/>
          </w:rPr>
          <w:instrText xml:space="preserve"> PAGEREF _Toc156123574 \h </w:instrText>
        </w:r>
        <w:r>
          <w:rPr>
            <w:noProof/>
            <w:webHidden/>
          </w:rPr>
        </w:r>
        <w:r>
          <w:rPr>
            <w:noProof/>
            <w:webHidden/>
          </w:rPr>
          <w:fldChar w:fldCharType="separate"/>
        </w:r>
        <w:r>
          <w:rPr>
            <w:noProof/>
            <w:webHidden/>
          </w:rPr>
          <w:t>11</w:t>
        </w:r>
        <w:r>
          <w:rPr>
            <w:noProof/>
            <w:webHidden/>
          </w:rPr>
          <w:fldChar w:fldCharType="end"/>
        </w:r>
      </w:hyperlink>
    </w:p>
    <w:p w14:paraId="014C2893" w14:textId="56D5A67C"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75" w:history="1">
        <w:r w:rsidRPr="00C245B6">
          <w:rPr>
            <w:rStyle w:val="Hyperlink"/>
            <w:noProof/>
          </w:rPr>
          <w:t>3.2.</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Delovi koje treba paralelizovati</w:t>
        </w:r>
        <w:r>
          <w:rPr>
            <w:noProof/>
            <w:webHidden/>
          </w:rPr>
          <w:tab/>
        </w:r>
        <w:r>
          <w:rPr>
            <w:noProof/>
            <w:webHidden/>
          </w:rPr>
          <w:fldChar w:fldCharType="begin"/>
        </w:r>
        <w:r>
          <w:rPr>
            <w:noProof/>
            <w:webHidden/>
          </w:rPr>
          <w:instrText xml:space="preserve"> PAGEREF _Toc156123575 \h </w:instrText>
        </w:r>
        <w:r>
          <w:rPr>
            <w:noProof/>
            <w:webHidden/>
          </w:rPr>
        </w:r>
        <w:r>
          <w:rPr>
            <w:noProof/>
            <w:webHidden/>
          </w:rPr>
          <w:fldChar w:fldCharType="separate"/>
        </w:r>
        <w:r>
          <w:rPr>
            <w:noProof/>
            <w:webHidden/>
          </w:rPr>
          <w:t>11</w:t>
        </w:r>
        <w:r>
          <w:rPr>
            <w:noProof/>
            <w:webHidden/>
          </w:rPr>
          <w:fldChar w:fldCharType="end"/>
        </w:r>
      </w:hyperlink>
    </w:p>
    <w:p w14:paraId="61BD38B0" w14:textId="1B6FF58A"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6" w:history="1">
        <w:r w:rsidRPr="00C245B6">
          <w:rPr>
            <w:rStyle w:val="Hyperlink"/>
            <w:noProof/>
          </w:rPr>
          <w:t>3.2.1.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w:t>
        </w:r>
        <w:r>
          <w:rPr>
            <w:noProof/>
            <w:webHidden/>
          </w:rPr>
          <w:tab/>
        </w:r>
        <w:r>
          <w:rPr>
            <w:noProof/>
            <w:webHidden/>
          </w:rPr>
          <w:fldChar w:fldCharType="begin"/>
        </w:r>
        <w:r>
          <w:rPr>
            <w:noProof/>
            <w:webHidden/>
          </w:rPr>
          <w:instrText xml:space="preserve"> PAGEREF _Toc156123576 \h </w:instrText>
        </w:r>
        <w:r>
          <w:rPr>
            <w:noProof/>
            <w:webHidden/>
          </w:rPr>
        </w:r>
        <w:r>
          <w:rPr>
            <w:noProof/>
            <w:webHidden/>
          </w:rPr>
          <w:fldChar w:fldCharType="separate"/>
        </w:r>
        <w:r>
          <w:rPr>
            <w:noProof/>
            <w:webHidden/>
          </w:rPr>
          <w:t>11</w:t>
        </w:r>
        <w:r>
          <w:rPr>
            <w:noProof/>
            <w:webHidden/>
          </w:rPr>
          <w:fldChar w:fldCharType="end"/>
        </w:r>
      </w:hyperlink>
    </w:p>
    <w:p w14:paraId="33349500" w14:textId="18FD096D"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7" w:history="1">
        <w:r w:rsidRPr="00C245B6">
          <w:rPr>
            <w:rStyle w:val="Hyperlink"/>
            <w:noProof/>
          </w:rPr>
          <w:t>3.2.2.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Način paralelizacije</w:t>
        </w:r>
        <w:r>
          <w:rPr>
            <w:noProof/>
            <w:webHidden/>
          </w:rPr>
          <w:tab/>
        </w:r>
        <w:r>
          <w:rPr>
            <w:noProof/>
            <w:webHidden/>
          </w:rPr>
          <w:fldChar w:fldCharType="begin"/>
        </w:r>
        <w:r>
          <w:rPr>
            <w:noProof/>
            <w:webHidden/>
          </w:rPr>
          <w:instrText xml:space="preserve"> PAGEREF _Toc156123577 \h </w:instrText>
        </w:r>
        <w:r>
          <w:rPr>
            <w:noProof/>
            <w:webHidden/>
          </w:rPr>
        </w:r>
        <w:r>
          <w:rPr>
            <w:noProof/>
            <w:webHidden/>
          </w:rPr>
          <w:fldChar w:fldCharType="separate"/>
        </w:r>
        <w:r>
          <w:rPr>
            <w:noProof/>
            <w:webHidden/>
          </w:rPr>
          <w:t>13</w:t>
        </w:r>
        <w:r>
          <w:rPr>
            <w:noProof/>
            <w:webHidden/>
          </w:rPr>
          <w:fldChar w:fldCharType="end"/>
        </w:r>
      </w:hyperlink>
    </w:p>
    <w:p w14:paraId="0344F6DF" w14:textId="0F5A3810" w:rsidR="009E7675" w:rsidRDefault="009E7675">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6123578" w:history="1">
        <w:r w:rsidRPr="00C245B6">
          <w:rPr>
            <w:rStyle w:val="Hyperlink"/>
            <w:noProof/>
          </w:rPr>
          <w:t>3.3.</w:t>
        </w:r>
        <w:r>
          <w:rPr>
            <w:rFonts w:asciiTheme="minorHAnsi" w:eastAsiaTheme="minorEastAsia" w:hAnsiTheme="minorHAnsi" w:cstheme="minorBidi"/>
            <w:smallCaps w:val="0"/>
            <w:noProof/>
            <w:kern w:val="2"/>
            <w:sz w:val="22"/>
            <w:szCs w:val="22"/>
            <w:lang w:val="sr-Latn-RS" w:eastAsia="sr-Latn-RS"/>
            <w14:ligatures w14:val="standardContextual"/>
          </w:rPr>
          <w:tab/>
        </w:r>
        <w:r w:rsidRPr="00C245B6">
          <w:rPr>
            <w:rStyle w:val="Hyperlink"/>
            <w:noProof/>
          </w:rPr>
          <w:t>Rezultati</w:t>
        </w:r>
        <w:r>
          <w:rPr>
            <w:noProof/>
            <w:webHidden/>
          </w:rPr>
          <w:tab/>
        </w:r>
        <w:r>
          <w:rPr>
            <w:noProof/>
            <w:webHidden/>
          </w:rPr>
          <w:fldChar w:fldCharType="begin"/>
        </w:r>
        <w:r>
          <w:rPr>
            <w:noProof/>
            <w:webHidden/>
          </w:rPr>
          <w:instrText xml:space="preserve"> PAGEREF _Toc156123578 \h </w:instrText>
        </w:r>
        <w:r>
          <w:rPr>
            <w:noProof/>
            <w:webHidden/>
          </w:rPr>
        </w:r>
        <w:r>
          <w:rPr>
            <w:noProof/>
            <w:webHidden/>
          </w:rPr>
          <w:fldChar w:fldCharType="separate"/>
        </w:r>
        <w:r>
          <w:rPr>
            <w:noProof/>
            <w:webHidden/>
          </w:rPr>
          <w:t>14</w:t>
        </w:r>
        <w:r>
          <w:rPr>
            <w:noProof/>
            <w:webHidden/>
          </w:rPr>
          <w:fldChar w:fldCharType="end"/>
        </w:r>
      </w:hyperlink>
    </w:p>
    <w:p w14:paraId="07BF82A3" w14:textId="0ED3B942"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79" w:history="1">
        <w:r w:rsidRPr="00C245B6">
          <w:rPr>
            <w:rStyle w:val="Hyperlink"/>
            <w:noProof/>
          </w:rPr>
          <w:t>3.3.1.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Logovi izvršavanja</w:t>
        </w:r>
        <w:r>
          <w:rPr>
            <w:noProof/>
            <w:webHidden/>
          </w:rPr>
          <w:tab/>
        </w:r>
        <w:r>
          <w:rPr>
            <w:noProof/>
            <w:webHidden/>
          </w:rPr>
          <w:fldChar w:fldCharType="begin"/>
        </w:r>
        <w:r>
          <w:rPr>
            <w:noProof/>
            <w:webHidden/>
          </w:rPr>
          <w:instrText xml:space="preserve"> PAGEREF _Toc156123579 \h </w:instrText>
        </w:r>
        <w:r>
          <w:rPr>
            <w:noProof/>
            <w:webHidden/>
          </w:rPr>
        </w:r>
        <w:r>
          <w:rPr>
            <w:noProof/>
            <w:webHidden/>
          </w:rPr>
          <w:fldChar w:fldCharType="separate"/>
        </w:r>
        <w:r>
          <w:rPr>
            <w:noProof/>
            <w:webHidden/>
          </w:rPr>
          <w:t>14</w:t>
        </w:r>
        <w:r>
          <w:rPr>
            <w:noProof/>
            <w:webHidden/>
          </w:rPr>
          <w:fldChar w:fldCharType="end"/>
        </w:r>
      </w:hyperlink>
    </w:p>
    <w:p w14:paraId="59034E7A" w14:textId="64885764"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80" w:history="1">
        <w:r w:rsidRPr="00C245B6">
          <w:rPr>
            <w:rStyle w:val="Hyperlink"/>
            <w:noProof/>
          </w:rPr>
          <w:t>3.3.2.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Grafici ubrzanja</w:t>
        </w:r>
        <w:r>
          <w:rPr>
            <w:noProof/>
            <w:webHidden/>
          </w:rPr>
          <w:tab/>
        </w:r>
        <w:r>
          <w:rPr>
            <w:noProof/>
            <w:webHidden/>
          </w:rPr>
          <w:fldChar w:fldCharType="begin"/>
        </w:r>
        <w:r>
          <w:rPr>
            <w:noProof/>
            <w:webHidden/>
          </w:rPr>
          <w:instrText xml:space="preserve"> PAGEREF _Toc156123580 \h </w:instrText>
        </w:r>
        <w:r>
          <w:rPr>
            <w:noProof/>
            <w:webHidden/>
          </w:rPr>
        </w:r>
        <w:r>
          <w:rPr>
            <w:noProof/>
            <w:webHidden/>
          </w:rPr>
          <w:fldChar w:fldCharType="separate"/>
        </w:r>
        <w:r>
          <w:rPr>
            <w:noProof/>
            <w:webHidden/>
          </w:rPr>
          <w:t>14</w:t>
        </w:r>
        <w:r>
          <w:rPr>
            <w:noProof/>
            <w:webHidden/>
          </w:rPr>
          <w:fldChar w:fldCharType="end"/>
        </w:r>
      </w:hyperlink>
    </w:p>
    <w:p w14:paraId="6EE6960B" w14:textId="1150D63C" w:rsidR="009E7675" w:rsidRDefault="009E7675">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6123581" w:history="1">
        <w:r w:rsidRPr="00C245B6">
          <w:rPr>
            <w:rStyle w:val="Hyperlink"/>
            <w:noProof/>
            <w:lang w:val="sr-Latn-RS"/>
          </w:rPr>
          <w:t>3.3.3.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C245B6">
          <w:rPr>
            <w:rStyle w:val="Hyperlink"/>
            <w:noProof/>
          </w:rPr>
          <w:t>Diskusija dobijenih re</w:t>
        </w:r>
        <w:r w:rsidRPr="00C245B6">
          <w:rPr>
            <w:rStyle w:val="Hyperlink"/>
            <w:noProof/>
            <w:lang w:val="sr-Latn-RS"/>
          </w:rPr>
          <w:t>zultata</w:t>
        </w:r>
        <w:r>
          <w:rPr>
            <w:noProof/>
            <w:webHidden/>
          </w:rPr>
          <w:tab/>
        </w:r>
        <w:r>
          <w:rPr>
            <w:noProof/>
            <w:webHidden/>
          </w:rPr>
          <w:fldChar w:fldCharType="begin"/>
        </w:r>
        <w:r>
          <w:rPr>
            <w:noProof/>
            <w:webHidden/>
          </w:rPr>
          <w:instrText xml:space="preserve"> PAGEREF _Toc156123581 \h </w:instrText>
        </w:r>
        <w:r>
          <w:rPr>
            <w:noProof/>
            <w:webHidden/>
          </w:rPr>
        </w:r>
        <w:r>
          <w:rPr>
            <w:noProof/>
            <w:webHidden/>
          </w:rPr>
          <w:fldChar w:fldCharType="separate"/>
        </w:r>
        <w:r>
          <w:rPr>
            <w:noProof/>
            <w:webHidden/>
          </w:rPr>
          <w:t>15</w:t>
        </w:r>
        <w:r>
          <w:rPr>
            <w:noProof/>
            <w:webHidden/>
          </w:rPr>
          <w:fldChar w:fldCharType="end"/>
        </w:r>
      </w:hyperlink>
    </w:p>
    <w:p w14:paraId="58802911" w14:textId="1F171EF5" w:rsidR="00F06BB2" w:rsidRDefault="00D20D2B" w:rsidP="002079CF">
      <w:pPr>
        <w:pStyle w:val="TOC3"/>
        <w:tabs>
          <w:tab w:val="left" w:pos="1440"/>
          <w:tab w:val="right" w:leader="dot" w:pos="9628"/>
        </w:tabs>
      </w:pPr>
      <w:r>
        <w:fldChar w:fldCharType="end"/>
      </w:r>
    </w:p>
    <w:p w14:paraId="47B446D2" w14:textId="676F09E9" w:rsidR="00F06BB2" w:rsidRPr="00E7161C" w:rsidRDefault="004E01D5" w:rsidP="00E7161C">
      <w:pPr>
        <w:pStyle w:val="Inivonaslova-Poglavlje"/>
      </w:pPr>
      <w:bookmarkStart w:id="1" w:name="_Toc254342941"/>
      <w:bookmarkStart w:id="2" w:name="_Toc156123555"/>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bookmarkEnd w:id="2"/>
      <w:r w:rsidR="00D11083">
        <w:rPr>
          <w:lang w:val="sr-Latn-RS"/>
        </w:rPr>
        <w:t xml:space="preserve"> </w:t>
      </w:r>
    </w:p>
    <w:p w14:paraId="2A5A3D24" w14:textId="77777777" w:rsidR="008C6536" w:rsidRDefault="008C6536" w:rsidP="008C6536">
      <w:pPr>
        <w:pStyle w:val="IInivonaslova-Potpoglavlje"/>
      </w:pPr>
      <w:bookmarkStart w:id="3" w:name="_Toc156123556"/>
      <w:r>
        <w:t>Tekst problema</w:t>
      </w:r>
      <w:bookmarkEnd w:id="3"/>
    </w:p>
    <w:p w14:paraId="2CCA4816" w14:textId="77777777" w:rsidR="00D33344" w:rsidRDefault="00D33344" w:rsidP="00D33344">
      <w:pPr>
        <w:pStyle w:val="Osnovnitekst"/>
        <w:rPr>
          <w:lang w:val="en-GB"/>
        </w:rPr>
      </w:pPr>
      <w:r w:rsidRPr="00D33344">
        <w:rPr>
          <w:lang w:val="en-GB"/>
        </w:rPr>
        <w:t xml:space="preserve">Paralelizovati program koji vrši izračunavanje aritmetičkih brojeva. Pozitivan ceo broj je aritmetički ako je prosek njegovih pozitivnih delilaca takođe ceo broj. Program se nalazi u datoteci aritmetic.c u arhivi koja je priložena uz ovaj dokument. Program testirati sa parametrima koji su dati u run skripti. </w:t>
      </w:r>
    </w:p>
    <w:p w14:paraId="51FD9936" w14:textId="1AF23B6F" w:rsidR="00A005E4" w:rsidRDefault="00A005E4" w:rsidP="00D33344">
      <w:pPr>
        <w:pStyle w:val="Osnovnitekst"/>
        <w:rPr>
          <w:lang w:val="en-GB"/>
        </w:rPr>
      </w:pPr>
      <w:r>
        <w:t>Prilikom zadavanja izvršne konfiguracije jezgra, koristiti 1D rešetku (grid).</w:t>
      </w:r>
    </w:p>
    <w:p w14:paraId="65EB92FC" w14:textId="2EF06EF7" w:rsidR="008C6536" w:rsidRDefault="008C6536" w:rsidP="008C6536">
      <w:pPr>
        <w:pStyle w:val="IInivonaslova-Potpoglavlje"/>
      </w:pPr>
      <w:bookmarkStart w:id="4" w:name="_Toc156123557"/>
      <w:r>
        <w:t>Delovi koje treba paralelizovati</w:t>
      </w:r>
      <w:bookmarkEnd w:id="4"/>
    </w:p>
    <w:p w14:paraId="1972BD0B" w14:textId="77777777" w:rsidR="00F06BB2" w:rsidRDefault="008C6536" w:rsidP="008C6536">
      <w:pPr>
        <w:pStyle w:val="IIInivonaslova-Odeljak"/>
      </w:pPr>
      <w:bookmarkStart w:id="5" w:name="_Toc156123558"/>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2974F48C" w:rsidR="00094173" w:rsidRDefault="00D873F8" w:rsidP="001616F0">
      <w:pPr>
        <w:pStyle w:val="Osnovnitekst"/>
        <w:jc w:val="left"/>
      </w:pPr>
      <w:r>
        <w:t xml:space="preserve">Jedina nezgodna stvar je što </w:t>
      </w:r>
      <w:r w:rsidR="00646776">
        <w:t>broj iteracija ovako napisane petlje nije unapred poznat</w:t>
      </w:r>
      <w:r>
        <w:t>,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49460AFD" w14:textId="65F70BE2" w:rsidR="00AB7A03" w:rsidRDefault="008A7FC8" w:rsidP="00CF24D6">
      <w:pPr>
        <w:pStyle w:val="Osnovnitekst"/>
        <w:jc w:val="left"/>
      </w:pPr>
      <w:r>
        <w:t>Zaključili smo da nije dobro pokušati paralelizaciju ove petlje</w:t>
      </w:r>
      <w:r w:rsidR="00CF24D6">
        <w:t xml:space="preserve"> jer p</w:t>
      </w:r>
      <w:r w:rsidR="009A08CC">
        <w:t>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7D1A5428" w14:textId="53BFC4B5" w:rsidR="00164DC6" w:rsidRPr="00164DC6" w:rsidRDefault="008C6536" w:rsidP="007A6D47">
      <w:pPr>
        <w:pStyle w:val="IIInivonaslova-Odeljak"/>
      </w:pPr>
      <w:bookmarkStart w:id="6" w:name="_Toc156123559"/>
      <w:r>
        <w:t>Način paralelizacije</w:t>
      </w:r>
      <w:bookmarkEnd w:id="6"/>
    </w:p>
    <w:p w14:paraId="7125F77B" w14:textId="7EEA493D" w:rsidR="00F6073C" w:rsidRDefault="00F6073C" w:rsidP="00F6073C">
      <w:pPr>
        <w:pStyle w:val="Osnovnitekst"/>
      </w:pPr>
      <w:r>
        <w:t xml:space="preserve">Zaključili smo da nije moguće našu glavnu for petlju paralelizovati zato što forma petlje nije odgovarajuća pošto nije poznat broj iteracija unapred. </w:t>
      </w:r>
    </w:p>
    <w:p w14:paraId="3FEC8E13" w14:textId="75AC6762" w:rsidR="00F6073C" w:rsidRDefault="00F6073C" w:rsidP="00F6073C">
      <w:pPr>
        <w:pStyle w:val="Osnovnitekst"/>
      </w:pPr>
      <w:r>
        <w:t xml:space="preserve">Međutim, smislili smo način da ipak upotrebimo </w:t>
      </w:r>
      <w:r w:rsidR="000D0872">
        <w:t>napišemo petlju kod koje znamo broj iteracija unapred</w:t>
      </w:r>
      <w:r>
        <w:t xml:space="preserve">.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w:t>
      </w:r>
      <w:r w:rsidR="000B1168">
        <w:t>.</w:t>
      </w:r>
    </w:p>
    <w:p w14:paraId="69BAED29" w14:textId="671E2F07" w:rsidR="008C6536" w:rsidRDefault="008C6536" w:rsidP="008C6536">
      <w:pPr>
        <w:pStyle w:val="IInivonaslova-Potpoglavlje"/>
      </w:pPr>
      <w:bookmarkStart w:id="7" w:name="_Toc156123560"/>
      <w:r>
        <w:lastRenderedPageBreak/>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6123561"/>
      <w:r>
        <w:t>Logovi izvršavanja</w:t>
      </w:r>
      <w:bookmarkEnd w:id="8"/>
    </w:p>
    <w:p w14:paraId="07F2B5E6" w14:textId="77777777" w:rsidR="00211E5E" w:rsidRDefault="00211E5E" w:rsidP="00211E5E">
      <w:pPr>
        <w:pStyle w:val="Programskikod"/>
      </w:pPr>
      <w:bookmarkStart w:id="9" w:name="_Hlk150625144"/>
      <w:r>
        <w:t>Sequential implementation execution time: 0.002882s</w:t>
      </w:r>
    </w:p>
    <w:p w14:paraId="0538E5AA" w14:textId="77777777" w:rsidR="00211E5E" w:rsidRDefault="00211E5E" w:rsidP="00211E5E">
      <w:pPr>
        <w:pStyle w:val="Programskikod"/>
      </w:pPr>
      <w:r>
        <w:t>Parallel implementation execution time: 0.000243s</w:t>
      </w:r>
    </w:p>
    <w:p w14:paraId="0A35EF82" w14:textId="72CF6B91" w:rsidR="005B7DC8" w:rsidRDefault="00211E5E" w:rsidP="00211E5E">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29C81779" w14:textId="77777777" w:rsidR="00516432" w:rsidRPr="00516432" w:rsidRDefault="00516432" w:rsidP="00516432">
      <w:pPr>
        <w:pStyle w:val="Osnovnitekst"/>
      </w:pPr>
    </w:p>
    <w:p w14:paraId="51799AAC" w14:textId="77777777" w:rsidR="002E6693" w:rsidRDefault="002E6693" w:rsidP="002E6693">
      <w:pPr>
        <w:pStyle w:val="Programskikod"/>
      </w:pPr>
      <w:r>
        <w:t>Sequential implementation execution time: 0.008618s</w:t>
      </w:r>
    </w:p>
    <w:p w14:paraId="412F9C84" w14:textId="77777777" w:rsidR="002E6693" w:rsidRDefault="002E6693" w:rsidP="002E6693">
      <w:pPr>
        <w:pStyle w:val="Programskikod"/>
      </w:pPr>
      <w:r>
        <w:t>Parallel implementation execution time: 0.000405s</w:t>
      </w:r>
    </w:p>
    <w:p w14:paraId="634E2EAC" w14:textId="5A943A3C" w:rsidR="00FB287C" w:rsidRDefault="002E6693" w:rsidP="002E6693">
      <w:pPr>
        <w:pStyle w:val="Programskikod"/>
      </w:pPr>
      <w:r>
        <w:t>Test PASSED</w:t>
      </w:r>
    </w:p>
    <w:p w14:paraId="7E5962AD" w14:textId="0B6451C2" w:rsidR="00FB287C" w:rsidRDefault="00FB287C" w:rsidP="0068758A">
      <w:pPr>
        <w:pStyle w:val="Oznakaslike"/>
      </w:pPr>
      <w:r>
        <w:t xml:space="preserve">Izvršavanje komande </w:t>
      </w:r>
      <w:r w:rsidRPr="00A0520C">
        <w:t>./arithmetic 10000</w:t>
      </w:r>
      <w:r>
        <w:t xml:space="preserve">0 </w:t>
      </w:r>
    </w:p>
    <w:p w14:paraId="3BA1A5DD" w14:textId="77777777" w:rsidR="00516432" w:rsidRPr="00516432" w:rsidRDefault="00516432" w:rsidP="00516432">
      <w:pPr>
        <w:pStyle w:val="Osnovnitekst"/>
      </w:pPr>
    </w:p>
    <w:p w14:paraId="4D7A646A" w14:textId="77777777" w:rsidR="0068758A" w:rsidRDefault="0068758A" w:rsidP="0068758A">
      <w:pPr>
        <w:pStyle w:val="Programskikod"/>
      </w:pPr>
      <w:r>
        <w:t>Sequential implementation execution time: 0.177049s</w:t>
      </w:r>
    </w:p>
    <w:p w14:paraId="6B6B034F" w14:textId="77777777" w:rsidR="0068758A" w:rsidRDefault="0068758A" w:rsidP="0068758A">
      <w:pPr>
        <w:pStyle w:val="Programskikod"/>
      </w:pPr>
      <w:r>
        <w:t>Parallel implementation execution time: 0.003283s</w:t>
      </w:r>
    </w:p>
    <w:p w14:paraId="5D93236E" w14:textId="036ACE83" w:rsidR="00FB287C" w:rsidRDefault="0068758A" w:rsidP="0068758A">
      <w:pPr>
        <w:pStyle w:val="Programskikod"/>
      </w:pPr>
      <w:r>
        <w:t>Test PASSED</w:t>
      </w:r>
    </w:p>
    <w:p w14:paraId="70C3157D" w14:textId="7DAA83B0" w:rsidR="00FB287C" w:rsidRDefault="00FB287C" w:rsidP="00FB287C">
      <w:pPr>
        <w:pStyle w:val="Oznakaslike"/>
      </w:pPr>
      <w:r>
        <w:t xml:space="preserve">Izvršavanje komande </w:t>
      </w:r>
      <w:r w:rsidRPr="00A0520C">
        <w:t>./arithmetic 10000</w:t>
      </w:r>
      <w:r w:rsidR="00905A10">
        <w:t>00</w:t>
      </w:r>
      <w:r>
        <w:t xml:space="preserve"> </w:t>
      </w:r>
    </w:p>
    <w:p w14:paraId="1116C4E3" w14:textId="77777777" w:rsidR="00516432" w:rsidRPr="00516432" w:rsidRDefault="00516432" w:rsidP="00516432">
      <w:pPr>
        <w:pStyle w:val="Osnovnitekst"/>
      </w:pPr>
    </w:p>
    <w:p w14:paraId="582411ED" w14:textId="77777777" w:rsidR="008A46E3" w:rsidRDefault="008A46E3" w:rsidP="008A46E3">
      <w:pPr>
        <w:pStyle w:val="Programskikod"/>
      </w:pPr>
      <w:r>
        <w:t>Sequential implementation execution time: 4.133159s</w:t>
      </w:r>
    </w:p>
    <w:p w14:paraId="7AD0A875" w14:textId="77777777" w:rsidR="008A46E3" w:rsidRDefault="008A46E3" w:rsidP="008A46E3">
      <w:pPr>
        <w:pStyle w:val="Programskikod"/>
      </w:pPr>
      <w:r>
        <w:t>Parallel implementation execution time: 0.080925s</w:t>
      </w:r>
    </w:p>
    <w:p w14:paraId="2C626524" w14:textId="31DB77E8" w:rsidR="00FB287C" w:rsidRDefault="008A46E3" w:rsidP="008A46E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6123562"/>
      <w:r>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695FC7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7A3D60" w14:textId="6E557642"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bookmarkEnd w:id="1"/>
    </w:p>
    <w:p w14:paraId="11B73690" w14:textId="77777777" w:rsidR="003872F0" w:rsidRPr="003872F0" w:rsidRDefault="003872F0" w:rsidP="003872F0">
      <w:pPr>
        <w:rPr>
          <w:lang w:val="en-US"/>
        </w:rPr>
      </w:pPr>
    </w:p>
    <w:p w14:paraId="5C09C3F2" w14:textId="006E687D" w:rsidR="008E4C5D" w:rsidRDefault="008E4C5D" w:rsidP="008E4C5D">
      <w:pPr>
        <w:pStyle w:val="IIInivonaslova-Odeljak"/>
        <w:rPr>
          <w:lang w:val="sr-Latn-RS"/>
        </w:rPr>
      </w:pPr>
      <w:bookmarkStart w:id="12" w:name="_Toc156123563"/>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2B93B273" w14:textId="4B59FCFC" w:rsidR="0038025C" w:rsidRDefault="0038025C" w:rsidP="008E4C5D">
      <w:pPr>
        <w:pStyle w:val="Osnovnitekst"/>
        <w:rPr>
          <w:lang w:val="sr-Latn-RS"/>
        </w:rPr>
      </w:pPr>
      <w:r>
        <w:rPr>
          <w:lang w:val="sr-Latn-RS"/>
        </w:rPr>
        <w:t>Postignuta ubrzanja su odlična, vidimo da idu i do preko 50 puta za najveće ulazne parametre.</w:t>
      </w:r>
    </w:p>
    <w:p w14:paraId="74495551" w14:textId="553CB465" w:rsidR="004C0F61" w:rsidRPr="00E7161C" w:rsidRDefault="004C0F61" w:rsidP="004C0F61">
      <w:pPr>
        <w:pStyle w:val="Inivonaslova-Poglavlje"/>
      </w:pPr>
      <w:bookmarkStart w:id="13" w:name="_Toc156123564"/>
      <w:r>
        <w:rPr>
          <w:lang w:val="sr-Latn-RS"/>
        </w:rPr>
        <w:lastRenderedPageBreak/>
        <w:t xml:space="preserve">Problem 2 – </w:t>
      </w:r>
      <w:r w:rsidR="000605FC">
        <w:rPr>
          <w:lang w:val="sr-Latn-RS"/>
        </w:rPr>
        <w:t>Generisanje elemenata Halton Quasi Monte Carlo sekvence</w:t>
      </w:r>
      <w:bookmarkEnd w:id="13"/>
    </w:p>
    <w:p w14:paraId="2149E27A" w14:textId="77777777" w:rsidR="00027D21" w:rsidRDefault="00027D21" w:rsidP="00027D21">
      <w:pPr>
        <w:pStyle w:val="IInivonaslova-Potpoglavlje"/>
      </w:pPr>
      <w:bookmarkStart w:id="14" w:name="_Toc156123565"/>
      <w:r>
        <w:t>Tekst problema</w:t>
      </w:r>
      <w:bookmarkEnd w:id="14"/>
    </w:p>
    <w:p w14:paraId="52B35FFF" w14:textId="77777777" w:rsidR="000A4D24" w:rsidRDefault="007C77F6" w:rsidP="000C148C">
      <w:pPr>
        <w:pStyle w:val="Osnovnitekst"/>
      </w:pPr>
      <w:r>
        <w:t xml:space="preserve">Paralelizovati program koji vrši generisanje elemenata Halton Quasi Monte Carlo (QMC) sekvence. Program se nalazi u datoteci halton.c u arhivi koja je priložena uz ovaj dokument. Program testirati sa parametrima koji su dati u run skripti. </w:t>
      </w:r>
    </w:p>
    <w:p w14:paraId="5AAED784" w14:textId="35244C85" w:rsidR="00D15123" w:rsidRPr="009D5AC6" w:rsidRDefault="00027D21" w:rsidP="009D5AC6">
      <w:pPr>
        <w:pStyle w:val="IInivonaslova-Potpoglavlje"/>
      </w:pPr>
      <w:bookmarkStart w:id="15" w:name="_Toc156123566"/>
      <w:r>
        <w:t>Delovi koje treba paralelizovati</w:t>
      </w:r>
      <w:bookmarkEnd w:id="15"/>
    </w:p>
    <w:p w14:paraId="17648C83" w14:textId="77777777" w:rsidR="00027D21" w:rsidRDefault="00027D21" w:rsidP="00027D21">
      <w:pPr>
        <w:pStyle w:val="IIInivonaslova-Odeljak"/>
      </w:pPr>
      <w:bookmarkStart w:id="16" w:name="_Toc156123567"/>
      <w:r>
        <w:t>Diskusija</w:t>
      </w:r>
      <w:bookmarkEnd w:id="16"/>
      <w:r>
        <w:t xml:space="preserve"> </w:t>
      </w:r>
    </w:p>
    <w:p w14:paraId="0E1FC53D" w14:textId="77777777" w:rsidR="008E2F5C" w:rsidRDefault="008E2F5C" w:rsidP="008E2F5C">
      <w:pPr>
        <w:pStyle w:val="Osnovnitekst"/>
        <w:rPr>
          <w:lang w:val="sr-Latn-RS"/>
        </w:rPr>
      </w:pPr>
      <w:r>
        <w:rPr>
          <w:lang w:val="sr-Latn-RS"/>
        </w:rPr>
        <w:t>Ova petlja bi mogla da se paralelizuje:</w:t>
      </w:r>
    </w:p>
    <w:p w14:paraId="73DE6D0E" w14:textId="77777777" w:rsidR="008E2F5C" w:rsidRDefault="008E2F5C" w:rsidP="008E2F5C">
      <w:pPr>
        <w:pStyle w:val="Osnovnitekst"/>
        <w:rPr>
          <w:lang w:val="sr-Latn-RS"/>
        </w:rPr>
      </w:pPr>
      <w:r>
        <w:rPr>
          <w:noProof/>
          <w:lang w:val="sr-Latn-RS"/>
        </w:rPr>
        <w:drawing>
          <wp:inline distT="0" distB="0" distL="0" distR="0" wp14:anchorId="2BC86261" wp14:editId="4172ECBE">
            <wp:extent cx="4105848" cy="1114581"/>
            <wp:effectExtent l="0" t="0" r="0" b="9525"/>
            <wp:docPr id="1566464719" name="Picture 15664647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370A9F42" w14:textId="508982E8" w:rsidR="008E2F5C" w:rsidRDefault="008E2F5C" w:rsidP="008E2F5C">
      <w:pPr>
        <w:pStyle w:val="Osnovnitekst"/>
        <w:rPr>
          <w:lang w:val="sr-Latn-RS"/>
        </w:rPr>
      </w:pPr>
      <w:r>
        <w:rPr>
          <w:lang w:val="sr-Latn-RS"/>
        </w:rPr>
        <w:t xml:space="preserve">Bili smo svesni da je bilo potrebno odlučiti da li je bolje paralelizovati ovu petlju ili paralelizovati petlje unutar funkcije halton_sequence_sequential. Očigledno je da sa svakom iteracijom raste i količina posla koju je potrebno obaviti, pa samim tim nije efikasno raspodeliti posao između niti tako da svaka dobije približno podjednak broj iteracija. </w:t>
      </w:r>
      <w:r w:rsidR="003C6335">
        <w:rPr>
          <w:lang w:val="sr-Latn-RS"/>
        </w:rPr>
        <w:t xml:space="preserve">Tako </w:t>
      </w:r>
      <w:r>
        <w:rPr>
          <w:lang w:val="sr-Latn-RS"/>
        </w:rPr>
        <w:t>smo</w:t>
      </w:r>
      <w:r w:rsidR="003C6335">
        <w:rPr>
          <w:lang w:val="sr-Latn-RS"/>
        </w:rPr>
        <w:t xml:space="preserve"> zaključili</w:t>
      </w:r>
      <w:r>
        <w:rPr>
          <w:lang w:val="sr-Latn-RS"/>
        </w:rPr>
        <w:t xml:space="preserve"> (a i uverili se isprobavanjem) da je bolje opredeliti se za paralelizaciju petlji unutar funkcije halton_sequence_sequential.</w:t>
      </w:r>
    </w:p>
    <w:p w14:paraId="2D8C737B" w14:textId="77777777" w:rsidR="008E2F5C" w:rsidRDefault="008E2F5C" w:rsidP="008E2F5C">
      <w:pPr>
        <w:pStyle w:val="Osnovnitekst"/>
        <w:rPr>
          <w:lang w:val="sr-Latn-RS"/>
        </w:rPr>
      </w:pPr>
    </w:p>
    <w:p w14:paraId="0036FA9F" w14:textId="77777777" w:rsidR="008E2F5C" w:rsidRDefault="008E2F5C" w:rsidP="008E2F5C">
      <w:pPr>
        <w:pStyle w:val="Osnovnitekst"/>
        <w:rPr>
          <w:lang w:val="sr-Latn-RS"/>
        </w:rPr>
      </w:pPr>
    </w:p>
    <w:p w14:paraId="58395D6F" w14:textId="77777777" w:rsidR="008E2F5C" w:rsidRDefault="008E2F5C" w:rsidP="008E2F5C">
      <w:pPr>
        <w:pStyle w:val="Osnovnitekst"/>
        <w:rPr>
          <w:lang w:val="sr-Latn-RS"/>
        </w:rPr>
      </w:pPr>
    </w:p>
    <w:p w14:paraId="27F9FA37" w14:textId="77777777" w:rsidR="00657A1A" w:rsidRDefault="00657A1A" w:rsidP="008E2F5C">
      <w:pPr>
        <w:pStyle w:val="Osnovnitekst"/>
        <w:rPr>
          <w:lang w:val="sr-Latn-RS"/>
        </w:rPr>
      </w:pPr>
    </w:p>
    <w:p w14:paraId="2BC24398" w14:textId="77777777" w:rsidR="008E2F5C" w:rsidRDefault="008E2F5C" w:rsidP="008E2F5C">
      <w:pPr>
        <w:pStyle w:val="Osnovnitekst"/>
        <w:rPr>
          <w:lang w:val="sr-Latn-RS"/>
        </w:rPr>
      </w:pPr>
    </w:p>
    <w:p w14:paraId="56A7DF08" w14:textId="77777777" w:rsidR="008E2F5C" w:rsidRDefault="008E2F5C" w:rsidP="008E2F5C">
      <w:pPr>
        <w:pStyle w:val="Osnovnitekst"/>
        <w:rPr>
          <w:lang w:val="sr-Latn-RS"/>
        </w:rPr>
      </w:pPr>
    </w:p>
    <w:p w14:paraId="01241452" w14:textId="77777777" w:rsidR="008E2F5C" w:rsidRDefault="008E2F5C" w:rsidP="008E2F5C">
      <w:pPr>
        <w:pStyle w:val="Osnovnitekst"/>
        <w:rPr>
          <w:lang w:val="sr-Latn-RS"/>
        </w:rPr>
      </w:pPr>
    </w:p>
    <w:p w14:paraId="602C3C2B" w14:textId="77777777" w:rsidR="008E2F5C" w:rsidRPr="00B81B7F" w:rsidRDefault="008E2F5C" w:rsidP="008E2F5C">
      <w:pPr>
        <w:pStyle w:val="Osnovnitekst"/>
        <w:rPr>
          <w:lang w:val="sr-Latn-RS"/>
        </w:rPr>
      </w:pPr>
      <w:r>
        <w:rPr>
          <w:lang w:val="sr-Latn-RS"/>
        </w:rPr>
        <w:lastRenderedPageBreak/>
        <w:t>Sledeći deo koda je pogodan za paralelizaciju:</w:t>
      </w:r>
    </w:p>
    <w:p w14:paraId="7ABFC889" w14:textId="24B92401" w:rsidR="008E2F5C" w:rsidRDefault="008E2F5C" w:rsidP="00C55913">
      <w:pPr>
        <w:pStyle w:val="Osnovnitekst"/>
      </w:pPr>
      <w:r>
        <w:rPr>
          <w:noProof/>
        </w:rPr>
        <w:drawing>
          <wp:inline distT="0" distB="0" distL="0" distR="0" wp14:anchorId="70F11621" wp14:editId="330D6A70">
            <wp:extent cx="4319108" cy="915670"/>
            <wp:effectExtent l="0" t="0" r="5715" b="0"/>
            <wp:docPr id="1446914320" name="Picture 1446914320"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rotWithShape="1">
                    <a:blip r:embed="rId19">
                      <a:extLst>
                        <a:ext uri="{28A0092B-C50C-407E-A947-70E740481C1C}">
                          <a14:useLocalDpi xmlns:a14="http://schemas.microsoft.com/office/drawing/2010/main" val="0"/>
                        </a:ext>
                      </a:extLst>
                    </a:blip>
                    <a:srcRect t="48901"/>
                    <a:stretch/>
                  </pic:blipFill>
                  <pic:spPr bwMode="auto">
                    <a:xfrm>
                      <a:off x="0" y="0"/>
                      <a:ext cx="4320000" cy="915859"/>
                    </a:xfrm>
                    <a:prstGeom prst="rect">
                      <a:avLst/>
                    </a:prstGeom>
                    <a:ln>
                      <a:noFill/>
                    </a:ln>
                    <a:extLst>
                      <a:ext uri="{53640926-AAD7-44D8-BBD7-CCE9431645EC}">
                        <a14:shadowObscured xmlns:a14="http://schemas.microsoft.com/office/drawing/2010/main"/>
                      </a:ext>
                    </a:extLst>
                  </pic:spPr>
                </pic:pic>
              </a:graphicData>
            </a:graphic>
          </wp:inline>
        </w:drawing>
      </w:r>
    </w:p>
    <w:p w14:paraId="2A7D1A2B" w14:textId="2A258451" w:rsidR="008E2F5C" w:rsidRDefault="008E2F5C" w:rsidP="008E2F5C">
      <w:pPr>
        <w:pStyle w:val="Osnovnitekst"/>
      </w:pPr>
      <w:r>
        <w:t xml:space="preserve">I narednu </w:t>
      </w:r>
      <w:r w:rsidR="007E66A9">
        <w:t>unutrašnju</w:t>
      </w:r>
      <w:r>
        <w:t xml:space="preserve"> petlju treba paralelizovati:</w:t>
      </w:r>
    </w:p>
    <w:p w14:paraId="1C61BAC4" w14:textId="77777777" w:rsidR="008E2F5C" w:rsidRDefault="008E2F5C" w:rsidP="008E2F5C">
      <w:pPr>
        <w:pStyle w:val="Osnovnitekst"/>
      </w:pPr>
      <w:r>
        <w:rPr>
          <w:noProof/>
        </w:rPr>
        <w:drawing>
          <wp:inline distT="0" distB="0" distL="0" distR="0" wp14:anchorId="2BA380DD" wp14:editId="3A937188">
            <wp:extent cx="4320000" cy="2764137"/>
            <wp:effectExtent l="0" t="0" r="4445" b="0"/>
            <wp:docPr id="466393383" name="Picture 466393383"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6C46AE31" w14:textId="77777777" w:rsidR="008E2F5C" w:rsidRDefault="008E2F5C" w:rsidP="008E2F5C">
      <w:pPr>
        <w:pStyle w:val="Osnovnitekst"/>
      </w:pPr>
      <w:r>
        <w:t>Primećeno je i da se isplati paralelizovati i sledeću petlju:</w:t>
      </w:r>
    </w:p>
    <w:p w14:paraId="6E958875" w14:textId="77777777" w:rsidR="008E2F5C" w:rsidRDefault="008E2F5C" w:rsidP="008E2F5C">
      <w:pPr>
        <w:pStyle w:val="Osnovnitekst"/>
      </w:pPr>
      <w:r>
        <w:rPr>
          <w:noProof/>
        </w:rPr>
        <w:drawing>
          <wp:inline distT="0" distB="0" distL="0" distR="0" wp14:anchorId="457740AD" wp14:editId="0AF917A0">
            <wp:extent cx="4320000" cy="1280842"/>
            <wp:effectExtent l="0" t="0" r="4445" b="0"/>
            <wp:docPr id="1182315687" name="Picture 1182315687"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6E6EF85B" w14:textId="50A7D025" w:rsidR="008E2F5C" w:rsidRDefault="008E2F5C" w:rsidP="00C25991">
      <w:pPr>
        <w:pStyle w:val="Osnovnitekst"/>
      </w:pPr>
      <w:r>
        <w:t>Sve ove petlje su pogodne za paralelizaciju jer su im iteracije međusobno nezavisne.</w:t>
      </w:r>
    </w:p>
    <w:p w14:paraId="55CBCFA9" w14:textId="77777777" w:rsidR="00AD1A59" w:rsidRDefault="00AD1A59" w:rsidP="008E2F5C">
      <w:pPr>
        <w:pStyle w:val="Osnovnitekst"/>
      </w:pPr>
    </w:p>
    <w:p w14:paraId="6813341F" w14:textId="77777777" w:rsidR="00AD1A59" w:rsidRDefault="00AD1A59" w:rsidP="008E2F5C">
      <w:pPr>
        <w:pStyle w:val="Osnovnitekst"/>
      </w:pPr>
    </w:p>
    <w:p w14:paraId="3EA8B579" w14:textId="77777777" w:rsidR="00AD1A59" w:rsidRDefault="00AD1A59" w:rsidP="008E2F5C">
      <w:pPr>
        <w:pStyle w:val="Osnovnitekst"/>
      </w:pPr>
    </w:p>
    <w:p w14:paraId="5969B3EB" w14:textId="77777777" w:rsidR="00AD1A59" w:rsidRDefault="00AD1A59" w:rsidP="009F481B">
      <w:pPr>
        <w:pStyle w:val="Osnovnitekst"/>
        <w:ind w:firstLine="0"/>
      </w:pPr>
    </w:p>
    <w:p w14:paraId="0A4B467F" w14:textId="77777777" w:rsidR="009F481B" w:rsidRDefault="009F481B" w:rsidP="009F481B">
      <w:pPr>
        <w:pStyle w:val="Osnovnitekst"/>
        <w:ind w:firstLine="0"/>
      </w:pPr>
    </w:p>
    <w:p w14:paraId="6AA84518" w14:textId="77777777" w:rsidR="00AD1A59" w:rsidRDefault="00AD1A59" w:rsidP="008E2F5C">
      <w:pPr>
        <w:pStyle w:val="Osnovnitekst"/>
      </w:pPr>
    </w:p>
    <w:p w14:paraId="323AA934" w14:textId="4728288B" w:rsidR="008E2F5C" w:rsidRDefault="008E2F5C" w:rsidP="008E2F5C">
      <w:pPr>
        <w:pStyle w:val="Osnovnitekst"/>
      </w:pPr>
      <w:r>
        <w:t>Bila je razmatrana i paralelizacija naredne spoljašnje petlje:</w:t>
      </w:r>
    </w:p>
    <w:p w14:paraId="0F7A0A55" w14:textId="77777777" w:rsidR="008E2F5C" w:rsidRDefault="008E2F5C" w:rsidP="008E2F5C">
      <w:pPr>
        <w:pStyle w:val="Osnovnitekst"/>
      </w:pPr>
      <w:r>
        <w:rPr>
          <w:noProof/>
        </w:rPr>
        <w:drawing>
          <wp:inline distT="0" distB="0" distL="0" distR="0" wp14:anchorId="110C0263" wp14:editId="14C4385B">
            <wp:extent cx="6120130" cy="5266055"/>
            <wp:effectExtent l="0" t="0" r="0" b="0"/>
            <wp:docPr id="2018884883" name="Picture 201888488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57EB1B92" w14:textId="77777777" w:rsidR="008E2F5C" w:rsidRDefault="008E2F5C" w:rsidP="008E2F5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63CAAF2A" w14:textId="00C86789" w:rsidR="00935911" w:rsidRDefault="00027D21" w:rsidP="00306958">
      <w:pPr>
        <w:pStyle w:val="IIInivonaslova-Odeljak"/>
      </w:pPr>
      <w:bookmarkStart w:id="17" w:name="_Toc156123568"/>
      <w:r>
        <w:t>Način paralelizacije</w:t>
      </w:r>
      <w:bookmarkEnd w:id="17"/>
    </w:p>
    <w:p w14:paraId="129BA6EA" w14:textId="41C0E71F" w:rsidR="00E63F05" w:rsidRDefault="00323198" w:rsidP="00935911">
      <w:pPr>
        <w:pStyle w:val="Osnovnitekst"/>
      </w:pPr>
      <w:r>
        <w:t>Paralelizacija je odrađena tako što se u svakom pozivu kernela obradi jedna kolona matrice</w:t>
      </w:r>
      <w:r w:rsidR="00B9552E">
        <w:t>,</w:t>
      </w:r>
      <w:r>
        <w:t xml:space="preserve"> </w:t>
      </w:r>
      <w:r w:rsidR="00B9552E">
        <w:t>pri čemu</w:t>
      </w:r>
      <w:r>
        <w:t xml:space="preserve"> svaka nit iz bloka niti obradi po jedan element kolone matrice.</w:t>
      </w:r>
    </w:p>
    <w:p w14:paraId="0C70D870" w14:textId="77777777" w:rsidR="00501D1B" w:rsidRPr="00935911" w:rsidRDefault="00501D1B" w:rsidP="00935911">
      <w:pPr>
        <w:pStyle w:val="Osnovnitekst"/>
      </w:pPr>
    </w:p>
    <w:p w14:paraId="0B2457B4" w14:textId="77777777" w:rsidR="00027D21" w:rsidRDefault="00027D21" w:rsidP="00027D21">
      <w:pPr>
        <w:pStyle w:val="IInivonaslova-Potpoglavlje"/>
      </w:pPr>
      <w:bookmarkStart w:id="18" w:name="_Toc156123569"/>
      <w:r>
        <w:lastRenderedPageBreak/>
        <w:t>Rezultati</w:t>
      </w:r>
      <w:bookmarkEnd w:id="18"/>
    </w:p>
    <w:p w14:paraId="1741C7D3" w14:textId="3878F0B9" w:rsidR="004178D5" w:rsidRDefault="004178D5" w:rsidP="004178D5">
      <w:pPr>
        <w:pStyle w:val="IIInivonaslova-Odeljak"/>
        <w:numPr>
          <w:ilvl w:val="2"/>
          <w:numId w:val="29"/>
        </w:numPr>
      </w:pPr>
      <w:bookmarkStart w:id="19" w:name="_Toc156123570"/>
      <w:r>
        <w:t>Logovi izvršavanja</w:t>
      </w:r>
      <w:bookmarkEnd w:id="19"/>
    </w:p>
    <w:p w14:paraId="035DD5DB" w14:textId="77777777" w:rsidR="00B12E80" w:rsidRDefault="00B12E80" w:rsidP="00B12E80">
      <w:pPr>
        <w:pStyle w:val="Programskikod"/>
      </w:pPr>
      <w:r>
        <w:t>Sequential implementation execution time: 0.004241s</w:t>
      </w:r>
    </w:p>
    <w:p w14:paraId="41E1DF11" w14:textId="77777777" w:rsidR="00B12E80" w:rsidRDefault="00B12E80" w:rsidP="00B12E80">
      <w:pPr>
        <w:pStyle w:val="Programskikod"/>
      </w:pPr>
      <w:r>
        <w:t>Parallel implementation execution time: 0.095614s</w:t>
      </w:r>
    </w:p>
    <w:p w14:paraId="52D4E3BD" w14:textId="113764F9" w:rsidR="004178D5" w:rsidRDefault="00B12E80" w:rsidP="00B12E80">
      <w:pPr>
        <w:pStyle w:val="Programskikod"/>
      </w:pPr>
      <w:r>
        <w:t>Test PASSED</w:t>
      </w:r>
    </w:p>
    <w:p w14:paraId="4C319BDB" w14:textId="77777777" w:rsidR="004178D5" w:rsidRDefault="004178D5" w:rsidP="004178D5">
      <w:pPr>
        <w:pStyle w:val="Oznakaslike"/>
      </w:pPr>
      <w:r>
        <w:t xml:space="preserve">Izvršavanje komande </w:t>
      </w:r>
      <w:r w:rsidRPr="00A0520C">
        <w:t>./</w:t>
      </w:r>
      <w:r>
        <w:t>halton</w:t>
      </w:r>
      <w:r w:rsidRPr="00A0520C">
        <w:t xml:space="preserve"> 10</w:t>
      </w:r>
    </w:p>
    <w:p w14:paraId="3D560BB5" w14:textId="77777777" w:rsidR="00B12E80" w:rsidRPr="00B12E80" w:rsidRDefault="00B12E80" w:rsidP="00B12E80">
      <w:pPr>
        <w:pStyle w:val="Osnovnitekst"/>
      </w:pPr>
    </w:p>
    <w:p w14:paraId="2031916A" w14:textId="77777777" w:rsidR="00B12E80" w:rsidRDefault="00B12E80" w:rsidP="00B12E80">
      <w:pPr>
        <w:pStyle w:val="Programskikod"/>
      </w:pPr>
      <w:r>
        <w:t>Sequential implementation execution time: 0.028559s</w:t>
      </w:r>
    </w:p>
    <w:p w14:paraId="28A452CC" w14:textId="77777777" w:rsidR="00B12E80" w:rsidRDefault="00B12E80" w:rsidP="00B12E80">
      <w:pPr>
        <w:pStyle w:val="Programskikod"/>
      </w:pPr>
      <w:r>
        <w:t>Parallel implementation execution time: 0.085963s</w:t>
      </w:r>
    </w:p>
    <w:p w14:paraId="385BB1AF" w14:textId="430913EE" w:rsidR="004178D5" w:rsidRDefault="00B12E80" w:rsidP="00B12E80">
      <w:pPr>
        <w:pStyle w:val="Programskikod"/>
      </w:pPr>
      <w:r>
        <w:t>Test PASSED</w:t>
      </w:r>
    </w:p>
    <w:p w14:paraId="362E8F19" w14:textId="5076D275" w:rsidR="004178D5" w:rsidRDefault="004178D5" w:rsidP="004178D5">
      <w:pPr>
        <w:pStyle w:val="Oznakaslike"/>
      </w:pPr>
      <w:r>
        <w:t xml:space="preserve">Izvršavanje komande </w:t>
      </w:r>
      <w:r w:rsidRPr="00A0520C">
        <w:t>./</w:t>
      </w:r>
      <w:r>
        <w:t>halton</w:t>
      </w:r>
      <w:r w:rsidRPr="00A0520C">
        <w:t xml:space="preserve"> 10</w:t>
      </w:r>
      <w:r>
        <w:t>0</w:t>
      </w:r>
    </w:p>
    <w:p w14:paraId="4CC81FD2" w14:textId="77777777" w:rsidR="00B12E80" w:rsidRPr="00B12E80" w:rsidRDefault="00B12E80" w:rsidP="00B12E80">
      <w:pPr>
        <w:pStyle w:val="Osnovnitekst"/>
      </w:pPr>
    </w:p>
    <w:p w14:paraId="18FC9E15" w14:textId="77777777" w:rsidR="00B12E80" w:rsidRDefault="00B12E80" w:rsidP="00B12E80">
      <w:pPr>
        <w:pStyle w:val="Programskikod"/>
      </w:pPr>
      <w:r>
        <w:t>Sequential implementation execution time: 2.268099s</w:t>
      </w:r>
    </w:p>
    <w:p w14:paraId="2E495D27" w14:textId="77777777" w:rsidR="00B12E80" w:rsidRDefault="00B12E80" w:rsidP="00B12E80">
      <w:pPr>
        <w:pStyle w:val="Programskikod"/>
      </w:pPr>
      <w:r>
        <w:t>Parallel implementation execution time: 1.052453s</w:t>
      </w:r>
    </w:p>
    <w:p w14:paraId="7ED6602F" w14:textId="4F876C9F" w:rsidR="004178D5" w:rsidRDefault="00B12E80" w:rsidP="00B12E80">
      <w:pPr>
        <w:pStyle w:val="Programskikod"/>
      </w:pPr>
      <w:r>
        <w:t>Test PASSED</w:t>
      </w:r>
    </w:p>
    <w:p w14:paraId="0FAD937C" w14:textId="195EE63B" w:rsidR="004178D5" w:rsidRPr="005812FF" w:rsidRDefault="004178D5" w:rsidP="00B12E80">
      <w:pPr>
        <w:pStyle w:val="Oznakaslike"/>
      </w:pPr>
      <w:r>
        <w:t xml:space="preserve">Izvršavanje komande </w:t>
      </w:r>
      <w:r w:rsidRPr="00A0520C">
        <w:t>./</w:t>
      </w:r>
      <w:r>
        <w:t>halton</w:t>
      </w:r>
      <w:r w:rsidRPr="00A0520C">
        <w:t xml:space="preserve"> 10</w:t>
      </w:r>
      <w:r>
        <w:t>00</w:t>
      </w:r>
    </w:p>
    <w:p w14:paraId="024F5856" w14:textId="77777777" w:rsidR="004178D5" w:rsidRDefault="004178D5" w:rsidP="004178D5">
      <w:pPr>
        <w:pStyle w:val="IIInivonaslova-Odeljak"/>
      </w:pPr>
      <w:bookmarkStart w:id="20" w:name="_Toc156123571"/>
      <w:r>
        <w:t>Grafici ubrzanja</w:t>
      </w:r>
      <w:bookmarkEnd w:id="20"/>
    </w:p>
    <w:p w14:paraId="38FC8F18" w14:textId="77777777" w:rsidR="004178D5" w:rsidRDefault="004178D5" w:rsidP="004178D5">
      <w:pPr>
        <w:pStyle w:val="Osnovnitekst"/>
      </w:pPr>
      <w:r>
        <w:t>U okviru ove sekcije su dati grafici ubrzanja u odnosu na sekvencijalnu implementaciju.</w:t>
      </w:r>
    </w:p>
    <w:p w14:paraId="4C0A59DF" w14:textId="77777777" w:rsidR="004178D5" w:rsidRDefault="004178D5" w:rsidP="004178D5">
      <w:pPr>
        <w:pStyle w:val="Osnovnitekst"/>
        <w:keepNext/>
        <w:ind w:firstLine="0"/>
        <w:jc w:val="center"/>
      </w:pPr>
      <w:r>
        <w:rPr>
          <w:noProof/>
          <w:lang w:val="en-US"/>
        </w:rPr>
        <w:drawing>
          <wp:inline distT="0" distB="0" distL="0" distR="0" wp14:anchorId="169C6119" wp14:editId="77A1C755">
            <wp:extent cx="4140679" cy="2413330"/>
            <wp:effectExtent l="0" t="0" r="12700" b="6350"/>
            <wp:docPr id="814918125" name="Chart 814918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B0F7FF3" w14:textId="225BBE2E" w:rsidR="00F32C51" w:rsidRPr="00F32C51" w:rsidRDefault="004178D5" w:rsidP="00C9707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broja iteracija pri generisanju Halton sekvence</w:t>
      </w:r>
    </w:p>
    <w:p w14:paraId="21D2A846" w14:textId="77777777" w:rsidR="00027D21" w:rsidRDefault="00027D21" w:rsidP="00027D21">
      <w:pPr>
        <w:pStyle w:val="IIInivonaslova-Odeljak"/>
        <w:rPr>
          <w:lang w:val="sr-Latn-RS"/>
        </w:rPr>
      </w:pPr>
      <w:bookmarkStart w:id="21" w:name="_Toc156123572"/>
      <w:r>
        <w:t>Diskusija dobijenih re</w:t>
      </w:r>
      <w:r>
        <w:rPr>
          <w:lang w:val="sr-Latn-RS"/>
        </w:rPr>
        <w:t>zultata</w:t>
      </w:r>
      <w:bookmarkEnd w:id="21"/>
    </w:p>
    <w:p w14:paraId="4AB530BF" w14:textId="2B5D1892" w:rsidR="00C71902" w:rsidRDefault="00F4721B" w:rsidP="00C71902">
      <w:pPr>
        <w:pStyle w:val="Osnovnitekst"/>
        <w:rPr>
          <w:lang w:val="sr-Latn-RS"/>
        </w:rPr>
      </w:pPr>
      <w:r>
        <w:rPr>
          <w:lang w:val="sr-Latn-RS"/>
        </w:rPr>
        <w:t xml:space="preserve">Vidimo da </w:t>
      </w:r>
      <w:r w:rsidR="001B7992">
        <w:rPr>
          <w:lang w:val="sr-Latn-RS"/>
        </w:rPr>
        <w:t>je postignuto duplo ubrzanje za parametar od 1000, dok za ostale imamo usporenja jer su premali parametri za obradu na GPU.</w:t>
      </w:r>
      <w:r w:rsidR="00E74964">
        <w:rPr>
          <w:lang w:val="sr-Latn-RS"/>
        </w:rPr>
        <w:t xml:space="preserve"> Svakako su svi parametri dosta mali za obradu na GPU.</w:t>
      </w:r>
    </w:p>
    <w:p w14:paraId="621DCCE6" w14:textId="0850F214" w:rsidR="00C46310" w:rsidRPr="00E7161C" w:rsidRDefault="00C46310" w:rsidP="00C46310">
      <w:pPr>
        <w:pStyle w:val="Inivonaslova-Poglavlje"/>
      </w:pPr>
      <w:bookmarkStart w:id="22" w:name="_Toc156123573"/>
      <w:r>
        <w:rPr>
          <w:lang w:val="sr-Latn-RS"/>
        </w:rPr>
        <w:lastRenderedPageBreak/>
        <w:t xml:space="preserve">Problem </w:t>
      </w:r>
      <w:r w:rsidR="00630FD2">
        <w:rPr>
          <w:lang w:val="sr-Latn-RS"/>
        </w:rPr>
        <w:t>3</w:t>
      </w:r>
      <w:r>
        <w:rPr>
          <w:lang w:val="sr-Latn-RS"/>
        </w:rPr>
        <w:t xml:space="preserve"> – </w:t>
      </w:r>
      <w:r w:rsidR="00101E48">
        <w:rPr>
          <w:lang w:val="sr-Latn-RS"/>
        </w:rPr>
        <w:t>Simulacija kretanja n tela</w:t>
      </w:r>
      <w:r w:rsidR="00F63B75">
        <w:rPr>
          <w:lang w:val="sr-Latn-RS"/>
        </w:rPr>
        <w:t xml:space="preserve"> (n-body problem)</w:t>
      </w:r>
      <w:bookmarkEnd w:id="22"/>
    </w:p>
    <w:p w14:paraId="2C4A878C" w14:textId="77777777" w:rsidR="00C46310" w:rsidRDefault="00C46310" w:rsidP="00C46310">
      <w:pPr>
        <w:pStyle w:val="IInivonaslova-Potpoglavlje"/>
      </w:pPr>
      <w:bookmarkStart w:id="23" w:name="_Toc156123574"/>
      <w:r>
        <w:t>Tekst problema</w:t>
      </w:r>
      <w:bookmarkEnd w:id="23"/>
    </w:p>
    <w:p w14:paraId="33D0C438" w14:textId="77777777" w:rsidR="00E04FFF" w:rsidRDefault="00E04FFF" w:rsidP="00E04FFF">
      <w:pPr>
        <w:pStyle w:val="Osnovnitekst"/>
        <w:ind w:firstLine="0"/>
        <w:rPr>
          <w:lang w:val="en-GB"/>
        </w:rPr>
      </w:pPr>
      <w:r w:rsidRPr="00E04FFF">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24106D16" w14:textId="77777777" w:rsidR="00E04FFF" w:rsidRDefault="00E04FFF" w:rsidP="00E04FFF">
      <w:pPr>
        <w:pStyle w:val="Osnovnitekst"/>
        <w:ind w:firstLine="0"/>
        <w:rPr>
          <w:lang w:val="en-GB"/>
        </w:rPr>
      </w:pPr>
      <w:r w:rsidRPr="00E04FFF">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56117D3" w14:textId="6B046E82" w:rsidR="00722A17" w:rsidRPr="00E04FFF" w:rsidRDefault="00E04FFF" w:rsidP="00E04FFF">
      <w:pPr>
        <w:pStyle w:val="Osnovnitekst"/>
        <w:ind w:firstLine="0"/>
        <w:rPr>
          <w:lang w:val="en-GB"/>
        </w:rPr>
      </w:pPr>
      <w:r w:rsidRPr="00E04FFF">
        <w:rPr>
          <w:lang w:val="en-GB"/>
        </w:rPr>
        <w:t>Skripta run pokreće simulaciju za različite parametre, i nakon toga, za određene simulacije poziva python kod koji kreira gifove.</w:t>
      </w:r>
    </w:p>
    <w:p w14:paraId="423EC03B" w14:textId="77777777" w:rsidR="00C46310" w:rsidRDefault="00C46310" w:rsidP="00C46310">
      <w:pPr>
        <w:pStyle w:val="IInivonaslova-Potpoglavlje"/>
      </w:pPr>
      <w:bookmarkStart w:id="24" w:name="_Toc156123575"/>
      <w:r>
        <w:t>Delovi koje treba paralelizovati</w:t>
      </w:r>
      <w:bookmarkEnd w:id="24"/>
    </w:p>
    <w:p w14:paraId="7C615E03" w14:textId="77777777" w:rsidR="00C46310" w:rsidRDefault="00C46310" w:rsidP="00C46310">
      <w:pPr>
        <w:pStyle w:val="IIInivonaslova-Odeljak"/>
      </w:pPr>
      <w:bookmarkStart w:id="25" w:name="_Toc156123576"/>
      <w:r>
        <w:t>Diskusija</w:t>
      </w:r>
      <w:bookmarkEnd w:id="25"/>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lastRenderedPageBreak/>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111382EE" w14:textId="660FA01D" w:rsidR="00F42BA0" w:rsidRDefault="00D91DB3" w:rsidP="00581352">
      <w:pPr>
        <w:pStyle w:val="Osnovnitekst"/>
        <w:ind w:firstLine="0"/>
        <w:rPr>
          <w:lang w:val="en-US"/>
        </w:rPr>
      </w:pPr>
      <w:r>
        <w:rPr>
          <w:lang w:val="en-US"/>
        </w:rPr>
        <w:tab/>
        <w:t>Ovo je takođe jedina paralelizacija petlje koja nam je donela ubrzanje programa za veći broj nebeskih tela.</w:t>
      </w:r>
    </w:p>
    <w:p w14:paraId="66519311" w14:textId="77777777" w:rsidR="00F42BA0" w:rsidRDefault="00F42BA0" w:rsidP="00F333CE">
      <w:pPr>
        <w:pStyle w:val="Osnovnitekst"/>
        <w:ind w:firstLine="0"/>
        <w:rPr>
          <w:lang w:val="en-US"/>
        </w:rPr>
      </w:pPr>
    </w:p>
    <w:p w14:paraId="0CB755AF" w14:textId="77777777" w:rsidR="00581352" w:rsidRDefault="00581352" w:rsidP="00F333CE">
      <w:pPr>
        <w:pStyle w:val="Osnovnitekst"/>
        <w:ind w:firstLine="0"/>
        <w:rPr>
          <w:lang w:val="en-US"/>
        </w:rPr>
      </w:pPr>
    </w:p>
    <w:p w14:paraId="0052E30E" w14:textId="77777777" w:rsidR="00581352" w:rsidRDefault="00581352" w:rsidP="00F333CE">
      <w:pPr>
        <w:pStyle w:val="Osnovnitekst"/>
        <w:ind w:firstLine="0"/>
        <w:rPr>
          <w:lang w:val="en-US"/>
        </w:rPr>
      </w:pPr>
    </w:p>
    <w:p w14:paraId="71813C77" w14:textId="77777777" w:rsidR="00581352" w:rsidRDefault="00581352" w:rsidP="00F333CE">
      <w:pPr>
        <w:pStyle w:val="Osnovnitekst"/>
        <w:ind w:firstLine="0"/>
        <w:rPr>
          <w:lang w:val="en-US"/>
        </w:rPr>
      </w:pPr>
    </w:p>
    <w:p w14:paraId="5450D975" w14:textId="77777777" w:rsidR="00581352" w:rsidRDefault="00581352" w:rsidP="00F333CE">
      <w:pPr>
        <w:pStyle w:val="Osnovnitekst"/>
        <w:ind w:firstLine="0"/>
        <w:rPr>
          <w:lang w:val="en-US"/>
        </w:rPr>
      </w:pPr>
    </w:p>
    <w:p w14:paraId="45C3FD0D" w14:textId="77777777" w:rsidR="00DA3D70" w:rsidRDefault="008D4303" w:rsidP="002E4C21">
      <w:pPr>
        <w:pStyle w:val="Osnovnitekst"/>
        <w:rPr>
          <w:lang w:val="en-US"/>
        </w:rPr>
      </w:pPr>
      <w:r>
        <w:rPr>
          <w:lang w:val="en-US"/>
        </w:rPr>
        <w:lastRenderedPageBreak/>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37C65E37" w14:textId="573FDB81" w:rsidR="00F57DB5" w:rsidRDefault="00F56B7A" w:rsidP="00D719FF">
      <w:pPr>
        <w:pStyle w:val="IIInivonaslova-Odeljak"/>
      </w:pPr>
      <w:bookmarkStart w:id="26" w:name="_Toc156123577"/>
      <w:r>
        <w:t>Način paralelizacije</w:t>
      </w:r>
      <w:bookmarkEnd w:id="26"/>
    </w:p>
    <w:p w14:paraId="75014F8B" w14:textId="51B003F0" w:rsidR="00BE4984" w:rsidRDefault="004D34B7" w:rsidP="004D34B7">
      <w:pPr>
        <w:pStyle w:val="Osnovnitekst"/>
      </w:pPr>
      <w:r>
        <w:t>Paralelizacija je odrađena tako što je svaka nit zadužena za po jedno nebesko telo i preračunava nove koordinate brzine u svakoj iteraciji najspoljnije for petlje.</w:t>
      </w:r>
    </w:p>
    <w:p w14:paraId="5CAB40C7" w14:textId="77777777" w:rsidR="004D34B7" w:rsidRDefault="004D34B7" w:rsidP="004D34B7">
      <w:pPr>
        <w:pStyle w:val="Osnovnitekst"/>
      </w:pPr>
    </w:p>
    <w:p w14:paraId="760A6F03" w14:textId="77777777" w:rsidR="00BE4984" w:rsidRPr="00F57DB5" w:rsidRDefault="00BE4984" w:rsidP="00BE4984">
      <w:pPr>
        <w:pStyle w:val="Osnovnitekst"/>
        <w:ind w:firstLine="0"/>
      </w:pPr>
    </w:p>
    <w:p w14:paraId="1B80DD03" w14:textId="77777777" w:rsidR="00C46310" w:rsidRDefault="00C46310" w:rsidP="00C46310">
      <w:pPr>
        <w:pStyle w:val="IInivonaslova-Potpoglavlje"/>
      </w:pPr>
      <w:bookmarkStart w:id="27" w:name="_Toc156123578"/>
      <w:r>
        <w:lastRenderedPageBreak/>
        <w:t>Rezultati</w:t>
      </w:r>
      <w:bookmarkEnd w:id="27"/>
    </w:p>
    <w:p w14:paraId="39AB7DBA" w14:textId="77777777" w:rsidR="00C46310" w:rsidRDefault="00C46310" w:rsidP="00C46310">
      <w:pPr>
        <w:pStyle w:val="IIInivonaslova-Odeljak"/>
      </w:pPr>
      <w:bookmarkStart w:id="28" w:name="_Toc156123579"/>
      <w:r>
        <w:t>Logovi izvršavanja</w:t>
      </w:r>
      <w:bookmarkEnd w:id="28"/>
    </w:p>
    <w:p w14:paraId="50B85077" w14:textId="77777777" w:rsidR="00943B0F" w:rsidRDefault="00943B0F" w:rsidP="00943B0F">
      <w:pPr>
        <w:pStyle w:val="Programskikod"/>
      </w:pPr>
      <w:r>
        <w:t>Sequential implementation execution time: 0.007179s</w:t>
      </w:r>
    </w:p>
    <w:p w14:paraId="49F3BA59" w14:textId="77777777" w:rsidR="00943B0F" w:rsidRDefault="00943B0F" w:rsidP="00943B0F">
      <w:pPr>
        <w:pStyle w:val="Programskikod"/>
      </w:pPr>
      <w:r>
        <w:t>Parallel implementation execution time: 0.092211s</w:t>
      </w:r>
    </w:p>
    <w:p w14:paraId="3C4DCBE6" w14:textId="2640CF5C" w:rsidR="00EF3A85" w:rsidRDefault="00943B0F" w:rsidP="00943B0F">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1F3F0296" w14:textId="77777777" w:rsidR="00B82388" w:rsidRDefault="00B82388" w:rsidP="00B82388">
      <w:pPr>
        <w:pStyle w:val="Programskikod"/>
      </w:pPr>
      <w:r>
        <w:t>Sequential implementation execution time: 0.036442s</w:t>
      </w:r>
    </w:p>
    <w:p w14:paraId="4F5307A9" w14:textId="77777777" w:rsidR="00B82388" w:rsidRDefault="00B82388" w:rsidP="00B82388">
      <w:pPr>
        <w:pStyle w:val="Programskikod"/>
      </w:pPr>
      <w:r>
        <w:t>Parallel implementation execution time: 0.136696s</w:t>
      </w:r>
    </w:p>
    <w:p w14:paraId="044D1B70" w14:textId="3F59D010" w:rsidR="005134B4" w:rsidRDefault="00B82388" w:rsidP="00B82388">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0DE43E69" w14:textId="77777777" w:rsidR="00CB4DFB" w:rsidRDefault="00CB4DFB" w:rsidP="00CB4DFB">
      <w:pPr>
        <w:pStyle w:val="Programskikod"/>
      </w:pPr>
      <w:r>
        <w:t>Sequential implementation execution time: 2.667426s</w:t>
      </w:r>
    </w:p>
    <w:p w14:paraId="083AF8EC" w14:textId="77777777" w:rsidR="00CB4DFB" w:rsidRDefault="00CB4DFB" w:rsidP="00CB4DFB">
      <w:pPr>
        <w:pStyle w:val="Programskikod"/>
      </w:pPr>
      <w:r>
        <w:t>Parallel implementation execution time: 0.344520s</w:t>
      </w:r>
    </w:p>
    <w:p w14:paraId="5C6401E7" w14:textId="596C20BE" w:rsidR="005134B4" w:rsidRDefault="00CB4DFB" w:rsidP="00CB4DFB">
      <w:pPr>
        <w:pStyle w:val="Programskikod"/>
      </w:pPr>
      <w:r>
        <w:t>Test PASSED</w:t>
      </w:r>
    </w:p>
    <w:p w14:paraId="240C1C53" w14:textId="16779C6A" w:rsidR="009E52C8" w:rsidRPr="009E52C8" w:rsidRDefault="005134B4" w:rsidP="00CF7523">
      <w:pPr>
        <w:pStyle w:val="Oznakaslike"/>
      </w:pPr>
      <w:r>
        <w:t xml:space="preserve">Izvršavanje komande </w:t>
      </w:r>
      <w:r w:rsidRPr="002A68C7">
        <w:t xml:space="preserve">./nbody </w:t>
      </w:r>
      <w:r>
        <w:t>3</w:t>
      </w:r>
      <w:r w:rsidR="00EF77AC">
        <w:t>000</w:t>
      </w:r>
      <w:r>
        <w:t xml:space="preserve"> 100 simulation_</w:t>
      </w:r>
      <w:r w:rsidR="00EF77AC">
        <w:t>3</w:t>
      </w:r>
    </w:p>
    <w:p w14:paraId="30444B22" w14:textId="77777777" w:rsidR="00FF55A5" w:rsidRDefault="00FF55A5" w:rsidP="00FF55A5">
      <w:pPr>
        <w:pStyle w:val="Programskikod"/>
      </w:pPr>
      <w:r>
        <w:t>Sequential implementation execution time: 26.782410s</w:t>
      </w:r>
    </w:p>
    <w:p w14:paraId="47032A39" w14:textId="77777777" w:rsidR="00FF55A5" w:rsidRDefault="00FF55A5" w:rsidP="00FF55A5">
      <w:pPr>
        <w:pStyle w:val="Programskikod"/>
      </w:pPr>
      <w:r>
        <w:t>Parallel implementation execution time: 8.045561s</w:t>
      </w:r>
    </w:p>
    <w:p w14:paraId="5FC03F54" w14:textId="5F77A280" w:rsidR="005134B4" w:rsidRDefault="00FF55A5" w:rsidP="00FF55A5">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29" w:name="_Toc156123580"/>
      <w:r>
        <w:t>Grafici ubrzanja</w:t>
      </w:r>
      <w:bookmarkEnd w:id="29"/>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2294626A">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3F1E40E" w14:textId="187FA3D4" w:rsidR="00095093" w:rsidRPr="00AE22B0" w:rsidRDefault="00242B3F" w:rsidP="00AE22B0">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30" w:name="_Toc156123581"/>
      <w:r>
        <w:lastRenderedPageBreak/>
        <w:t>Diskusija dobijenih re</w:t>
      </w:r>
      <w:r>
        <w:rPr>
          <w:lang w:val="sr-Latn-RS"/>
        </w:rPr>
        <w:t>zultata</w:t>
      </w:r>
      <w:bookmarkEnd w:id="30"/>
    </w:p>
    <w:p w14:paraId="5AF1202C" w14:textId="481BBF00" w:rsidR="00F34F01" w:rsidRPr="00CF7523" w:rsidRDefault="00140D1C" w:rsidP="00CF7523">
      <w:pPr>
        <w:pStyle w:val="Osnovnitekst"/>
        <w:ind w:firstLine="0"/>
        <w:rPr>
          <w:lang w:val="en-US"/>
        </w:rPr>
      </w:pPr>
      <w:r>
        <w:rPr>
          <w:lang w:val="en-US"/>
        </w:rPr>
        <w:t xml:space="preserve">Očekivano, za veći broj nebeskih tela (3000) imamo dobra ubrzanja, dok za manji broj (30) imamo usporenje jer je premali parametar da bi se isplatila paralelizacija na GPU. </w:t>
      </w:r>
    </w:p>
    <w:sectPr w:rsidR="00F34F01" w:rsidRPr="00CF7523" w:rsidSect="00EC0A22">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AE39" w14:textId="77777777" w:rsidR="00EC0A22" w:rsidRDefault="00EC0A22">
      <w:r>
        <w:separator/>
      </w:r>
    </w:p>
  </w:endnote>
  <w:endnote w:type="continuationSeparator" w:id="0">
    <w:p w14:paraId="02A50A3B" w14:textId="77777777" w:rsidR="00EC0A22" w:rsidRDefault="00EC0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F4F2" w14:textId="77777777" w:rsidR="00EC0A22" w:rsidRDefault="00EC0A22">
      <w:r>
        <w:separator/>
      </w:r>
    </w:p>
  </w:footnote>
  <w:footnote w:type="continuationSeparator" w:id="0">
    <w:p w14:paraId="32DC372B" w14:textId="77777777" w:rsidR="00EC0A22" w:rsidRDefault="00EC0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3550"/>
        </w:tabs>
        <w:ind w:left="3550"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 w:numId="29" w16cid:durableId="1195579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1612C"/>
    <w:rsid w:val="0002033A"/>
    <w:rsid w:val="00020D68"/>
    <w:rsid w:val="00021418"/>
    <w:rsid w:val="00022379"/>
    <w:rsid w:val="000232E2"/>
    <w:rsid w:val="00027D21"/>
    <w:rsid w:val="00030A53"/>
    <w:rsid w:val="00031129"/>
    <w:rsid w:val="00032854"/>
    <w:rsid w:val="0004279F"/>
    <w:rsid w:val="00042A1A"/>
    <w:rsid w:val="000430F6"/>
    <w:rsid w:val="0005524C"/>
    <w:rsid w:val="00055FBF"/>
    <w:rsid w:val="000605FC"/>
    <w:rsid w:val="00061D29"/>
    <w:rsid w:val="00061FEB"/>
    <w:rsid w:val="00062008"/>
    <w:rsid w:val="00063807"/>
    <w:rsid w:val="00065C0B"/>
    <w:rsid w:val="00066AB0"/>
    <w:rsid w:val="00066C16"/>
    <w:rsid w:val="00077EEE"/>
    <w:rsid w:val="00080C50"/>
    <w:rsid w:val="00084D3C"/>
    <w:rsid w:val="00092CB6"/>
    <w:rsid w:val="00093DCE"/>
    <w:rsid w:val="00094173"/>
    <w:rsid w:val="00095093"/>
    <w:rsid w:val="000A13ED"/>
    <w:rsid w:val="000A2A99"/>
    <w:rsid w:val="000A46C2"/>
    <w:rsid w:val="000A4D24"/>
    <w:rsid w:val="000B0E2A"/>
    <w:rsid w:val="000B0E6E"/>
    <w:rsid w:val="000B1168"/>
    <w:rsid w:val="000B1246"/>
    <w:rsid w:val="000C148C"/>
    <w:rsid w:val="000C3FD6"/>
    <w:rsid w:val="000C45A7"/>
    <w:rsid w:val="000C580A"/>
    <w:rsid w:val="000C5AAA"/>
    <w:rsid w:val="000D0872"/>
    <w:rsid w:val="000D4B6D"/>
    <w:rsid w:val="000D51FA"/>
    <w:rsid w:val="000E4B7D"/>
    <w:rsid w:val="000E643A"/>
    <w:rsid w:val="000F0F13"/>
    <w:rsid w:val="000F7E30"/>
    <w:rsid w:val="00100D4A"/>
    <w:rsid w:val="00101E48"/>
    <w:rsid w:val="001104C5"/>
    <w:rsid w:val="001157B4"/>
    <w:rsid w:val="001158AA"/>
    <w:rsid w:val="001168E6"/>
    <w:rsid w:val="00122ED6"/>
    <w:rsid w:val="00125C81"/>
    <w:rsid w:val="00126ADC"/>
    <w:rsid w:val="00135926"/>
    <w:rsid w:val="001407C0"/>
    <w:rsid w:val="0014084C"/>
    <w:rsid w:val="00140D1C"/>
    <w:rsid w:val="0014165C"/>
    <w:rsid w:val="00145669"/>
    <w:rsid w:val="00147FAA"/>
    <w:rsid w:val="00157A53"/>
    <w:rsid w:val="001612AD"/>
    <w:rsid w:val="001616F0"/>
    <w:rsid w:val="00164DC6"/>
    <w:rsid w:val="00166ACD"/>
    <w:rsid w:val="00166EB6"/>
    <w:rsid w:val="00167285"/>
    <w:rsid w:val="0017101A"/>
    <w:rsid w:val="001819FD"/>
    <w:rsid w:val="00182901"/>
    <w:rsid w:val="00182EC4"/>
    <w:rsid w:val="00183660"/>
    <w:rsid w:val="00185158"/>
    <w:rsid w:val="00190281"/>
    <w:rsid w:val="001925CD"/>
    <w:rsid w:val="0019403C"/>
    <w:rsid w:val="00196C7A"/>
    <w:rsid w:val="001A244A"/>
    <w:rsid w:val="001A5771"/>
    <w:rsid w:val="001A5810"/>
    <w:rsid w:val="001A7179"/>
    <w:rsid w:val="001B303C"/>
    <w:rsid w:val="001B5930"/>
    <w:rsid w:val="001B702C"/>
    <w:rsid w:val="001B778E"/>
    <w:rsid w:val="001B7992"/>
    <w:rsid w:val="001C282B"/>
    <w:rsid w:val="001C307A"/>
    <w:rsid w:val="001C4295"/>
    <w:rsid w:val="001C6A5D"/>
    <w:rsid w:val="001D1B7F"/>
    <w:rsid w:val="001E13D1"/>
    <w:rsid w:val="001E1488"/>
    <w:rsid w:val="001E5F08"/>
    <w:rsid w:val="001E6184"/>
    <w:rsid w:val="001F0E4F"/>
    <w:rsid w:val="001F2235"/>
    <w:rsid w:val="001F24C7"/>
    <w:rsid w:val="001F70F3"/>
    <w:rsid w:val="001F7A58"/>
    <w:rsid w:val="00201D45"/>
    <w:rsid w:val="00203A16"/>
    <w:rsid w:val="00203BE4"/>
    <w:rsid w:val="002079CF"/>
    <w:rsid w:val="00207E96"/>
    <w:rsid w:val="00210220"/>
    <w:rsid w:val="0021095F"/>
    <w:rsid w:val="00211E5E"/>
    <w:rsid w:val="00222913"/>
    <w:rsid w:val="002265C1"/>
    <w:rsid w:val="0024148D"/>
    <w:rsid w:val="00241B29"/>
    <w:rsid w:val="0024296E"/>
    <w:rsid w:val="00242B3F"/>
    <w:rsid w:val="00242C69"/>
    <w:rsid w:val="00242FA9"/>
    <w:rsid w:val="00243A8B"/>
    <w:rsid w:val="002450FB"/>
    <w:rsid w:val="002472B9"/>
    <w:rsid w:val="00250829"/>
    <w:rsid w:val="00250BF4"/>
    <w:rsid w:val="002527B9"/>
    <w:rsid w:val="00253A2C"/>
    <w:rsid w:val="00263400"/>
    <w:rsid w:val="00263D0E"/>
    <w:rsid w:val="00267306"/>
    <w:rsid w:val="0027334C"/>
    <w:rsid w:val="00273DC1"/>
    <w:rsid w:val="00277D46"/>
    <w:rsid w:val="00280478"/>
    <w:rsid w:val="00280819"/>
    <w:rsid w:val="00283ADA"/>
    <w:rsid w:val="0028548E"/>
    <w:rsid w:val="00291C02"/>
    <w:rsid w:val="0029594A"/>
    <w:rsid w:val="002960DD"/>
    <w:rsid w:val="002A0293"/>
    <w:rsid w:val="002A0FDC"/>
    <w:rsid w:val="002A5645"/>
    <w:rsid w:val="002A5F84"/>
    <w:rsid w:val="002A68C7"/>
    <w:rsid w:val="002A7203"/>
    <w:rsid w:val="002B1069"/>
    <w:rsid w:val="002B44D0"/>
    <w:rsid w:val="002C7F73"/>
    <w:rsid w:val="002D7455"/>
    <w:rsid w:val="002E288B"/>
    <w:rsid w:val="002E4C21"/>
    <w:rsid w:val="002E63FC"/>
    <w:rsid w:val="002E6693"/>
    <w:rsid w:val="002E782E"/>
    <w:rsid w:val="002E78D1"/>
    <w:rsid w:val="002F1D36"/>
    <w:rsid w:val="002F29E2"/>
    <w:rsid w:val="002F5891"/>
    <w:rsid w:val="002F5FFB"/>
    <w:rsid w:val="002F704B"/>
    <w:rsid w:val="002F7C33"/>
    <w:rsid w:val="0030038F"/>
    <w:rsid w:val="0030248A"/>
    <w:rsid w:val="00306958"/>
    <w:rsid w:val="0031394D"/>
    <w:rsid w:val="003216C0"/>
    <w:rsid w:val="00323198"/>
    <w:rsid w:val="00330E89"/>
    <w:rsid w:val="00333E2F"/>
    <w:rsid w:val="00334125"/>
    <w:rsid w:val="00340E9C"/>
    <w:rsid w:val="00346212"/>
    <w:rsid w:val="00356872"/>
    <w:rsid w:val="00357712"/>
    <w:rsid w:val="003579FD"/>
    <w:rsid w:val="00360DDF"/>
    <w:rsid w:val="0036147D"/>
    <w:rsid w:val="003616D1"/>
    <w:rsid w:val="0036300C"/>
    <w:rsid w:val="003653A1"/>
    <w:rsid w:val="00365575"/>
    <w:rsid w:val="003655D7"/>
    <w:rsid w:val="003677D3"/>
    <w:rsid w:val="0037293D"/>
    <w:rsid w:val="00374335"/>
    <w:rsid w:val="0038025C"/>
    <w:rsid w:val="0038314C"/>
    <w:rsid w:val="00384BF4"/>
    <w:rsid w:val="003854F8"/>
    <w:rsid w:val="00385BD2"/>
    <w:rsid w:val="0038714E"/>
    <w:rsid w:val="003872F0"/>
    <w:rsid w:val="00387495"/>
    <w:rsid w:val="0039080C"/>
    <w:rsid w:val="00393180"/>
    <w:rsid w:val="0039348D"/>
    <w:rsid w:val="00394773"/>
    <w:rsid w:val="003955D6"/>
    <w:rsid w:val="0039564B"/>
    <w:rsid w:val="0039572C"/>
    <w:rsid w:val="00397C91"/>
    <w:rsid w:val="003A43B6"/>
    <w:rsid w:val="003A4D34"/>
    <w:rsid w:val="003B311E"/>
    <w:rsid w:val="003B64A5"/>
    <w:rsid w:val="003C1047"/>
    <w:rsid w:val="003C1FAB"/>
    <w:rsid w:val="003C1FE4"/>
    <w:rsid w:val="003C6335"/>
    <w:rsid w:val="003C6712"/>
    <w:rsid w:val="003D49C0"/>
    <w:rsid w:val="003D631A"/>
    <w:rsid w:val="003E07BC"/>
    <w:rsid w:val="003E5B43"/>
    <w:rsid w:val="003E5D20"/>
    <w:rsid w:val="004045EA"/>
    <w:rsid w:val="00405AF9"/>
    <w:rsid w:val="004178D5"/>
    <w:rsid w:val="00421CDC"/>
    <w:rsid w:val="00421E29"/>
    <w:rsid w:val="0042619E"/>
    <w:rsid w:val="00426C9C"/>
    <w:rsid w:val="00426E8D"/>
    <w:rsid w:val="00427AF6"/>
    <w:rsid w:val="00435FE8"/>
    <w:rsid w:val="00440381"/>
    <w:rsid w:val="00447CE8"/>
    <w:rsid w:val="00453A84"/>
    <w:rsid w:val="00466380"/>
    <w:rsid w:val="00467843"/>
    <w:rsid w:val="00467D12"/>
    <w:rsid w:val="004704EA"/>
    <w:rsid w:val="004728EF"/>
    <w:rsid w:val="00477962"/>
    <w:rsid w:val="0048166D"/>
    <w:rsid w:val="00482429"/>
    <w:rsid w:val="00484CC2"/>
    <w:rsid w:val="00490516"/>
    <w:rsid w:val="004914D8"/>
    <w:rsid w:val="004A01CB"/>
    <w:rsid w:val="004A649D"/>
    <w:rsid w:val="004B01D0"/>
    <w:rsid w:val="004B1CEE"/>
    <w:rsid w:val="004C0F61"/>
    <w:rsid w:val="004C6255"/>
    <w:rsid w:val="004D08F2"/>
    <w:rsid w:val="004D34B7"/>
    <w:rsid w:val="004D467F"/>
    <w:rsid w:val="004E01D5"/>
    <w:rsid w:val="004E5664"/>
    <w:rsid w:val="004F3EF3"/>
    <w:rsid w:val="00500378"/>
    <w:rsid w:val="00501D1B"/>
    <w:rsid w:val="00505586"/>
    <w:rsid w:val="0050681E"/>
    <w:rsid w:val="00507B43"/>
    <w:rsid w:val="00507E5A"/>
    <w:rsid w:val="005134B4"/>
    <w:rsid w:val="0051413D"/>
    <w:rsid w:val="0051495D"/>
    <w:rsid w:val="0051626B"/>
    <w:rsid w:val="00516432"/>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2B69"/>
    <w:rsid w:val="00563479"/>
    <w:rsid w:val="005642B4"/>
    <w:rsid w:val="00565081"/>
    <w:rsid w:val="00570453"/>
    <w:rsid w:val="00573A20"/>
    <w:rsid w:val="00573BBE"/>
    <w:rsid w:val="005749D6"/>
    <w:rsid w:val="00576580"/>
    <w:rsid w:val="00576940"/>
    <w:rsid w:val="00580B0E"/>
    <w:rsid w:val="005812FF"/>
    <w:rsid w:val="00581352"/>
    <w:rsid w:val="00584199"/>
    <w:rsid w:val="00586F2A"/>
    <w:rsid w:val="005879CD"/>
    <w:rsid w:val="005938F4"/>
    <w:rsid w:val="0059600A"/>
    <w:rsid w:val="005A1A73"/>
    <w:rsid w:val="005A5D88"/>
    <w:rsid w:val="005B06D4"/>
    <w:rsid w:val="005B5E6E"/>
    <w:rsid w:val="005B7DC8"/>
    <w:rsid w:val="005C08E1"/>
    <w:rsid w:val="005D2C3A"/>
    <w:rsid w:val="005D3836"/>
    <w:rsid w:val="005D507C"/>
    <w:rsid w:val="005D7A6B"/>
    <w:rsid w:val="005E0E71"/>
    <w:rsid w:val="005E6D1F"/>
    <w:rsid w:val="005F5507"/>
    <w:rsid w:val="005F62B2"/>
    <w:rsid w:val="005F663A"/>
    <w:rsid w:val="005F6832"/>
    <w:rsid w:val="005F7CBF"/>
    <w:rsid w:val="00600009"/>
    <w:rsid w:val="00606E63"/>
    <w:rsid w:val="00612614"/>
    <w:rsid w:val="006219E4"/>
    <w:rsid w:val="00626BA2"/>
    <w:rsid w:val="00630FD2"/>
    <w:rsid w:val="006330B5"/>
    <w:rsid w:val="006339A2"/>
    <w:rsid w:val="006366ED"/>
    <w:rsid w:val="00640C5E"/>
    <w:rsid w:val="006412E1"/>
    <w:rsid w:val="006464CB"/>
    <w:rsid w:val="00646776"/>
    <w:rsid w:val="00646ED1"/>
    <w:rsid w:val="006535A2"/>
    <w:rsid w:val="00657309"/>
    <w:rsid w:val="00657A1A"/>
    <w:rsid w:val="00662498"/>
    <w:rsid w:val="00664E46"/>
    <w:rsid w:val="00666F21"/>
    <w:rsid w:val="00666FF2"/>
    <w:rsid w:val="00672929"/>
    <w:rsid w:val="00682051"/>
    <w:rsid w:val="00683632"/>
    <w:rsid w:val="006850E6"/>
    <w:rsid w:val="006866D5"/>
    <w:rsid w:val="0068758A"/>
    <w:rsid w:val="00692E76"/>
    <w:rsid w:val="006939DE"/>
    <w:rsid w:val="00694502"/>
    <w:rsid w:val="00694610"/>
    <w:rsid w:val="00696113"/>
    <w:rsid w:val="006B020B"/>
    <w:rsid w:val="006B3FD2"/>
    <w:rsid w:val="006B5050"/>
    <w:rsid w:val="006B5373"/>
    <w:rsid w:val="006C237E"/>
    <w:rsid w:val="006D0DE4"/>
    <w:rsid w:val="006D2273"/>
    <w:rsid w:val="006E327B"/>
    <w:rsid w:val="006F1DD0"/>
    <w:rsid w:val="006F5267"/>
    <w:rsid w:val="00703E1F"/>
    <w:rsid w:val="00712A0D"/>
    <w:rsid w:val="00717EE7"/>
    <w:rsid w:val="0072223A"/>
    <w:rsid w:val="00722A17"/>
    <w:rsid w:val="00722A7B"/>
    <w:rsid w:val="00723CEE"/>
    <w:rsid w:val="00723D8E"/>
    <w:rsid w:val="00727B92"/>
    <w:rsid w:val="00732A34"/>
    <w:rsid w:val="00734D6C"/>
    <w:rsid w:val="00736A67"/>
    <w:rsid w:val="00737718"/>
    <w:rsid w:val="007403A5"/>
    <w:rsid w:val="00751C6A"/>
    <w:rsid w:val="00754446"/>
    <w:rsid w:val="00760839"/>
    <w:rsid w:val="00761DB3"/>
    <w:rsid w:val="00762CC1"/>
    <w:rsid w:val="00763508"/>
    <w:rsid w:val="00767FFB"/>
    <w:rsid w:val="00770470"/>
    <w:rsid w:val="00773938"/>
    <w:rsid w:val="00776401"/>
    <w:rsid w:val="00780453"/>
    <w:rsid w:val="00780B50"/>
    <w:rsid w:val="0079035C"/>
    <w:rsid w:val="007A2051"/>
    <w:rsid w:val="007A6CAE"/>
    <w:rsid w:val="007A6D47"/>
    <w:rsid w:val="007B21B9"/>
    <w:rsid w:val="007B465B"/>
    <w:rsid w:val="007C3271"/>
    <w:rsid w:val="007C5175"/>
    <w:rsid w:val="007C5F95"/>
    <w:rsid w:val="007C77F6"/>
    <w:rsid w:val="007D445F"/>
    <w:rsid w:val="007D4F0C"/>
    <w:rsid w:val="007D58E5"/>
    <w:rsid w:val="007E271B"/>
    <w:rsid w:val="007E57EB"/>
    <w:rsid w:val="007E66A9"/>
    <w:rsid w:val="007E75C0"/>
    <w:rsid w:val="007F2F77"/>
    <w:rsid w:val="007F59B2"/>
    <w:rsid w:val="007F7CFC"/>
    <w:rsid w:val="00813A00"/>
    <w:rsid w:val="0081429C"/>
    <w:rsid w:val="00814321"/>
    <w:rsid w:val="00822B8F"/>
    <w:rsid w:val="008273BB"/>
    <w:rsid w:val="00831205"/>
    <w:rsid w:val="00831686"/>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162F"/>
    <w:rsid w:val="00884F2B"/>
    <w:rsid w:val="0088572B"/>
    <w:rsid w:val="00890AEE"/>
    <w:rsid w:val="0089197E"/>
    <w:rsid w:val="00893B57"/>
    <w:rsid w:val="008A0BC7"/>
    <w:rsid w:val="008A46E3"/>
    <w:rsid w:val="008A6972"/>
    <w:rsid w:val="008A7FC8"/>
    <w:rsid w:val="008B17DA"/>
    <w:rsid w:val="008C04AC"/>
    <w:rsid w:val="008C172B"/>
    <w:rsid w:val="008C4C6F"/>
    <w:rsid w:val="008C4EF1"/>
    <w:rsid w:val="008C6536"/>
    <w:rsid w:val="008D0DAA"/>
    <w:rsid w:val="008D3847"/>
    <w:rsid w:val="008D4303"/>
    <w:rsid w:val="008E2F5C"/>
    <w:rsid w:val="008E4C5D"/>
    <w:rsid w:val="008E7025"/>
    <w:rsid w:val="008F0FFE"/>
    <w:rsid w:val="008F2907"/>
    <w:rsid w:val="00905A10"/>
    <w:rsid w:val="009146B4"/>
    <w:rsid w:val="00920E24"/>
    <w:rsid w:val="009255B0"/>
    <w:rsid w:val="00930003"/>
    <w:rsid w:val="009310A2"/>
    <w:rsid w:val="00931A61"/>
    <w:rsid w:val="00935911"/>
    <w:rsid w:val="00943B0F"/>
    <w:rsid w:val="00962EC9"/>
    <w:rsid w:val="0096383F"/>
    <w:rsid w:val="00963AB5"/>
    <w:rsid w:val="009656A3"/>
    <w:rsid w:val="00965B7B"/>
    <w:rsid w:val="00970F26"/>
    <w:rsid w:val="00971DF4"/>
    <w:rsid w:val="00976296"/>
    <w:rsid w:val="0097755B"/>
    <w:rsid w:val="009775D8"/>
    <w:rsid w:val="00977D0E"/>
    <w:rsid w:val="00981718"/>
    <w:rsid w:val="00981E66"/>
    <w:rsid w:val="009873A2"/>
    <w:rsid w:val="00991121"/>
    <w:rsid w:val="009917E0"/>
    <w:rsid w:val="00991CF7"/>
    <w:rsid w:val="00992670"/>
    <w:rsid w:val="00996A88"/>
    <w:rsid w:val="009A04F2"/>
    <w:rsid w:val="009A08CC"/>
    <w:rsid w:val="009A2F6C"/>
    <w:rsid w:val="009A3C1F"/>
    <w:rsid w:val="009A4C7F"/>
    <w:rsid w:val="009A7EC6"/>
    <w:rsid w:val="009B6460"/>
    <w:rsid w:val="009C0FDC"/>
    <w:rsid w:val="009D1557"/>
    <w:rsid w:val="009D5AC6"/>
    <w:rsid w:val="009E0027"/>
    <w:rsid w:val="009E0194"/>
    <w:rsid w:val="009E155D"/>
    <w:rsid w:val="009E4F7C"/>
    <w:rsid w:val="009E52C8"/>
    <w:rsid w:val="009E7675"/>
    <w:rsid w:val="009E7A33"/>
    <w:rsid w:val="009E7B10"/>
    <w:rsid w:val="009E7BB9"/>
    <w:rsid w:val="009F2833"/>
    <w:rsid w:val="009F481B"/>
    <w:rsid w:val="00A005E4"/>
    <w:rsid w:val="00A0314C"/>
    <w:rsid w:val="00A0520C"/>
    <w:rsid w:val="00A05E88"/>
    <w:rsid w:val="00A1147D"/>
    <w:rsid w:val="00A11677"/>
    <w:rsid w:val="00A1314E"/>
    <w:rsid w:val="00A133CB"/>
    <w:rsid w:val="00A14BA3"/>
    <w:rsid w:val="00A14EB5"/>
    <w:rsid w:val="00A165CF"/>
    <w:rsid w:val="00A209E9"/>
    <w:rsid w:val="00A20DE2"/>
    <w:rsid w:val="00A26EAD"/>
    <w:rsid w:val="00A3069A"/>
    <w:rsid w:val="00A33D26"/>
    <w:rsid w:val="00A365F9"/>
    <w:rsid w:val="00A435BE"/>
    <w:rsid w:val="00A43FB9"/>
    <w:rsid w:val="00A44929"/>
    <w:rsid w:val="00A475BE"/>
    <w:rsid w:val="00A47893"/>
    <w:rsid w:val="00A47E10"/>
    <w:rsid w:val="00A57257"/>
    <w:rsid w:val="00A6568D"/>
    <w:rsid w:val="00A65719"/>
    <w:rsid w:val="00A660BA"/>
    <w:rsid w:val="00A66A84"/>
    <w:rsid w:val="00A76B46"/>
    <w:rsid w:val="00A95116"/>
    <w:rsid w:val="00AA00CF"/>
    <w:rsid w:val="00AA177C"/>
    <w:rsid w:val="00AA1A76"/>
    <w:rsid w:val="00AA25DE"/>
    <w:rsid w:val="00AA2FE3"/>
    <w:rsid w:val="00AA6149"/>
    <w:rsid w:val="00AA7F40"/>
    <w:rsid w:val="00AB1CAC"/>
    <w:rsid w:val="00AB2DEA"/>
    <w:rsid w:val="00AB77B4"/>
    <w:rsid w:val="00AB7A03"/>
    <w:rsid w:val="00AC0E09"/>
    <w:rsid w:val="00AD1A59"/>
    <w:rsid w:val="00AD7394"/>
    <w:rsid w:val="00AD7642"/>
    <w:rsid w:val="00AE0461"/>
    <w:rsid w:val="00AE22B0"/>
    <w:rsid w:val="00B01025"/>
    <w:rsid w:val="00B0292D"/>
    <w:rsid w:val="00B03C87"/>
    <w:rsid w:val="00B12B0E"/>
    <w:rsid w:val="00B12E80"/>
    <w:rsid w:val="00B133C8"/>
    <w:rsid w:val="00B268A8"/>
    <w:rsid w:val="00B26A42"/>
    <w:rsid w:val="00B275B0"/>
    <w:rsid w:val="00B45AEE"/>
    <w:rsid w:val="00B46122"/>
    <w:rsid w:val="00B60052"/>
    <w:rsid w:val="00B653B5"/>
    <w:rsid w:val="00B66B1A"/>
    <w:rsid w:val="00B701B8"/>
    <w:rsid w:val="00B76EE9"/>
    <w:rsid w:val="00B80208"/>
    <w:rsid w:val="00B81B7F"/>
    <w:rsid w:val="00B82388"/>
    <w:rsid w:val="00B82A8A"/>
    <w:rsid w:val="00B82F49"/>
    <w:rsid w:val="00B82F89"/>
    <w:rsid w:val="00B8516B"/>
    <w:rsid w:val="00B85415"/>
    <w:rsid w:val="00B92BA4"/>
    <w:rsid w:val="00B9493C"/>
    <w:rsid w:val="00B9552E"/>
    <w:rsid w:val="00B96C96"/>
    <w:rsid w:val="00B975FC"/>
    <w:rsid w:val="00BA0400"/>
    <w:rsid w:val="00BA0F9D"/>
    <w:rsid w:val="00BA3EC1"/>
    <w:rsid w:val="00BB210B"/>
    <w:rsid w:val="00BB32C4"/>
    <w:rsid w:val="00BB3525"/>
    <w:rsid w:val="00BB3830"/>
    <w:rsid w:val="00BB51F9"/>
    <w:rsid w:val="00BC7EF2"/>
    <w:rsid w:val="00BD1151"/>
    <w:rsid w:val="00BD3610"/>
    <w:rsid w:val="00BE020C"/>
    <w:rsid w:val="00BE0AAC"/>
    <w:rsid w:val="00BE139F"/>
    <w:rsid w:val="00BE1FDB"/>
    <w:rsid w:val="00BE2506"/>
    <w:rsid w:val="00BE4984"/>
    <w:rsid w:val="00BF2C62"/>
    <w:rsid w:val="00C04786"/>
    <w:rsid w:val="00C1267A"/>
    <w:rsid w:val="00C211ED"/>
    <w:rsid w:val="00C212D3"/>
    <w:rsid w:val="00C21541"/>
    <w:rsid w:val="00C25309"/>
    <w:rsid w:val="00C25991"/>
    <w:rsid w:val="00C34FC2"/>
    <w:rsid w:val="00C441D0"/>
    <w:rsid w:val="00C45C1F"/>
    <w:rsid w:val="00C46310"/>
    <w:rsid w:val="00C46F9D"/>
    <w:rsid w:val="00C501E9"/>
    <w:rsid w:val="00C523A3"/>
    <w:rsid w:val="00C55913"/>
    <w:rsid w:val="00C55943"/>
    <w:rsid w:val="00C5718B"/>
    <w:rsid w:val="00C57FC0"/>
    <w:rsid w:val="00C65681"/>
    <w:rsid w:val="00C67177"/>
    <w:rsid w:val="00C717C3"/>
    <w:rsid w:val="00C71902"/>
    <w:rsid w:val="00C725CD"/>
    <w:rsid w:val="00C728BC"/>
    <w:rsid w:val="00C74A59"/>
    <w:rsid w:val="00C75335"/>
    <w:rsid w:val="00C774A8"/>
    <w:rsid w:val="00C8110E"/>
    <w:rsid w:val="00C816EE"/>
    <w:rsid w:val="00C86CDB"/>
    <w:rsid w:val="00C86F92"/>
    <w:rsid w:val="00C87E7A"/>
    <w:rsid w:val="00C92A36"/>
    <w:rsid w:val="00C9346B"/>
    <w:rsid w:val="00C95BA0"/>
    <w:rsid w:val="00C97071"/>
    <w:rsid w:val="00CA0D08"/>
    <w:rsid w:val="00CA298C"/>
    <w:rsid w:val="00CA3D1E"/>
    <w:rsid w:val="00CA4BB9"/>
    <w:rsid w:val="00CA4F5F"/>
    <w:rsid w:val="00CA71F4"/>
    <w:rsid w:val="00CB4DFB"/>
    <w:rsid w:val="00CB578C"/>
    <w:rsid w:val="00CB6A38"/>
    <w:rsid w:val="00CB6E46"/>
    <w:rsid w:val="00CC033C"/>
    <w:rsid w:val="00CC196C"/>
    <w:rsid w:val="00CC37CC"/>
    <w:rsid w:val="00CC3B12"/>
    <w:rsid w:val="00CC44C4"/>
    <w:rsid w:val="00CC6261"/>
    <w:rsid w:val="00CD22D1"/>
    <w:rsid w:val="00CD31C1"/>
    <w:rsid w:val="00CD48CA"/>
    <w:rsid w:val="00CD6C41"/>
    <w:rsid w:val="00CE1030"/>
    <w:rsid w:val="00CE1777"/>
    <w:rsid w:val="00CE4319"/>
    <w:rsid w:val="00CF0FB1"/>
    <w:rsid w:val="00CF24D6"/>
    <w:rsid w:val="00CF3B37"/>
    <w:rsid w:val="00CF4371"/>
    <w:rsid w:val="00CF5171"/>
    <w:rsid w:val="00CF6195"/>
    <w:rsid w:val="00CF6E68"/>
    <w:rsid w:val="00CF7523"/>
    <w:rsid w:val="00D070F1"/>
    <w:rsid w:val="00D07797"/>
    <w:rsid w:val="00D11083"/>
    <w:rsid w:val="00D12864"/>
    <w:rsid w:val="00D144A8"/>
    <w:rsid w:val="00D15123"/>
    <w:rsid w:val="00D20D2B"/>
    <w:rsid w:val="00D24E66"/>
    <w:rsid w:val="00D2563F"/>
    <w:rsid w:val="00D257C4"/>
    <w:rsid w:val="00D257FA"/>
    <w:rsid w:val="00D31F69"/>
    <w:rsid w:val="00D33344"/>
    <w:rsid w:val="00D339A0"/>
    <w:rsid w:val="00D35807"/>
    <w:rsid w:val="00D36853"/>
    <w:rsid w:val="00D4093A"/>
    <w:rsid w:val="00D42644"/>
    <w:rsid w:val="00D43ADC"/>
    <w:rsid w:val="00D45441"/>
    <w:rsid w:val="00D45F0C"/>
    <w:rsid w:val="00D51B6A"/>
    <w:rsid w:val="00D543F4"/>
    <w:rsid w:val="00D5452C"/>
    <w:rsid w:val="00D5502B"/>
    <w:rsid w:val="00D5569C"/>
    <w:rsid w:val="00D5624A"/>
    <w:rsid w:val="00D65152"/>
    <w:rsid w:val="00D66667"/>
    <w:rsid w:val="00D67877"/>
    <w:rsid w:val="00D719FF"/>
    <w:rsid w:val="00D76E8F"/>
    <w:rsid w:val="00D81ED4"/>
    <w:rsid w:val="00D83795"/>
    <w:rsid w:val="00D850AA"/>
    <w:rsid w:val="00D87398"/>
    <w:rsid w:val="00D873F8"/>
    <w:rsid w:val="00D90039"/>
    <w:rsid w:val="00D909E8"/>
    <w:rsid w:val="00D91DB3"/>
    <w:rsid w:val="00D96844"/>
    <w:rsid w:val="00DA1F8C"/>
    <w:rsid w:val="00DA3D70"/>
    <w:rsid w:val="00DA5110"/>
    <w:rsid w:val="00DA6085"/>
    <w:rsid w:val="00DB0C2E"/>
    <w:rsid w:val="00DB0F7D"/>
    <w:rsid w:val="00DB46D3"/>
    <w:rsid w:val="00DB55F5"/>
    <w:rsid w:val="00DB61C7"/>
    <w:rsid w:val="00DB6F68"/>
    <w:rsid w:val="00DB78D9"/>
    <w:rsid w:val="00DC1712"/>
    <w:rsid w:val="00DD1F43"/>
    <w:rsid w:val="00DD2C05"/>
    <w:rsid w:val="00DE1C79"/>
    <w:rsid w:val="00DE4768"/>
    <w:rsid w:val="00DE51C4"/>
    <w:rsid w:val="00DE7A93"/>
    <w:rsid w:val="00E0061D"/>
    <w:rsid w:val="00E0118E"/>
    <w:rsid w:val="00E03482"/>
    <w:rsid w:val="00E041B0"/>
    <w:rsid w:val="00E041C7"/>
    <w:rsid w:val="00E04FFF"/>
    <w:rsid w:val="00E11BBB"/>
    <w:rsid w:val="00E14009"/>
    <w:rsid w:val="00E1526E"/>
    <w:rsid w:val="00E33DBD"/>
    <w:rsid w:val="00E37C47"/>
    <w:rsid w:val="00E452F4"/>
    <w:rsid w:val="00E466EF"/>
    <w:rsid w:val="00E46A82"/>
    <w:rsid w:val="00E46B65"/>
    <w:rsid w:val="00E5539C"/>
    <w:rsid w:val="00E60873"/>
    <w:rsid w:val="00E61992"/>
    <w:rsid w:val="00E63F05"/>
    <w:rsid w:val="00E649C5"/>
    <w:rsid w:val="00E65CBC"/>
    <w:rsid w:val="00E665EB"/>
    <w:rsid w:val="00E7161C"/>
    <w:rsid w:val="00E74964"/>
    <w:rsid w:val="00E74E70"/>
    <w:rsid w:val="00E75648"/>
    <w:rsid w:val="00E7712B"/>
    <w:rsid w:val="00E77918"/>
    <w:rsid w:val="00E77DA4"/>
    <w:rsid w:val="00E863EA"/>
    <w:rsid w:val="00E87507"/>
    <w:rsid w:val="00E87C88"/>
    <w:rsid w:val="00E900C5"/>
    <w:rsid w:val="00E92DDE"/>
    <w:rsid w:val="00E942E8"/>
    <w:rsid w:val="00E94C13"/>
    <w:rsid w:val="00E95641"/>
    <w:rsid w:val="00EA0060"/>
    <w:rsid w:val="00EA01CB"/>
    <w:rsid w:val="00EA0348"/>
    <w:rsid w:val="00EB16F9"/>
    <w:rsid w:val="00EB7B5E"/>
    <w:rsid w:val="00EC07B3"/>
    <w:rsid w:val="00EC0A22"/>
    <w:rsid w:val="00EC2DA9"/>
    <w:rsid w:val="00EC2E75"/>
    <w:rsid w:val="00ED15CA"/>
    <w:rsid w:val="00ED54DD"/>
    <w:rsid w:val="00EE1A1A"/>
    <w:rsid w:val="00EE52CA"/>
    <w:rsid w:val="00EF2519"/>
    <w:rsid w:val="00EF3A85"/>
    <w:rsid w:val="00EF77AC"/>
    <w:rsid w:val="00EF7970"/>
    <w:rsid w:val="00F01B65"/>
    <w:rsid w:val="00F01DD5"/>
    <w:rsid w:val="00F031E1"/>
    <w:rsid w:val="00F06BB2"/>
    <w:rsid w:val="00F0705B"/>
    <w:rsid w:val="00F073D5"/>
    <w:rsid w:val="00F12BA7"/>
    <w:rsid w:val="00F13A06"/>
    <w:rsid w:val="00F17EA8"/>
    <w:rsid w:val="00F21905"/>
    <w:rsid w:val="00F2282F"/>
    <w:rsid w:val="00F26471"/>
    <w:rsid w:val="00F32853"/>
    <w:rsid w:val="00F32C51"/>
    <w:rsid w:val="00F333CE"/>
    <w:rsid w:val="00F34F01"/>
    <w:rsid w:val="00F42139"/>
    <w:rsid w:val="00F42BA0"/>
    <w:rsid w:val="00F42D20"/>
    <w:rsid w:val="00F4721B"/>
    <w:rsid w:val="00F51710"/>
    <w:rsid w:val="00F56378"/>
    <w:rsid w:val="00F56B7A"/>
    <w:rsid w:val="00F57DB5"/>
    <w:rsid w:val="00F6030B"/>
    <w:rsid w:val="00F6073C"/>
    <w:rsid w:val="00F60BC5"/>
    <w:rsid w:val="00F615D6"/>
    <w:rsid w:val="00F61C42"/>
    <w:rsid w:val="00F63539"/>
    <w:rsid w:val="00F63B75"/>
    <w:rsid w:val="00F66F54"/>
    <w:rsid w:val="00F675B0"/>
    <w:rsid w:val="00F7184A"/>
    <w:rsid w:val="00F75065"/>
    <w:rsid w:val="00F76CC8"/>
    <w:rsid w:val="00F84DED"/>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E7E36"/>
    <w:rsid w:val="00FF008D"/>
    <w:rsid w:val="00FF32BA"/>
    <w:rsid w:val="00FF55A5"/>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DE"/>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3550"/>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customStyle="1" w:styleId="Heading6Char">
    <w:name w:val="Heading 6 Char"/>
    <w:basedOn w:val="DefaultParagraphFont"/>
    <w:link w:val="Heading6"/>
    <w:rsid w:val="009917E0"/>
    <w:rPr>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10.527900146842876</c:v>
                </c:pt>
                <c:pt idx="1">
                  <c:v>20.970427661510467</c:v>
                </c:pt>
                <c:pt idx="2">
                  <c:v>52.675404919016195</c:v>
                </c:pt>
                <c:pt idx="3">
                  <c:v>51.923895422305307</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2.2971049325521509E-2</c:v>
                </c:pt>
                <c:pt idx="1">
                  <c:v>0.26714468787678514</c:v>
                </c:pt>
                <c:pt idx="2">
                  <c:v>2.1218308042977796</c:v>
                </c:pt>
              </c:numCache>
            </c:numRef>
          </c:val>
          <c:extLst>
            <c:ext xmlns:c16="http://schemas.microsoft.com/office/drawing/2014/chart" uri="{C3380CC4-5D6E-409C-BE32-E72D297353CC}">
              <c16:uniqueId val="{00000000-75AB-46A2-8B4C-A0A45D2B6F8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7.1871862130588438E-2</c:v>
                </c:pt>
                <c:pt idx="1">
                  <c:v>0.37220893051780357</c:v>
                </c:pt>
                <c:pt idx="2">
                  <c:v>7.0130166343205271</c:v>
                </c:pt>
                <c:pt idx="3">
                  <c:v>2.9664765099629591</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2341</TotalTime>
  <Pages>15</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13295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584</cp:revision>
  <cp:lastPrinted>2024-01-14T10:16:00Z</cp:lastPrinted>
  <dcterms:created xsi:type="dcterms:W3CDTF">2018-11-05T12:25:00Z</dcterms:created>
  <dcterms:modified xsi:type="dcterms:W3CDTF">2024-01-14T10:18:00Z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