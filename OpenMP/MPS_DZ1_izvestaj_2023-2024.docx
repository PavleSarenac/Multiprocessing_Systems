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0644356"/>
      <w:r>
        <w:rPr>
          <w:noProof/>
        </w:rPr>
        <w:lastRenderedPageBreak/>
        <w:t>Sadržaj</w:t>
      </w:r>
      <w:bookmarkEnd w:id="0"/>
    </w:p>
    <w:p w14:paraId="409EAADA" w14:textId="44FD5FF9" w:rsidR="00CB6A38"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0644356" w:history="1">
        <w:r w:rsidR="00CB6A38" w:rsidRPr="007A6AD9">
          <w:rPr>
            <w:rStyle w:val="Hyperlink"/>
            <w:noProof/>
          </w:rPr>
          <w:t>Sadržaj</w:t>
        </w:r>
        <w:r w:rsidR="00CB6A38">
          <w:rPr>
            <w:noProof/>
            <w:webHidden/>
          </w:rPr>
          <w:tab/>
        </w:r>
        <w:r w:rsidR="00CB6A38">
          <w:rPr>
            <w:noProof/>
            <w:webHidden/>
          </w:rPr>
          <w:fldChar w:fldCharType="begin"/>
        </w:r>
        <w:r w:rsidR="00CB6A38">
          <w:rPr>
            <w:noProof/>
            <w:webHidden/>
          </w:rPr>
          <w:instrText xml:space="preserve"> PAGEREF _Toc150644356 \h </w:instrText>
        </w:r>
        <w:r w:rsidR="00CB6A38">
          <w:rPr>
            <w:noProof/>
            <w:webHidden/>
          </w:rPr>
        </w:r>
        <w:r w:rsidR="00CB6A38">
          <w:rPr>
            <w:noProof/>
            <w:webHidden/>
          </w:rPr>
          <w:fldChar w:fldCharType="separate"/>
        </w:r>
        <w:r w:rsidR="00CC6261">
          <w:rPr>
            <w:noProof/>
            <w:webHidden/>
          </w:rPr>
          <w:t>2</w:t>
        </w:r>
        <w:r w:rsidR="00CB6A38">
          <w:rPr>
            <w:noProof/>
            <w:webHidden/>
          </w:rPr>
          <w:fldChar w:fldCharType="end"/>
        </w:r>
      </w:hyperlink>
    </w:p>
    <w:p w14:paraId="220D4085" w14:textId="1D626DB4" w:rsidR="00CB6A38"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57" w:history="1">
        <w:r w:rsidR="00CB6A38" w:rsidRPr="007A6AD9">
          <w:rPr>
            <w:rStyle w:val="Hyperlink"/>
            <w:noProof/>
          </w:rPr>
          <w:t>1.</w:t>
        </w:r>
        <w:r w:rsidR="00CB6A38">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B6A38" w:rsidRPr="007A6AD9">
          <w:rPr>
            <w:rStyle w:val="Hyperlink"/>
            <w:noProof/>
            <w:lang w:val="sr-Latn-RS"/>
          </w:rPr>
          <w:t>Problem 1 – Izračunavanje aritmetičkih brojeva korišćenjem direktive za podelu posla (for direktive)</w:t>
        </w:r>
        <w:r w:rsidR="00CB6A38">
          <w:rPr>
            <w:noProof/>
            <w:webHidden/>
          </w:rPr>
          <w:tab/>
        </w:r>
        <w:r w:rsidR="00CB6A38">
          <w:rPr>
            <w:noProof/>
            <w:webHidden/>
          </w:rPr>
          <w:fldChar w:fldCharType="begin"/>
        </w:r>
        <w:r w:rsidR="00CB6A38">
          <w:rPr>
            <w:noProof/>
            <w:webHidden/>
          </w:rPr>
          <w:instrText xml:space="preserve"> PAGEREF _Toc150644357 \h </w:instrText>
        </w:r>
        <w:r w:rsidR="00CB6A38">
          <w:rPr>
            <w:noProof/>
            <w:webHidden/>
          </w:rPr>
        </w:r>
        <w:r w:rsidR="00CB6A38">
          <w:rPr>
            <w:noProof/>
            <w:webHidden/>
          </w:rPr>
          <w:fldChar w:fldCharType="separate"/>
        </w:r>
        <w:r w:rsidR="00CC6261">
          <w:rPr>
            <w:noProof/>
            <w:webHidden/>
          </w:rPr>
          <w:t>4</w:t>
        </w:r>
        <w:r w:rsidR="00CB6A38">
          <w:rPr>
            <w:noProof/>
            <w:webHidden/>
          </w:rPr>
          <w:fldChar w:fldCharType="end"/>
        </w:r>
      </w:hyperlink>
    </w:p>
    <w:p w14:paraId="7170E131" w14:textId="6E83A8ED"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58" w:history="1">
        <w:r w:rsidR="00CB6A38" w:rsidRPr="007A6AD9">
          <w:rPr>
            <w:rStyle w:val="Hyperlink"/>
            <w:noProof/>
          </w:rPr>
          <w:t>1.1.</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Tekst problema</w:t>
        </w:r>
        <w:r w:rsidR="00CB6A38">
          <w:rPr>
            <w:noProof/>
            <w:webHidden/>
          </w:rPr>
          <w:tab/>
        </w:r>
        <w:r w:rsidR="00CB6A38">
          <w:rPr>
            <w:noProof/>
            <w:webHidden/>
          </w:rPr>
          <w:fldChar w:fldCharType="begin"/>
        </w:r>
        <w:r w:rsidR="00CB6A38">
          <w:rPr>
            <w:noProof/>
            <w:webHidden/>
          </w:rPr>
          <w:instrText xml:space="preserve"> PAGEREF _Toc150644358 \h </w:instrText>
        </w:r>
        <w:r w:rsidR="00CB6A38">
          <w:rPr>
            <w:noProof/>
            <w:webHidden/>
          </w:rPr>
        </w:r>
        <w:r w:rsidR="00CB6A38">
          <w:rPr>
            <w:noProof/>
            <w:webHidden/>
          </w:rPr>
          <w:fldChar w:fldCharType="separate"/>
        </w:r>
        <w:r w:rsidR="00CC6261">
          <w:rPr>
            <w:noProof/>
            <w:webHidden/>
          </w:rPr>
          <w:t>4</w:t>
        </w:r>
        <w:r w:rsidR="00CB6A38">
          <w:rPr>
            <w:noProof/>
            <w:webHidden/>
          </w:rPr>
          <w:fldChar w:fldCharType="end"/>
        </w:r>
      </w:hyperlink>
    </w:p>
    <w:p w14:paraId="127BFB75" w14:textId="7E3EA895"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59" w:history="1">
        <w:r w:rsidR="00CB6A38" w:rsidRPr="007A6AD9">
          <w:rPr>
            <w:rStyle w:val="Hyperlink"/>
            <w:noProof/>
          </w:rPr>
          <w:t>1.2.</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Delovi koje treba paralelizovati</w:t>
        </w:r>
        <w:r w:rsidR="00CB6A38">
          <w:rPr>
            <w:noProof/>
            <w:webHidden/>
          </w:rPr>
          <w:tab/>
        </w:r>
        <w:r w:rsidR="00CB6A38">
          <w:rPr>
            <w:noProof/>
            <w:webHidden/>
          </w:rPr>
          <w:fldChar w:fldCharType="begin"/>
        </w:r>
        <w:r w:rsidR="00CB6A38">
          <w:rPr>
            <w:noProof/>
            <w:webHidden/>
          </w:rPr>
          <w:instrText xml:space="preserve"> PAGEREF _Toc150644359 \h </w:instrText>
        </w:r>
        <w:r w:rsidR="00CB6A38">
          <w:rPr>
            <w:noProof/>
            <w:webHidden/>
          </w:rPr>
        </w:r>
        <w:r w:rsidR="00CB6A38">
          <w:rPr>
            <w:noProof/>
            <w:webHidden/>
          </w:rPr>
          <w:fldChar w:fldCharType="separate"/>
        </w:r>
        <w:r w:rsidR="00CC6261">
          <w:rPr>
            <w:noProof/>
            <w:webHidden/>
          </w:rPr>
          <w:t>4</w:t>
        </w:r>
        <w:r w:rsidR="00CB6A38">
          <w:rPr>
            <w:noProof/>
            <w:webHidden/>
          </w:rPr>
          <w:fldChar w:fldCharType="end"/>
        </w:r>
      </w:hyperlink>
    </w:p>
    <w:p w14:paraId="396A6549" w14:textId="6EFA16B0"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0" w:history="1">
        <w:r w:rsidR="00CB6A38" w:rsidRPr="007A6AD9">
          <w:rPr>
            <w:rStyle w:val="Hyperlink"/>
            <w:noProof/>
          </w:rPr>
          <w:t>1.2.1.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w:t>
        </w:r>
        <w:r w:rsidR="00CB6A38">
          <w:rPr>
            <w:noProof/>
            <w:webHidden/>
          </w:rPr>
          <w:tab/>
        </w:r>
        <w:r w:rsidR="00CB6A38">
          <w:rPr>
            <w:noProof/>
            <w:webHidden/>
          </w:rPr>
          <w:fldChar w:fldCharType="begin"/>
        </w:r>
        <w:r w:rsidR="00CB6A38">
          <w:rPr>
            <w:noProof/>
            <w:webHidden/>
          </w:rPr>
          <w:instrText xml:space="preserve"> PAGEREF _Toc150644360 \h </w:instrText>
        </w:r>
        <w:r w:rsidR="00CB6A38">
          <w:rPr>
            <w:noProof/>
            <w:webHidden/>
          </w:rPr>
        </w:r>
        <w:r w:rsidR="00CB6A38">
          <w:rPr>
            <w:noProof/>
            <w:webHidden/>
          </w:rPr>
          <w:fldChar w:fldCharType="separate"/>
        </w:r>
        <w:r w:rsidR="00CC6261">
          <w:rPr>
            <w:noProof/>
            <w:webHidden/>
          </w:rPr>
          <w:t>4</w:t>
        </w:r>
        <w:r w:rsidR="00CB6A38">
          <w:rPr>
            <w:noProof/>
            <w:webHidden/>
          </w:rPr>
          <w:fldChar w:fldCharType="end"/>
        </w:r>
      </w:hyperlink>
    </w:p>
    <w:p w14:paraId="41BC7AAF" w14:textId="7F58FB79"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1" w:history="1">
        <w:r w:rsidR="00CB6A38" w:rsidRPr="007A6AD9">
          <w:rPr>
            <w:rStyle w:val="Hyperlink"/>
            <w:noProof/>
          </w:rPr>
          <w:t>1.2.2.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Način paralelizacije</w:t>
        </w:r>
        <w:r w:rsidR="00CB6A38">
          <w:rPr>
            <w:noProof/>
            <w:webHidden/>
          </w:rPr>
          <w:tab/>
        </w:r>
        <w:r w:rsidR="00CB6A38">
          <w:rPr>
            <w:noProof/>
            <w:webHidden/>
          </w:rPr>
          <w:fldChar w:fldCharType="begin"/>
        </w:r>
        <w:r w:rsidR="00CB6A38">
          <w:rPr>
            <w:noProof/>
            <w:webHidden/>
          </w:rPr>
          <w:instrText xml:space="preserve"> PAGEREF _Toc150644361 \h </w:instrText>
        </w:r>
        <w:r w:rsidR="00CB6A38">
          <w:rPr>
            <w:noProof/>
            <w:webHidden/>
          </w:rPr>
        </w:r>
        <w:r w:rsidR="00CB6A38">
          <w:rPr>
            <w:noProof/>
            <w:webHidden/>
          </w:rPr>
          <w:fldChar w:fldCharType="separate"/>
        </w:r>
        <w:r w:rsidR="00CC6261">
          <w:rPr>
            <w:noProof/>
            <w:webHidden/>
          </w:rPr>
          <w:t>6</w:t>
        </w:r>
        <w:r w:rsidR="00CB6A38">
          <w:rPr>
            <w:noProof/>
            <w:webHidden/>
          </w:rPr>
          <w:fldChar w:fldCharType="end"/>
        </w:r>
      </w:hyperlink>
    </w:p>
    <w:p w14:paraId="76BB6B41" w14:textId="08947878"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2" w:history="1">
        <w:r w:rsidR="00CB6A38" w:rsidRPr="007A6AD9">
          <w:rPr>
            <w:rStyle w:val="Hyperlink"/>
            <w:noProof/>
          </w:rPr>
          <w:t>1.3.</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Rezultati</w:t>
        </w:r>
        <w:r w:rsidR="00CB6A38">
          <w:rPr>
            <w:noProof/>
            <w:webHidden/>
          </w:rPr>
          <w:tab/>
        </w:r>
        <w:r w:rsidR="00CB6A38">
          <w:rPr>
            <w:noProof/>
            <w:webHidden/>
          </w:rPr>
          <w:fldChar w:fldCharType="begin"/>
        </w:r>
        <w:r w:rsidR="00CB6A38">
          <w:rPr>
            <w:noProof/>
            <w:webHidden/>
          </w:rPr>
          <w:instrText xml:space="preserve"> PAGEREF _Toc150644362 \h </w:instrText>
        </w:r>
        <w:r w:rsidR="00CB6A38">
          <w:rPr>
            <w:noProof/>
            <w:webHidden/>
          </w:rPr>
        </w:r>
        <w:r w:rsidR="00CB6A38">
          <w:rPr>
            <w:noProof/>
            <w:webHidden/>
          </w:rPr>
          <w:fldChar w:fldCharType="separate"/>
        </w:r>
        <w:r w:rsidR="00CC6261">
          <w:rPr>
            <w:noProof/>
            <w:webHidden/>
          </w:rPr>
          <w:t>7</w:t>
        </w:r>
        <w:r w:rsidR="00CB6A38">
          <w:rPr>
            <w:noProof/>
            <w:webHidden/>
          </w:rPr>
          <w:fldChar w:fldCharType="end"/>
        </w:r>
      </w:hyperlink>
    </w:p>
    <w:p w14:paraId="0F0E9B18" w14:textId="6461EED2"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3" w:history="1">
        <w:r w:rsidR="00CB6A38" w:rsidRPr="007A6AD9">
          <w:rPr>
            <w:rStyle w:val="Hyperlink"/>
            <w:noProof/>
          </w:rPr>
          <w:t>1.3.1.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Logovi izvršavanja</w:t>
        </w:r>
        <w:r w:rsidR="00CB6A38">
          <w:rPr>
            <w:noProof/>
            <w:webHidden/>
          </w:rPr>
          <w:tab/>
        </w:r>
        <w:r w:rsidR="00CB6A38">
          <w:rPr>
            <w:noProof/>
            <w:webHidden/>
          </w:rPr>
          <w:fldChar w:fldCharType="begin"/>
        </w:r>
        <w:r w:rsidR="00CB6A38">
          <w:rPr>
            <w:noProof/>
            <w:webHidden/>
          </w:rPr>
          <w:instrText xml:space="preserve"> PAGEREF _Toc150644363 \h </w:instrText>
        </w:r>
        <w:r w:rsidR="00CB6A38">
          <w:rPr>
            <w:noProof/>
            <w:webHidden/>
          </w:rPr>
        </w:r>
        <w:r w:rsidR="00CB6A38">
          <w:rPr>
            <w:noProof/>
            <w:webHidden/>
          </w:rPr>
          <w:fldChar w:fldCharType="separate"/>
        </w:r>
        <w:r w:rsidR="00CC6261">
          <w:rPr>
            <w:noProof/>
            <w:webHidden/>
          </w:rPr>
          <w:t>7</w:t>
        </w:r>
        <w:r w:rsidR="00CB6A38">
          <w:rPr>
            <w:noProof/>
            <w:webHidden/>
          </w:rPr>
          <w:fldChar w:fldCharType="end"/>
        </w:r>
      </w:hyperlink>
    </w:p>
    <w:p w14:paraId="3E60B293" w14:textId="41C59F8F"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4" w:history="1">
        <w:r w:rsidR="00CB6A38" w:rsidRPr="007A6AD9">
          <w:rPr>
            <w:rStyle w:val="Hyperlink"/>
            <w:noProof/>
          </w:rPr>
          <w:t>1.3.2.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Grafici ubrzanja</w:t>
        </w:r>
        <w:r w:rsidR="00CB6A38">
          <w:rPr>
            <w:noProof/>
            <w:webHidden/>
          </w:rPr>
          <w:tab/>
        </w:r>
        <w:r w:rsidR="00CB6A38">
          <w:rPr>
            <w:noProof/>
            <w:webHidden/>
          </w:rPr>
          <w:fldChar w:fldCharType="begin"/>
        </w:r>
        <w:r w:rsidR="00CB6A38">
          <w:rPr>
            <w:noProof/>
            <w:webHidden/>
          </w:rPr>
          <w:instrText xml:space="preserve"> PAGEREF _Toc150644364 \h </w:instrText>
        </w:r>
        <w:r w:rsidR="00CB6A38">
          <w:rPr>
            <w:noProof/>
            <w:webHidden/>
          </w:rPr>
        </w:r>
        <w:r w:rsidR="00CB6A38">
          <w:rPr>
            <w:noProof/>
            <w:webHidden/>
          </w:rPr>
          <w:fldChar w:fldCharType="separate"/>
        </w:r>
        <w:r w:rsidR="00CC6261">
          <w:rPr>
            <w:noProof/>
            <w:webHidden/>
          </w:rPr>
          <w:t>9</w:t>
        </w:r>
        <w:r w:rsidR="00CB6A38">
          <w:rPr>
            <w:noProof/>
            <w:webHidden/>
          </w:rPr>
          <w:fldChar w:fldCharType="end"/>
        </w:r>
      </w:hyperlink>
    </w:p>
    <w:p w14:paraId="1EAF767D" w14:textId="3AC3C163"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5" w:history="1">
        <w:r w:rsidR="00CB6A38" w:rsidRPr="007A6AD9">
          <w:rPr>
            <w:rStyle w:val="Hyperlink"/>
            <w:noProof/>
            <w:lang w:val="sr-Latn-RS"/>
          </w:rPr>
          <w:t>1.3.3.</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 dobijenih re</w:t>
        </w:r>
        <w:r w:rsidR="00CB6A38" w:rsidRPr="007A6AD9">
          <w:rPr>
            <w:rStyle w:val="Hyperlink"/>
            <w:noProof/>
            <w:lang w:val="sr-Latn-RS"/>
          </w:rPr>
          <w:t>zultata</w:t>
        </w:r>
        <w:r w:rsidR="00CB6A38">
          <w:rPr>
            <w:noProof/>
            <w:webHidden/>
          </w:rPr>
          <w:tab/>
        </w:r>
        <w:r w:rsidR="00CB6A38">
          <w:rPr>
            <w:noProof/>
            <w:webHidden/>
          </w:rPr>
          <w:fldChar w:fldCharType="begin"/>
        </w:r>
        <w:r w:rsidR="00CB6A38">
          <w:rPr>
            <w:noProof/>
            <w:webHidden/>
          </w:rPr>
          <w:instrText xml:space="preserve"> PAGEREF _Toc150644365 \h </w:instrText>
        </w:r>
        <w:r w:rsidR="00CB6A38">
          <w:rPr>
            <w:noProof/>
            <w:webHidden/>
          </w:rPr>
        </w:r>
        <w:r w:rsidR="00CB6A38">
          <w:rPr>
            <w:noProof/>
            <w:webHidden/>
          </w:rPr>
          <w:fldChar w:fldCharType="separate"/>
        </w:r>
        <w:r w:rsidR="00CC6261">
          <w:rPr>
            <w:noProof/>
            <w:webHidden/>
          </w:rPr>
          <w:t>10</w:t>
        </w:r>
        <w:r w:rsidR="00CB6A38">
          <w:rPr>
            <w:noProof/>
            <w:webHidden/>
          </w:rPr>
          <w:fldChar w:fldCharType="end"/>
        </w:r>
      </w:hyperlink>
    </w:p>
    <w:p w14:paraId="4C615F05" w14:textId="3A4996A7" w:rsidR="00CB6A38"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66" w:history="1">
        <w:r w:rsidR="00CB6A38" w:rsidRPr="007A6AD9">
          <w:rPr>
            <w:rStyle w:val="Hyperlink"/>
            <w:noProof/>
          </w:rPr>
          <w:t>2.</w:t>
        </w:r>
        <w:r w:rsidR="00CB6A38">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B6A38" w:rsidRPr="007A6AD9">
          <w:rPr>
            <w:rStyle w:val="Hyperlink"/>
            <w:noProof/>
            <w:lang w:val="sr-Latn-RS"/>
          </w:rPr>
          <w:t>Problem 2 – Izračunavanje aritmetičkih brojeva korišćenjem koncepta poslova (tasks)</w:t>
        </w:r>
        <w:r w:rsidR="00CB6A38">
          <w:rPr>
            <w:noProof/>
            <w:webHidden/>
          </w:rPr>
          <w:tab/>
        </w:r>
        <w:r w:rsidR="00CB6A38">
          <w:rPr>
            <w:noProof/>
            <w:webHidden/>
          </w:rPr>
          <w:fldChar w:fldCharType="begin"/>
        </w:r>
        <w:r w:rsidR="00CB6A38">
          <w:rPr>
            <w:noProof/>
            <w:webHidden/>
          </w:rPr>
          <w:instrText xml:space="preserve"> PAGEREF _Toc150644366 \h </w:instrText>
        </w:r>
        <w:r w:rsidR="00CB6A38">
          <w:rPr>
            <w:noProof/>
            <w:webHidden/>
          </w:rPr>
        </w:r>
        <w:r w:rsidR="00CB6A38">
          <w:rPr>
            <w:noProof/>
            <w:webHidden/>
          </w:rPr>
          <w:fldChar w:fldCharType="separate"/>
        </w:r>
        <w:r w:rsidR="00CC6261">
          <w:rPr>
            <w:noProof/>
            <w:webHidden/>
          </w:rPr>
          <w:t>12</w:t>
        </w:r>
        <w:r w:rsidR="00CB6A38">
          <w:rPr>
            <w:noProof/>
            <w:webHidden/>
          </w:rPr>
          <w:fldChar w:fldCharType="end"/>
        </w:r>
      </w:hyperlink>
    </w:p>
    <w:p w14:paraId="4E8712D7" w14:textId="17B334E6"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7" w:history="1">
        <w:r w:rsidR="00CB6A38" w:rsidRPr="007A6AD9">
          <w:rPr>
            <w:rStyle w:val="Hyperlink"/>
            <w:noProof/>
          </w:rPr>
          <w:t>2.1.</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Tekst problema</w:t>
        </w:r>
        <w:r w:rsidR="00CB6A38">
          <w:rPr>
            <w:noProof/>
            <w:webHidden/>
          </w:rPr>
          <w:tab/>
        </w:r>
        <w:r w:rsidR="00CB6A38">
          <w:rPr>
            <w:noProof/>
            <w:webHidden/>
          </w:rPr>
          <w:fldChar w:fldCharType="begin"/>
        </w:r>
        <w:r w:rsidR="00CB6A38">
          <w:rPr>
            <w:noProof/>
            <w:webHidden/>
          </w:rPr>
          <w:instrText xml:space="preserve"> PAGEREF _Toc150644367 \h </w:instrText>
        </w:r>
        <w:r w:rsidR="00CB6A38">
          <w:rPr>
            <w:noProof/>
            <w:webHidden/>
          </w:rPr>
        </w:r>
        <w:r w:rsidR="00CB6A38">
          <w:rPr>
            <w:noProof/>
            <w:webHidden/>
          </w:rPr>
          <w:fldChar w:fldCharType="separate"/>
        </w:r>
        <w:r w:rsidR="00CC6261">
          <w:rPr>
            <w:noProof/>
            <w:webHidden/>
          </w:rPr>
          <w:t>12</w:t>
        </w:r>
        <w:r w:rsidR="00CB6A38">
          <w:rPr>
            <w:noProof/>
            <w:webHidden/>
          </w:rPr>
          <w:fldChar w:fldCharType="end"/>
        </w:r>
      </w:hyperlink>
    </w:p>
    <w:p w14:paraId="2EEA9BA5" w14:textId="2FFDFF57"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8" w:history="1">
        <w:r w:rsidR="00CB6A38" w:rsidRPr="007A6AD9">
          <w:rPr>
            <w:rStyle w:val="Hyperlink"/>
            <w:noProof/>
          </w:rPr>
          <w:t>2.2.</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Delovi koje treba paralelizovati</w:t>
        </w:r>
        <w:r w:rsidR="00CB6A38">
          <w:rPr>
            <w:noProof/>
            <w:webHidden/>
          </w:rPr>
          <w:tab/>
        </w:r>
        <w:r w:rsidR="00CB6A38">
          <w:rPr>
            <w:noProof/>
            <w:webHidden/>
          </w:rPr>
          <w:fldChar w:fldCharType="begin"/>
        </w:r>
        <w:r w:rsidR="00CB6A38">
          <w:rPr>
            <w:noProof/>
            <w:webHidden/>
          </w:rPr>
          <w:instrText xml:space="preserve"> PAGEREF _Toc150644368 \h </w:instrText>
        </w:r>
        <w:r w:rsidR="00CB6A38">
          <w:rPr>
            <w:noProof/>
            <w:webHidden/>
          </w:rPr>
        </w:r>
        <w:r w:rsidR="00CB6A38">
          <w:rPr>
            <w:noProof/>
            <w:webHidden/>
          </w:rPr>
          <w:fldChar w:fldCharType="separate"/>
        </w:r>
        <w:r w:rsidR="00CC6261">
          <w:rPr>
            <w:noProof/>
            <w:webHidden/>
          </w:rPr>
          <w:t>12</w:t>
        </w:r>
        <w:r w:rsidR="00CB6A38">
          <w:rPr>
            <w:noProof/>
            <w:webHidden/>
          </w:rPr>
          <w:fldChar w:fldCharType="end"/>
        </w:r>
      </w:hyperlink>
    </w:p>
    <w:p w14:paraId="7961E51A" w14:textId="3CA5FA97"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9" w:history="1">
        <w:r w:rsidR="00CB6A38" w:rsidRPr="007A6AD9">
          <w:rPr>
            <w:rStyle w:val="Hyperlink"/>
            <w:noProof/>
          </w:rPr>
          <w:t>2.2.1.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w:t>
        </w:r>
        <w:r w:rsidR="00CB6A38">
          <w:rPr>
            <w:noProof/>
            <w:webHidden/>
          </w:rPr>
          <w:tab/>
        </w:r>
        <w:r w:rsidR="00CB6A38">
          <w:rPr>
            <w:noProof/>
            <w:webHidden/>
          </w:rPr>
          <w:fldChar w:fldCharType="begin"/>
        </w:r>
        <w:r w:rsidR="00CB6A38">
          <w:rPr>
            <w:noProof/>
            <w:webHidden/>
          </w:rPr>
          <w:instrText xml:space="preserve"> PAGEREF _Toc150644369 \h </w:instrText>
        </w:r>
        <w:r w:rsidR="00CB6A38">
          <w:rPr>
            <w:noProof/>
            <w:webHidden/>
          </w:rPr>
        </w:r>
        <w:r w:rsidR="00CB6A38">
          <w:rPr>
            <w:noProof/>
            <w:webHidden/>
          </w:rPr>
          <w:fldChar w:fldCharType="separate"/>
        </w:r>
        <w:r w:rsidR="00CC6261">
          <w:rPr>
            <w:noProof/>
            <w:webHidden/>
          </w:rPr>
          <w:t>12</w:t>
        </w:r>
        <w:r w:rsidR="00CB6A38">
          <w:rPr>
            <w:noProof/>
            <w:webHidden/>
          </w:rPr>
          <w:fldChar w:fldCharType="end"/>
        </w:r>
      </w:hyperlink>
    </w:p>
    <w:p w14:paraId="3B9F0052" w14:textId="69D91106"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0" w:history="1">
        <w:r w:rsidR="00CB6A38" w:rsidRPr="007A6AD9">
          <w:rPr>
            <w:rStyle w:val="Hyperlink"/>
            <w:noProof/>
          </w:rPr>
          <w:t>2.2.2.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Način paralelizacije</w:t>
        </w:r>
        <w:r w:rsidR="00CB6A38">
          <w:rPr>
            <w:noProof/>
            <w:webHidden/>
          </w:rPr>
          <w:tab/>
        </w:r>
        <w:r w:rsidR="00CB6A38">
          <w:rPr>
            <w:noProof/>
            <w:webHidden/>
          </w:rPr>
          <w:fldChar w:fldCharType="begin"/>
        </w:r>
        <w:r w:rsidR="00CB6A38">
          <w:rPr>
            <w:noProof/>
            <w:webHidden/>
          </w:rPr>
          <w:instrText xml:space="preserve"> PAGEREF _Toc150644370 \h </w:instrText>
        </w:r>
        <w:r w:rsidR="00CB6A38">
          <w:rPr>
            <w:noProof/>
            <w:webHidden/>
          </w:rPr>
        </w:r>
        <w:r w:rsidR="00CB6A38">
          <w:rPr>
            <w:noProof/>
            <w:webHidden/>
          </w:rPr>
          <w:fldChar w:fldCharType="separate"/>
        </w:r>
        <w:r w:rsidR="00CC6261">
          <w:rPr>
            <w:noProof/>
            <w:webHidden/>
          </w:rPr>
          <w:t>12</w:t>
        </w:r>
        <w:r w:rsidR="00CB6A38">
          <w:rPr>
            <w:noProof/>
            <w:webHidden/>
          </w:rPr>
          <w:fldChar w:fldCharType="end"/>
        </w:r>
      </w:hyperlink>
    </w:p>
    <w:p w14:paraId="5DDC1697" w14:textId="06FD59AE"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1" w:history="1">
        <w:r w:rsidR="00CB6A38" w:rsidRPr="007A6AD9">
          <w:rPr>
            <w:rStyle w:val="Hyperlink"/>
            <w:noProof/>
          </w:rPr>
          <w:t>2.3.</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Rezultati</w:t>
        </w:r>
        <w:r w:rsidR="00CB6A38">
          <w:rPr>
            <w:noProof/>
            <w:webHidden/>
          </w:rPr>
          <w:tab/>
        </w:r>
        <w:r w:rsidR="00CB6A38">
          <w:rPr>
            <w:noProof/>
            <w:webHidden/>
          </w:rPr>
          <w:fldChar w:fldCharType="begin"/>
        </w:r>
        <w:r w:rsidR="00CB6A38">
          <w:rPr>
            <w:noProof/>
            <w:webHidden/>
          </w:rPr>
          <w:instrText xml:space="preserve"> PAGEREF _Toc150644371 \h </w:instrText>
        </w:r>
        <w:r w:rsidR="00CB6A38">
          <w:rPr>
            <w:noProof/>
            <w:webHidden/>
          </w:rPr>
        </w:r>
        <w:r w:rsidR="00CB6A38">
          <w:rPr>
            <w:noProof/>
            <w:webHidden/>
          </w:rPr>
          <w:fldChar w:fldCharType="separate"/>
        </w:r>
        <w:r w:rsidR="00CC6261">
          <w:rPr>
            <w:noProof/>
            <w:webHidden/>
          </w:rPr>
          <w:t>13</w:t>
        </w:r>
        <w:r w:rsidR="00CB6A38">
          <w:rPr>
            <w:noProof/>
            <w:webHidden/>
          </w:rPr>
          <w:fldChar w:fldCharType="end"/>
        </w:r>
      </w:hyperlink>
    </w:p>
    <w:p w14:paraId="5F5B7FA9" w14:textId="28637F0F"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2" w:history="1">
        <w:r w:rsidR="00CB6A38" w:rsidRPr="007A6AD9">
          <w:rPr>
            <w:rStyle w:val="Hyperlink"/>
            <w:noProof/>
          </w:rPr>
          <w:t>2.3.1.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Logovi izvršavanja</w:t>
        </w:r>
        <w:r w:rsidR="00CB6A38">
          <w:rPr>
            <w:noProof/>
            <w:webHidden/>
          </w:rPr>
          <w:tab/>
        </w:r>
        <w:r w:rsidR="00CB6A38">
          <w:rPr>
            <w:noProof/>
            <w:webHidden/>
          </w:rPr>
          <w:fldChar w:fldCharType="begin"/>
        </w:r>
        <w:r w:rsidR="00CB6A38">
          <w:rPr>
            <w:noProof/>
            <w:webHidden/>
          </w:rPr>
          <w:instrText xml:space="preserve"> PAGEREF _Toc150644372 \h </w:instrText>
        </w:r>
        <w:r w:rsidR="00CB6A38">
          <w:rPr>
            <w:noProof/>
            <w:webHidden/>
          </w:rPr>
        </w:r>
        <w:r w:rsidR="00CB6A38">
          <w:rPr>
            <w:noProof/>
            <w:webHidden/>
          </w:rPr>
          <w:fldChar w:fldCharType="separate"/>
        </w:r>
        <w:r w:rsidR="00CC6261">
          <w:rPr>
            <w:noProof/>
            <w:webHidden/>
          </w:rPr>
          <w:t>13</w:t>
        </w:r>
        <w:r w:rsidR="00CB6A38">
          <w:rPr>
            <w:noProof/>
            <w:webHidden/>
          </w:rPr>
          <w:fldChar w:fldCharType="end"/>
        </w:r>
      </w:hyperlink>
    </w:p>
    <w:p w14:paraId="543D6A4F" w14:textId="17710879"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3" w:history="1">
        <w:r w:rsidR="00CB6A38" w:rsidRPr="007A6AD9">
          <w:rPr>
            <w:rStyle w:val="Hyperlink"/>
            <w:noProof/>
          </w:rPr>
          <w:t>2.3.2.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Grafici ubrzanja</w:t>
        </w:r>
        <w:r w:rsidR="00CB6A38">
          <w:rPr>
            <w:noProof/>
            <w:webHidden/>
          </w:rPr>
          <w:tab/>
        </w:r>
        <w:r w:rsidR="00CB6A38">
          <w:rPr>
            <w:noProof/>
            <w:webHidden/>
          </w:rPr>
          <w:fldChar w:fldCharType="begin"/>
        </w:r>
        <w:r w:rsidR="00CB6A38">
          <w:rPr>
            <w:noProof/>
            <w:webHidden/>
          </w:rPr>
          <w:instrText xml:space="preserve"> PAGEREF _Toc150644373 \h </w:instrText>
        </w:r>
        <w:r w:rsidR="00CB6A38">
          <w:rPr>
            <w:noProof/>
            <w:webHidden/>
          </w:rPr>
        </w:r>
        <w:r w:rsidR="00CB6A38">
          <w:rPr>
            <w:noProof/>
            <w:webHidden/>
          </w:rPr>
          <w:fldChar w:fldCharType="separate"/>
        </w:r>
        <w:r w:rsidR="00CC6261">
          <w:rPr>
            <w:noProof/>
            <w:webHidden/>
          </w:rPr>
          <w:t>15</w:t>
        </w:r>
        <w:r w:rsidR="00CB6A38">
          <w:rPr>
            <w:noProof/>
            <w:webHidden/>
          </w:rPr>
          <w:fldChar w:fldCharType="end"/>
        </w:r>
      </w:hyperlink>
    </w:p>
    <w:p w14:paraId="53243276" w14:textId="5EA3F9D1"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4" w:history="1">
        <w:r w:rsidR="00CB6A38" w:rsidRPr="007A6AD9">
          <w:rPr>
            <w:rStyle w:val="Hyperlink"/>
            <w:noProof/>
            <w:lang w:val="sr-Latn-RS"/>
          </w:rPr>
          <w:t>2.3.3.</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 dobijenih re</w:t>
        </w:r>
        <w:r w:rsidR="00CB6A38" w:rsidRPr="007A6AD9">
          <w:rPr>
            <w:rStyle w:val="Hyperlink"/>
            <w:noProof/>
            <w:lang w:val="sr-Latn-RS"/>
          </w:rPr>
          <w:t>zultata</w:t>
        </w:r>
        <w:r w:rsidR="00CB6A38">
          <w:rPr>
            <w:noProof/>
            <w:webHidden/>
          </w:rPr>
          <w:tab/>
        </w:r>
        <w:r w:rsidR="00CB6A38">
          <w:rPr>
            <w:noProof/>
            <w:webHidden/>
          </w:rPr>
          <w:fldChar w:fldCharType="begin"/>
        </w:r>
        <w:r w:rsidR="00CB6A38">
          <w:rPr>
            <w:noProof/>
            <w:webHidden/>
          </w:rPr>
          <w:instrText xml:space="preserve"> PAGEREF _Toc150644374 \h </w:instrText>
        </w:r>
        <w:r w:rsidR="00CB6A38">
          <w:rPr>
            <w:noProof/>
            <w:webHidden/>
          </w:rPr>
        </w:r>
        <w:r w:rsidR="00CB6A38">
          <w:rPr>
            <w:noProof/>
            <w:webHidden/>
          </w:rPr>
          <w:fldChar w:fldCharType="separate"/>
        </w:r>
        <w:r w:rsidR="00CC6261">
          <w:rPr>
            <w:noProof/>
            <w:webHidden/>
          </w:rPr>
          <w:t>16</w:t>
        </w:r>
        <w:r w:rsidR="00CB6A38">
          <w:rPr>
            <w:noProof/>
            <w:webHidden/>
          </w:rPr>
          <w:fldChar w:fldCharType="end"/>
        </w:r>
      </w:hyperlink>
    </w:p>
    <w:p w14:paraId="2EB0C9EF" w14:textId="3197DDEC" w:rsidR="00CB6A38"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75" w:history="1">
        <w:r w:rsidR="00CB6A38" w:rsidRPr="007A6AD9">
          <w:rPr>
            <w:rStyle w:val="Hyperlink"/>
            <w:noProof/>
          </w:rPr>
          <w:t>3.</w:t>
        </w:r>
        <w:r w:rsidR="00CB6A38">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B6A38" w:rsidRPr="007A6AD9">
          <w:rPr>
            <w:rStyle w:val="Hyperlink"/>
            <w:noProof/>
            <w:lang w:val="sr-Latn-RS"/>
          </w:rPr>
          <w:t>Problem 3 – Generisanje elemenata Halton Quasi Monte Carlo sekvence bez direktiva za podelu posla (worksharing direktiva)</w:t>
        </w:r>
        <w:r w:rsidR="00CB6A38">
          <w:rPr>
            <w:noProof/>
            <w:webHidden/>
          </w:rPr>
          <w:tab/>
        </w:r>
        <w:r w:rsidR="00CB6A38">
          <w:rPr>
            <w:noProof/>
            <w:webHidden/>
          </w:rPr>
          <w:fldChar w:fldCharType="begin"/>
        </w:r>
        <w:r w:rsidR="00CB6A38">
          <w:rPr>
            <w:noProof/>
            <w:webHidden/>
          </w:rPr>
          <w:instrText xml:space="preserve"> PAGEREF _Toc150644375 \h </w:instrText>
        </w:r>
        <w:r w:rsidR="00CB6A38">
          <w:rPr>
            <w:noProof/>
            <w:webHidden/>
          </w:rPr>
        </w:r>
        <w:r w:rsidR="00CB6A38">
          <w:rPr>
            <w:noProof/>
            <w:webHidden/>
          </w:rPr>
          <w:fldChar w:fldCharType="separate"/>
        </w:r>
        <w:r w:rsidR="00CC6261">
          <w:rPr>
            <w:noProof/>
            <w:webHidden/>
          </w:rPr>
          <w:t>18</w:t>
        </w:r>
        <w:r w:rsidR="00CB6A38">
          <w:rPr>
            <w:noProof/>
            <w:webHidden/>
          </w:rPr>
          <w:fldChar w:fldCharType="end"/>
        </w:r>
      </w:hyperlink>
    </w:p>
    <w:p w14:paraId="4F3FB356" w14:textId="1347EF52"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6" w:history="1">
        <w:r w:rsidR="00CB6A38" w:rsidRPr="007A6AD9">
          <w:rPr>
            <w:rStyle w:val="Hyperlink"/>
            <w:noProof/>
          </w:rPr>
          <w:t>3.1.</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Tekst problema</w:t>
        </w:r>
        <w:r w:rsidR="00CB6A38">
          <w:rPr>
            <w:noProof/>
            <w:webHidden/>
          </w:rPr>
          <w:tab/>
        </w:r>
        <w:r w:rsidR="00CB6A38">
          <w:rPr>
            <w:noProof/>
            <w:webHidden/>
          </w:rPr>
          <w:fldChar w:fldCharType="begin"/>
        </w:r>
        <w:r w:rsidR="00CB6A38">
          <w:rPr>
            <w:noProof/>
            <w:webHidden/>
          </w:rPr>
          <w:instrText xml:space="preserve"> PAGEREF _Toc150644376 \h </w:instrText>
        </w:r>
        <w:r w:rsidR="00CB6A38">
          <w:rPr>
            <w:noProof/>
            <w:webHidden/>
          </w:rPr>
        </w:r>
        <w:r w:rsidR="00CB6A38">
          <w:rPr>
            <w:noProof/>
            <w:webHidden/>
          </w:rPr>
          <w:fldChar w:fldCharType="separate"/>
        </w:r>
        <w:r w:rsidR="00CC6261">
          <w:rPr>
            <w:noProof/>
            <w:webHidden/>
          </w:rPr>
          <w:t>18</w:t>
        </w:r>
        <w:r w:rsidR="00CB6A38">
          <w:rPr>
            <w:noProof/>
            <w:webHidden/>
          </w:rPr>
          <w:fldChar w:fldCharType="end"/>
        </w:r>
      </w:hyperlink>
    </w:p>
    <w:p w14:paraId="59CFB817" w14:textId="3B52B399"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7" w:history="1">
        <w:r w:rsidR="00CB6A38" w:rsidRPr="007A6AD9">
          <w:rPr>
            <w:rStyle w:val="Hyperlink"/>
            <w:noProof/>
          </w:rPr>
          <w:t>3.2.</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Delovi koje treba paralelizovati</w:t>
        </w:r>
        <w:r w:rsidR="00CB6A38">
          <w:rPr>
            <w:noProof/>
            <w:webHidden/>
          </w:rPr>
          <w:tab/>
        </w:r>
        <w:r w:rsidR="00CB6A38">
          <w:rPr>
            <w:noProof/>
            <w:webHidden/>
          </w:rPr>
          <w:fldChar w:fldCharType="begin"/>
        </w:r>
        <w:r w:rsidR="00CB6A38">
          <w:rPr>
            <w:noProof/>
            <w:webHidden/>
          </w:rPr>
          <w:instrText xml:space="preserve"> PAGEREF _Toc150644377 \h </w:instrText>
        </w:r>
        <w:r w:rsidR="00CB6A38">
          <w:rPr>
            <w:noProof/>
            <w:webHidden/>
          </w:rPr>
        </w:r>
        <w:r w:rsidR="00CB6A38">
          <w:rPr>
            <w:noProof/>
            <w:webHidden/>
          </w:rPr>
          <w:fldChar w:fldCharType="separate"/>
        </w:r>
        <w:r w:rsidR="00CC6261">
          <w:rPr>
            <w:noProof/>
            <w:webHidden/>
          </w:rPr>
          <w:t>18</w:t>
        </w:r>
        <w:r w:rsidR="00CB6A38">
          <w:rPr>
            <w:noProof/>
            <w:webHidden/>
          </w:rPr>
          <w:fldChar w:fldCharType="end"/>
        </w:r>
      </w:hyperlink>
    </w:p>
    <w:p w14:paraId="10D63FFF" w14:textId="7268FD2F"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8" w:history="1">
        <w:r w:rsidR="00CB6A38" w:rsidRPr="007A6AD9">
          <w:rPr>
            <w:rStyle w:val="Hyperlink"/>
            <w:noProof/>
          </w:rPr>
          <w:t>3.2.1.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w:t>
        </w:r>
        <w:r w:rsidR="00CB6A38">
          <w:rPr>
            <w:noProof/>
            <w:webHidden/>
          </w:rPr>
          <w:tab/>
        </w:r>
        <w:r w:rsidR="00CB6A38">
          <w:rPr>
            <w:noProof/>
            <w:webHidden/>
          </w:rPr>
          <w:fldChar w:fldCharType="begin"/>
        </w:r>
        <w:r w:rsidR="00CB6A38">
          <w:rPr>
            <w:noProof/>
            <w:webHidden/>
          </w:rPr>
          <w:instrText xml:space="preserve"> PAGEREF _Toc150644378 \h </w:instrText>
        </w:r>
        <w:r w:rsidR="00CB6A38">
          <w:rPr>
            <w:noProof/>
            <w:webHidden/>
          </w:rPr>
        </w:r>
        <w:r w:rsidR="00CB6A38">
          <w:rPr>
            <w:noProof/>
            <w:webHidden/>
          </w:rPr>
          <w:fldChar w:fldCharType="separate"/>
        </w:r>
        <w:r w:rsidR="00CC6261">
          <w:rPr>
            <w:noProof/>
            <w:webHidden/>
          </w:rPr>
          <w:t>18</w:t>
        </w:r>
        <w:r w:rsidR="00CB6A38">
          <w:rPr>
            <w:noProof/>
            <w:webHidden/>
          </w:rPr>
          <w:fldChar w:fldCharType="end"/>
        </w:r>
      </w:hyperlink>
    </w:p>
    <w:p w14:paraId="0661D3DC" w14:textId="0402A783"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9" w:history="1">
        <w:r w:rsidR="00CB6A38" w:rsidRPr="007A6AD9">
          <w:rPr>
            <w:rStyle w:val="Hyperlink"/>
            <w:noProof/>
          </w:rPr>
          <w:t>3.2.2.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Način paralelizacije</w:t>
        </w:r>
        <w:r w:rsidR="00CB6A38">
          <w:rPr>
            <w:noProof/>
            <w:webHidden/>
          </w:rPr>
          <w:tab/>
        </w:r>
        <w:r w:rsidR="00CB6A38">
          <w:rPr>
            <w:noProof/>
            <w:webHidden/>
          </w:rPr>
          <w:fldChar w:fldCharType="begin"/>
        </w:r>
        <w:r w:rsidR="00CB6A38">
          <w:rPr>
            <w:noProof/>
            <w:webHidden/>
          </w:rPr>
          <w:instrText xml:space="preserve"> PAGEREF _Toc150644379 \h </w:instrText>
        </w:r>
        <w:r w:rsidR="00CB6A38">
          <w:rPr>
            <w:noProof/>
            <w:webHidden/>
          </w:rPr>
        </w:r>
        <w:r w:rsidR="00CB6A38">
          <w:rPr>
            <w:noProof/>
            <w:webHidden/>
          </w:rPr>
          <w:fldChar w:fldCharType="separate"/>
        </w:r>
        <w:r w:rsidR="00CC6261">
          <w:rPr>
            <w:noProof/>
            <w:webHidden/>
          </w:rPr>
          <w:t>22</w:t>
        </w:r>
        <w:r w:rsidR="00CB6A38">
          <w:rPr>
            <w:noProof/>
            <w:webHidden/>
          </w:rPr>
          <w:fldChar w:fldCharType="end"/>
        </w:r>
      </w:hyperlink>
    </w:p>
    <w:p w14:paraId="72095791" w14:textId="757C0CFA"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0" w:history="1">
        <w:r w:rsidR="00CB6A38" w:rsidRPr="007A6AD9">
          <w:rPr>
            <w:rStyle w:val="Hyperlink"/>
            <w:noProof/>
          </w:rPr>
          <w:t>3.3.</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Rezultati</w:t>
        </w:r>
        <w:r w:rsidR="00CB6A38">
          <w:rPr>
            <w:noProof/>
            <w:webHidden/>
          </w:rPr>
          <w:tab/>
        </w:r>
        <w:r w:rsidR="00CB6A38">
          <w:rPr>
            <w:noProof/>
            <w:webHidden/>
          </w:rPr>
          <w:fldChar w:fldCharType="begin"/>
        </w:r>
        <w:r w:rsidR="00CB6A38">
          <w:rPr>
            <w:noProof/>
            <w:webHidden/>
          </w:rPr>
          <w:instrText xml:space="preserve"> PAGEREF _Toc150644380 \h </w:instrText>
        </w:r>
        <w:r w:rsidR="00CB6A38">
          <w:rPr>
            <w:noProof/>
            <w:webHidden/>
          </w:rPr>
        </w:r>
        <w:r w:rsidR="00CB6A38">
          <w:rPr>
            <w:noProof/>
            <w:webHidden/>
          </w:rPr>
          <w:fldChar w:fldCharType="separate"/>
        </w:r>
        <w:r w:rsidR="00CC6261">
          <w:rPr>
            <w:noProof/>
            <w:webHidden/>
          </w:rPr>
          <w:t>22</w:t>
        </w:r>
        <w:r w:rsidR="00CB6A38">
          <w:rPr>
            <w:noProof/>
            <w:webHidden/>
          </w:rPr>
          <w:fldChar w:fldCharType="end"/>
        </w:r>
      </w:hyperlink>
    </w:p>
    <w:p w14:paraId="6B713BCD" w14:textId="3EC4BC28"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1" w:history="1">
        <w:r w:rsidR="00CB6A38" w:rsidRPr="007A6AD9">
          <w:rPr>
            <w:rStyle w:val="Hyperlink"/>
            <w:noProof/>
          </w:rPr>
          <w:t>3.3.1.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Logovi izvršavanja</w:t>
        </w:r>
        <w:r w:rsidR="00CB6A38">
          <w:rPr>
            <w:noProof/>
            <w:webHidden/>
          </w:rPr>
          <w:tab/>
        </w:r>
        <w:r w:rsidR="00CB6A38">
          <w:rPr>
            <w:noProof/>
            <w:webHidden/>
          </w:rPr>
          <w:fldChar w:fldCharType="begin"/>
        </w:r>
        <w:r w:rsidR="00CB6A38">
          <w:rPr>
            <w:noProof/>
            <w:webHidden/>
          </w:rPr>
          <w:instrText xml:space="preserve"> PAGEREF _Toc150644381 \h </w:instrText>
        </w:r>
        <w:r w:rsidR="00CB6A38">
          <w:rPr>
            <w:noProof/>
            <w:webHidden/>
          </w:rPr>
        </w:r>
        <w:r w:rsidR="00CB6A38">
          <w:rPr>
            <w:noProof/>
            <w:webHidden/>
          </w:rPr>
          <w:fldChar w:fldCharType="separate"/>
        </w:r>
        <w:r w:rsidR="00CC6261">
          <w:rPr>
            <w:noProof/>
            <w:webHidden/>
          </w:rPr>
          <w:t>22</w:t>
        </w:r>
        <w:r w:rsidR="00CB6A38">
          <w:rPr>
            <w:noProof/>
            <w:webHidden/>
          </w:rPr>
          <w:fldChar w:fldCharType="end"/>
        </w:r>
      </w:hyperlink>
    </w:p>
    <w:p w14:paraId="7210177D" w14:textId="0519A6C9"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2" w:history="1">
        <w:r w:rsidR="00CB6A38" w:rsidRPr="007A6AD9">
          <w:rPr>
            <w:rStyle w:val="Hyperlink"/>
            <w:noProof/>
          </w:rPr>
          <w:t>3.3.2.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Grafici ubrzanja</w:t>
        </w:r>
        <w:r w:rsidR="00CB6A38">
          <w:rPr>
            <w:noProof/>
            <w:webHidden/>
          </w:rPr>
          <w:tab/>
        </w:r>
        <w:r w:rsidR="00CB6A38">
          <w:rPr>
            <w:noProof/>
            <w:webHidden/>
          </w:rPr>
          <w:fldChar w:fldCharType="begin"/>
        </w:r>
        <w:r w:rsidR="00CB6A38">
          <w:rPr>
            <w:noProof/>
            <w:webHidden/>
          </w:rPr>
          <w:instrText xml:space="preserve"> PAGEREF _Toc150644382 \h </w:instrText>
        </w:r>
        <w:r w:rsidR="00CB6A38">
          <w:rPr>
            <w:noProof/>
            <w:webHidden/>
          </w:rPr>
        </w:r>
        <w:r w:rsidR="00CB6A38">
          <w:rPr>
            <w:noProof/>
            <w:webHidden/>
          </w:rPr>
          <w:fldChar w:fldCharType="separate"/>
        </w:r>
        <w:r w:rsidR="00CC6261">
          <w:rPr>
            <w:noProof/>
            <w:webHidden/>
          </w:rPr>
          <w:t>23</w:t>
        </w:r>
        <w:r w:rsidR="00CB6A38">
          <w:rPr>
            <w:noProof/>
            <w:webHidden/>
          </w:rPr>
          <w:fldChar w:fldCharType="end"/>
        </w:r>
      </w:hyperlink>
    </w:p>
    <w:p w14:paraId="6E620587" w14:textId="21C78013"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3" w:history="1">
        <w:r w:rsidR="00CB6A38" w:rsidRPr="007A6AD9">
          <w:rPr>
            <w:rStyle w:val="Hyperlink"/>
            <w:noProof/>
            <w:lang w:val="sr-Latn-RS"/>
          </w:rPr>
          <w:t>3.3.3.</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 dobijenih re</w:t>
        </w:r>
        <w:r w:rsidR="00CB6A38" w:rsidRPr="007A6AD9">
          <w:rPr>
            <w:rStyle w:val="Hyperlink"/>
            <w:noProof/>
            <w:lang w:val="sr-Latn-RS"/>
          </w:rPr>
          <w:t>zultata</w:t>
        </w:r>
        <w:r w:rsidR="00CB6A38">
          <w:rPr>
            <w:noProof/>
            <w:webHidden/>
          </w:rPr>
          <w:tab/>
        </w:r>
        <w:r w:rsidR="00CB6A38">
          <w:rPr>
            <w:noProof/>
            <w:webHidden/>
          </w:rPr>
          <w:fldChar w:fldCharType="begin"/>
        </w:r>
        <w:r w:rsidR="00CB6A38">
          <w:rPr>
            <w:noProof/>
            <w:webHidden/>
          </w:rPr>
          <w:instrText xml:space="preserve"> PAGEREF _Toc150644383 \h </w:instrText>
        </w:r>
        <w:r w:rsidR="00CB6A38">
          <w:rPr>
            <w:noProof/>
            <w:webHidden/>
          </w:rPr>
        </w:r>
        <w:r w:rsidR="00CB6A38">
          <w:rPr>
            <w:noProof/>
            <w:webHidden/>
          </w:rPr>
          <w:fldChar w:fldCharType="separate"/>
        </w:r>
        <w:r w:rsidR="00CC6261">
          <w:rPr>
            <w:noProof/>
            <w:webHidden/>
          </w:rPr>
          <w:t>25</w:t>
        </w:r>
        <w:r w:rsidR="00CB6A38">
          <w:rPr>
            <w:noProof/>
            <w:webHidden/>
          </w:rPr>
          <w:fldChar w:fldCharType="end"/>
        </w:r>
      </w:hyperlink>
    </w:p>
    <w:p w14:paraId="417AF445" w14:textId="11306E6F" w:rsidR="00CB6A38"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84" w:history="1">
        <w:r w:rsidR="00CB6A38" w:rsidRPr="007A6AD9">
          <w:rPr>
            <w:rStyle w:val="Hyperlink"/>
            <w:noProof/>
          </w:rPr>
          <w:t>4.</w:t>
        </w:r>
        <w:r w:rsidR="00CB6A38">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B6A38" w:rsidRPr="007A6AD9">
          <w:rPr>
            <w:rStyle w:val="Hyperlink"/>
            <w:noProof/>
            <w:lang w:val="sr-Latn-RS"/>
          </w:rPr>
          <w:t>Problem 4 – Generisanje elemenata Halton Quasi Monte Carlo sekvence sa direktivama za podelu posla (worksharing direktivama)</w:t>
        </w:r>
        <w:r w:rsidR="00CB6A38">
          <w:rPr>
            <w:noProof/>
            <w:webHidden/>
          </w:rPr>
          <w:tab/>
        </w:r>
        <w:r w:rsidR="00CB6A38">
          <w:rPr>
            <w:noProof/>
            <w:webHidden/>
          </w:rPr>
          <w:fldChar w:fldCharType="begin"/>
        </w:r>
        <w:r w:rsidR="00CB6A38">
          <w:rPr>
            <w:noProof/>
            <w:webHidden/>
          </w:rPr>
          <w:instrText xml:space="preserve"> PAGEREF _Toc150644384 \h </w:instrText>
        </w:r>
        <w:r w:rsidR="00CB6A38">
          <w:rPr>
            <w:noProof/>
            <w:webHidden/>
          </w:rPr>
        </w:r>
        <w:r w:rsidR="00CB6A38">
          <w:rPr>
            <w:noProof/>
            <w:webHidden/>
          </w:rPr>
          <w:fldChar w:fldCharType="separate"/>
        </w:r>
        <w:r w:rsidR="00CC6261">
          <w:rPr>
            <w:noProof/>
            <w:webHidden/>
          </w:rPr>
          <w:t>26</w:t>
        </w:r>
        <w:r w:rsidR="00CB6A38">
          <w:rPr>
            <w:noProof/>
            <w:webHidden/>
          </w:rPr>
          <w:fldChar w:fldCharType="end"/>
        </w:r>
      </w:hyperlink>
    </w:p>
    <w:p w14:paraId="24F9C805" w14:textId="23CA30D5"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5" w:history="1">
        <w:r w:rsidR="00CB6A38" w:rsidRPr="007A6AD9">
          <w:rPr>
            <w:rStyle w:val="Hyperlink"/>
            <w:noProof/>
          </w:rPr>
          <w:t>4.1.</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Tekst problema‚</w:t>
        </w:r>
        <w:r w:rsidR="00CB6A38">
          <w:rPr>
            <w:noProof/>
            <w:webHidden/>
          </w:rPr>
          <w:tab/>
        </w:r>
        <w:r w:rsidR="00CB6A38">
          <w:rPr>
            <w:noProof/>
            <w:webHidden/>
          </w:rPr>
          <w:fldChar w:fldCharType="begin"/>
        </w:r>
        <w:r w:rsidR="00CB6A38">
          <w:rPr>
            <w:noProof/>
            <w:webHidden/>
          </w:rPr>
          <w:instrText xml:space="preserve"> PAGEREF _Toc150644385 \h </w:instrText>
        </w:r>
        <w:r w:rsidR="00CB6A38">
          <w:rPr>
            <w:noProof/>
            <w:webHidden/>
          </w:rPr>
        </w:r>
        <w:r w:rsidR="00CB6A38">
          <w:rPr>
            <w:noProof/>
            <w:webHidden/>
          </w:rPr>
          <w:fldChar w:fldCharType="separate"/>
        </w:r>
        <w:r w:rsidR="00CC6261">
          <w:rPr>
            <w:noProof/>
            <w:webHidden/>
          </w:rPr>
          <w:t>26</w:t>
        </w:r>
        <w:r w:rsidR="00CB6A38">
          <w:rPr>
            <w:noProof/>
            <w:webHidden/>
          </w:rPr>
          <w:fldChar w:fldCharType="end"/>
        </w:r>
      </w:hyperlink>
    </w:p>
    <w:p w14:paraId="1D7B3033" w14:textId="4D95C4B9"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6" w:history="1">
        <w:r w:rsidR="00CB6A38" w:rsidRPr="007A6AD9">
          <w:rPr>
            <w:rStyle w:val="Hyperlink"/>
            <w:noProof/>
          </w:rPr>
          <w:t>4.2.</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Delovi koje treba paralelizovati</w:t>
        </w:r>
        <w:r w:rsidR="00CB6A38">
          <w:rPr>
            <w:noProof/>
            <w:webHidden/>
          </w:rPr>
          <w:tab/>
        </w:r>
        <w:r w:rsidR="00CB6A38">
          <w:rPr>
            <w:noProof/>
            <w:webHidden/>
          </w:rPr>
          <w:fldChar w:fldCharType="begin"/>
        </w:r>
        <w:r w:rsidR="00CB6A38">
          <w:rPr>
            <w:noProof/>
            <w:webHidden/>
          </w:rPr>
          <w:instrText xml:space="preserve"> PAGEREF _Toc150644386 \h </w:instrText>
        </w:r>
        <w:r w:rsidR="00CB6A38">
          <w:rPr>
            <w:noProof/>
            <w:webHidden/>
          </w:rPr>
        </w:r>
        <w:r w:rsidR="00CB6A38">
          <w:rPr>
            <w:noProof/>
            <w:webHidden/>
          </w:rPr>
          <w:fldChar w:fldCharType="separate"/>
        </w:r>
        <w:r w:rsidR="00CC6261">
          <w:rPr>
            <w:noProof/>
            <w:webHidden/>
          </w:rPr>
          <w:t>26</w:t>
        </w:r>
        <w:r w:rsidR="00CB6A38">
          <w:rPr>
            <w:noProof/>
            <w:webHidden/>
          </w:rPr>
          <w:fldChar w:fldCharType="end"/>
        </w:r>
      </w:hyperlink>
    </w:p>
    <w:p w14:paraId="19F4D9D7" w14:textId="3910D034"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7" w:history="1">
        <w:r w:rsidR="00CB6A38" w:rsidRPr="007A6AD9">
          <w:rPr>
            <w:rStyle w:val="Hyperlink"/>
            <w:noProof/>
          </w:rPr>
          <w:t>4.2.1.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w:t>
        </w:r>
        <w:r w:rsidR="00CB6A38">
          <w:rPr>
            <w:noProof/>
            <w:webHidden/>
          </w:rPr>
          <w:tab/>
        </w:r>
        <w:r w:rsidR="00CB6A38">
          <w:rPr>
            <w:noProof/>
            <w:webHidden/>
          </w:rPr>
          <w:fldChar w:fldCharType="begin"/>
        </w:r>
        <w:r w:rsidR="00CB6A38">
          <w:rPr>
            <w:noProof/>
            <w:webHidden/>
          </w:rPr>
          <w:instrText xml:space="preserve"> PAGEREF _Toc150644387 \h </w:instrText>
        </w:r>
        <w:r w:rsidR="00CB6A38">
          <w:rPr>
            <w:noProof/>
            <w:webHidden/>
          </w:rPr>
        </w:r>
        <w:r w:rsidR="00CB6A38">
          <w:rPr>
            <w:noProof/>
            <w:webHidden/>
          </w:rPr>
          <w:fldChar w:fldCharType="separate"/>
        </w:r>
        <w:r w:rsidR="00CC6261">
          <w:rPr>
            <w:noProof/>
            <w:webHidden/>
          </w:rPr>
          <w:t>26</w:t>
        </w:r>
        <w:r w:rsidR="00CB6A38">
          <w:rPr>
            <w:noProof/>
            <w:webHidden/>
          </w:rPr>
          <w:fldChar w:fldCharType="end"/>
        </w:r>
      </w:hyperlink>
    </w:p>
    <w:p w14:paraId="6155C141" w14:textId="661AA5C3"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8" w:history="1">
        <w:r w:rsidR="00CB6A38" w:rsidRPr="007A6AD9">
          <w:rPr>
            <w:rStyle w:val="Hyperlink"/>
            <w:noProof/>
          </w:rPr>
          <w:t>4.2.2.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Način paralelizacije</w:t>
        </w:r>
        <w:r w:rsidR="00CB6A38">
          <w:rPr>
            <w:noProof/>
            <w:webHidden/>
          </w:rPr>
          <w:tab/>
        </w:r>
        <w:r w:rsidR="00CB6A38">
          <w:rPr>
            <w:noProof/>
            <w:webHidden/>
          </w:rPr>
          <w:fldChar w:fldCharType="begin"/>
        </w:r>
        <w:r w:rsidR="00CB6A38">
          <w:rPr>
            <w:noProof/>
            <w:webHidden/>
          </w:rPr>
          <w:instrText xml:space="preserve"> PAGEREF _Toc150644388 \h </w:instrText>
        </w:r>
        <w:r w:rsidR="00CB6A38">
          <w:rPr>
            <w:noProof/>
            <w:webHidden/>
          </w:rPr>
        </w:r>
        <w:r w:rsidR="00CB6A38">
          <w:rPr>
            <w:noProof/>
            <w:webHidden/>
          </w:rPr>
          <w:fldChar w:fldCharType="separate"/>
        </w:r>
        <w:r w:rsidR="00CC6261">
          <w:rPr>
            <w:noProof/>
            <w:webHidden/>
          </w:rPr>
          <w:t>26</w:t>
        </w:r>
        <w:r w:rsidR="00CB6A38">
          <w:rPr>
            <w:noProof/>
            <w:webHidden/>
          </w:rPr>
          <w:fldChar w:fldCharType="end"/>
        </w:r>
      </w:hyperlink>
    </w:p>
    <w:p w14:paraId="31E3C4A3" w14:textId="2FA33927"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9" w:history="1">
        <w:r w:rsidR="00CB6A38" w:rsidRPr="007A6AD9">
          <w:rPr>
            <w:rStyle w:val="Hyperlink"/>
            <w:noProof/>
          </w:rPr>
          <w:t>4.3.</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Rezultati</w:t>
        </w:r>
        <w:r w:rsidR="00CB6A38">
          <w:rPr>
            <w:noProof/>
            <w:webHidden/>
          </w:rPr>
          <w:tab/>
        </w:r>
        <w:r w:rsidR="00CB6A38">
          <w:rPr>
            <w:noProof/>
            <w:webHidden/>
          </w:rPr>
          <w:fldChar w:fldCharType="begin"/>
        </w:r>
        <w:r w:rsidR="00CB6A38">
          <w:rPr>
            <w:noProof/>
            <w:webHidden/>
          </w:rPr>
          <w:instrText xml:space="preserve"> PAGEREF _Toc150644389 \h </w:instrText>
        </w:r>
        <w:r w:rsidR="00CB6A38">
          <w:rPr>
            <w:noProof/>
            <w:webHidden/>
          </w:rPr>
        </w:r>
        <w:r w:rsidR="00CB6A38">
          <w:rPr>
            <w:noProof/>
            <w:webHidden/>
          </w:rPr>
          <w:fldChar w:fldCharType="separate"/>
        </w:r>
        <w:r w:rsidR="00CC6261">
          <w:rPr>
            <w:noProof/>
            <w:webHidden/>
          </w:rPr>
          <w:t>27</w:t>
        </w:r>
        <w:r w:rsidR="00CB6A38">
          <w:rPr>
            <w:noProof/>
            <w:webHidden/>
          </w:rPr>
          <w:fldChar w:fldCharType="end"/>
        </w:r>
      </w:hyperlink>
    </w:p>
    <w:p w14:paraId="09FB7BE2" w14:textId="23F6E6A1"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0" w:history="1">
        <w:r w:rsidR="00CB6A38" w:rsidRPr="007A6AD9">
          <w:rPr>
            <w:rStyle w:val="Hyperlink"/>
            <w:noProof/>
          </w:rPr>
          <w:t>4.3.1.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Logovi izvršavanja</w:t>
        </w:r>
        <w:r w:rsidR="00CB6A38">
          <w:rPr>
            <w:noProof/>
            <w:webHidden/>
          </w:rPr>
          <w:tab/>
        </w:r>
        <w:r w:rsidR="00CB6A38">
          <w:rPr>
            <w:noProof/>
            <w:webHidden/>
          </w:rPr>
          <w:fldChar w:fldCharType="begin"/>
        </w:r>
        <w:r w:rsidR="00CB6A38">
          <w:rPr>
            <w:noProof/>
            <w:webHidden/>
          </w:rPr>
          <w:instrText xml:space="preserve"> PAGEREF _Toc150644390 \h </w:instrText>
        </w:r>
        <w:r w:rsidR="00CB6A38">
          <w:rPr>
            <w:noProof/>
            <w:webHidden/>
          </w:rPr>
        </w:r>
        <w:r w:rsidR="00CB6A38">
          <w:rPr>
            <w:noProof/>
            <w:webHidden/>
          </w:rPr>
          <w:fldChar w:fldCharType="separate"/>
        </w:r>
        <w:r w:rsidR="00CC6261">
          <w:rPr>
            <w:noProof/>
            <w:webHidden/>
          </w:rPr>
          <w:t>27</w:t>
        </w:r>
        <w:r w:rsidR="00CB6A38">
          <w:rPr>
            <w:noProof/>
            <w:webHidden/>
          </w:rPr>
          <w:fldChar w:fldCharType="end"/>
        </w:r>
      </w:hyperlink>
    </w:p>
    <w:p w14:paraId="0FCC3857" w14:textId="0F1400D1"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1" w:history="1">
        <w:r w:rsidR="00CB6A38" w:rsidRPr="007A6AD9">
          <w:rPr>
            <w:rStyle w:val="Hyperlink"/>
            <w:noProof/>
          </w:rPr>
          <w:t>4.3.2.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Grafici ubrzanja</w:t>
        </w:r>
        <w:r w:rsidR="00CB6A38">
          <w:rPr>
            <w:noProof/>
            <w:webHidden/>
          </w:rPr>
          <w:tab/>
        </w:r>
        <w:r w:rsidR="00CB6A38">
          <w:rPr>
            <w:noProof/>
            <w:webHidden/>
          </w:rPr>
          <w:fldChar w:fldCharType="begin"/>
        </w:r>
        <w:r w:rsidR="00CB6A38">
          <w:rPr>
            <w:noProof/>
            <w:webHidden/>
          </w:rPr>
          <w:instrText xml:space="preserve"> PAGEREF _Toc150644391 \h </w:instrText>
        </w:r>
        <w:r w:rsidR="00CB6A38">
          <w:rPr>
            <w:noProof/>
            <w:webHidden/>
          </w:rPr>
        </w:r>
        <w:r w:rsidR="00CB6A38">
          <w:rPr>
            <w:noProof/>
            <w:webHidden/>
          </w:rPr>
          <w:fldChar w:fldCharType="separate"/>
        </w:r>
        <w:r w:rsidR="00CC6261">
          <w:rPr>
            <w:noProof/>
            <w:webHidden/>
          </w:rPr>
          <w:t>27</w:t>
        </w:r>
        <w:r w:rsidR="00CB6A38">
          <w:rPr>
            <w:noProof/>
            <w:webHidden/>
          </w:rPr>
          <w:fldChar w:fldCharType="end"/>
        </w:r>
      </w:hyperlink>
    </w:p>
    <w:p w14:paraId="289A0DAA" w14:textId="1FB9B901"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2" w:history="1">
        <w:r w:rsidR="00CB6A38" w:rsidRPr="007A6AD9">
          <w:rPr>
            <w:rStyle w:val="Hyperlink"/>
            <w:noProof/>
            <w:lang w:val="sr-Latn-RS"/>
          </w:rPr>
          <w:t>4.3.3.</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 dobijenih re</w:t>
        </w:r>
        <w:r w:rsidR="00CB6A38" w:rsidRPr="007A6AD9">
          <w:rPr>
            <w:rStyle w:val="Hyperlink"/>
            <w:noProof/>
            <w:lang w:val="sr-Latn-RS"/>
          </w:rPr>
          <w:t>zultata</w:t>
        </w:r>
        <w:r w:rsidR="00CB6A38">
          <w:rPr>
            <w:noProof/>
            <w:webHidden/>
          </w:rPr>
          <w:tab/>
        </w:r>
        <w:r w:rsidR="00CB6A38">
          <w:rPr>
            <w:noProof/>
            <w:webHidden/>
          </w:rPr>
          <w:fldChar w:fldCharType="begin"/>
        </w:r>
        <w:r w:rsidR="00CB6A38">
          <w:rPr>
            <w:noProof/>
            <w:webHidden/>
          </w:rPr>
          <w:instrText xml:space="preserve"> PAGEREF _Toc150644392 \h </w:instrText>
        </w:r>
        <w:r w:rsidR="00CB6A38">
          <w:rPr>
            <w:noProof/>
            <w:webHidden/>
          </w:rPr>
        </w:r>
        <w:r w:rsidR="00CB6A38">
          <w:rPr>
            <w:noProof/>
            <w:webHidden/>
          </w:rPr>
          <w:fldChar w:fldCharType="separate"/>
        </w:r>
        <w:r w:rsidR="00CC6261">
          <w:rPr>
            <w:noProof/>
            <w:webHidden/>
          </w:rPr>
          <w:t>29</w:t>
        </w:r>
        <w:r w:rsidR="00CB6A38">
          <w:rPr>
            <w:noProof/>
            <w:webHidden/>
          </w:rPr>
          <w:fldChar w:fldCharType="end"/>
        </w:r>
      </w:hyperlink>
    </w:p>
    <w:p w14:paraId="390B051B" w14:textId="654F95F2" w:rsidR="00CB6A38"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93" w:history="1">
        <w:r w:rsidR="00CB6A38" w:rsidRPr="007A6AD9">
          <w:rPr>
            <w:rStyle w:val="Hyperlink"/>
            <w:noProof/>
          </w:rPr>
          <w:t>5.</w:t>
        </w:r>
        <w:r w:rsidR="00CB6A38">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B6A38" w:rsidRPr="007A6AD9">
          <w:rPr>
            <w:rStyle w:val="Hyperlink"/>
            <w:noProof/>
            <w:lang w:val="sr-Latn-RS"/>
          </w:rPr>
          <w:t>Problem 5 – Generisanje elemenata Halton Quasi Monte Carlo sekvence sa direktivama za podelu posla (worksharing direktivama)</w:t>
        </w:r>
        <w:r w:rsidR="00CB6A38">
          <w:rPr>
            <w:noProof/>
            <w:webHidden/>
          </w:rPr>
          <w:tab/>
        </w:r>
        <w:r w:rsidR="00CB6A38">
          <w:rPr>
            <w:noProof/>
            <w:webHidden/>
          </w:rPr>
          <w:fldChar w:fldCharType="begin"/>
        </w:r>
        <w:r w:rsidR="00CB6A38">
          <w:rPr>
            <w:noProof/>
            <w:webHidden/>
          </w:rPr>
          <w:instrText xml:space="preserve"> PAGEREF _Toc150644393 \h </w:instrText>
        </w:r>
        <w:r w:rsidR="00CB6A38">
          <w:rPr>
            <w:noProof/>
            <w:webHidden/>
          </w:rPr>
        </w:r>
        <w:r w:rsidR="00CB6A38">
          <w:rPr>
            <w:noProof/>
            <w:webHidden/>
          </w:rPr>
          <w:fldChar w:fldCharType="separate"/>
        </w:r>
        <w:r w:rsidR="00CC6261">
          <w:rPr>
            <w:noProof/>
            <w:webHidden/>
          </w:rPr>
          <w:t>30</w:t>
        </w:r>
        <w:r w:rsidR="00CB6A38">
          <w:rPr>
            <w:noProof/>
            <w:webHidden/>
          </w:rPr>
          <w:fldChar w:fldCharType="end"/>
        </w:r>
      </w:hyperlink>
    </w:p>
    <w:p w14:paraId="76CFA82F" w14:textId="42894D36"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4" w:history="1">
        <w:r w:rsidR="00CB6A38" w:rsidRPr="007A6AD9">
          <w:rPr>
            <w:rStyle w:val="Hyperlink"/>
            <w:noProof/>
          </w:rPr>
          <w:t>5.1.</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Tekst problema</w:t>
        </w:r>
        <w:r w:rsidR="00CB6A38">
          <w:rPr>
            <w:noProof/>
            <w:webHidden/>
          </w:rPr>
          <w:tab/>
        </w:r>
        <w:r w:rsidR="00CB6A38">
          <w:rPr>
            <w:noProof/>
            <w:webHidden/>
          </w:rPr>
          <w:fldChar w:fldCharType="begin"/>
        </w:r>
        <w:r w:rsidR="00CB6A38">
          <w:rPr>
            <w:noProof/>
            <w:webHidden/>
          </w:rPr>
          <w:instrText xml:space="preserve"> PAGEREF _Toc150644394 \h </w:instrText>
        </w:r>
        <w:r w:rsidR="00CB6A38">
          <w:rPr>
            <w:noProof/>
            <w:webHidden/>
          </w:rPr>
        </w:r>
        <w:r w:rsidR="00CB6A38">
          <w:rPr>
            <w:noProof/>
            <w:webHidden/>
          </w:rPr>
          <w:fldChar w:fldCharType="separate"/>
        </w:r>
        <w:r w:rsidR="00CC6261">
          <w:rPr>
            <w:noProof/>
            <w:webHidden/>
          </w:rPr>
          <w:t>30</w:t>
        </w:r>
        <w:r w:rsidR="00CB6A38">
          <w:rPr>
            <w:noProof/>
            <w:webHidden/>
          </w:rPr>
          <w:fldChar w:fldCharType="end"/>
        </w:r>
      </w:hyperlink>
    </w:p>
    <w:p w14:paraId="177408F0" w14:textId="1A2C72F1"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5" w:history="1">
        <w:r w:rsidR="00CB6A38" w:rsidRPr="007A6AD9">
          <w:rPr>
            <w:rStyle w:val="Hyperlink"/>
            <w:noProof/>
          </w:rPr>
          <w:t>5.2.</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Delovi koje treba paralelizovati</w:t>
        </w:r>
        <w:r w:rsidR="00CB6A38">
          <w:rPr>
            <w:noProof/>
            <w:webHidden/>
          </w:rPr>
          <w:tab/>
        </w:r>
        <w:r w:rsidR="00CB6A38">
          <w:rPr>
            <w:noProof/>
            <w:webHidden/>
          </w:rPr>
          <w:fldChar w:fldCharType="begin"/>
        </w:r>
        <w:r w:rsidR="00CB6A38">
          <w:rPr>
            <w:noProof/>
            <w:webHidden/>
          </w:rPr>
          <w:instrText xml:space="preserve"> PAGEREF _Toc150644395 \h </w:instrText>
        </w:r>
        <w:r w:rsidR="00CB6A38">
          <w:rPr>
            <w:noProof/>
            <w:webHidden/>
          </w:rPr>
        </w:r>
        <w:r w:rsidR="00CB6A38">
          <w:rPr>
            <w:noProof/>
            <w:webHidden/>
          </w:rPr>
          <w:fldChar w:fldCharType="separate"/>
        </w:r>
        <w:r w:rsidR="00CC6261">
          <w:rPr>
            <w:noProof/>
            <w:webHidden/>
          </w:rPr>
          <w:t>31</w:t>
        </w:r>
        <w:r w:rsidR="00CB6A38">
          <w:rPr>
            <w:noProof/>
            <w:webHidden/>
          </w:rPr>
          <w:fldChar w:fldCharType="end"/>
        </w:r>
      </w:hyperlink>
    </w:p>
    <w:p w14:paraId="5987AE63" w14:textId="25441433"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6" w:history="1">
        <w:r w:rsidR="00CB6A38" w:rsidRPr="007A6AD9">
          <w:rPr>
            <w:rStyle w:val="Hyperlink"/>
            <w:noProof/>
          </w:rPr>
          <w:t>5.2.1.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w:t>
        </w:r>
        <w:r w:rsidR="00CB6A38">
          <w:rPr>
            <w:noProof/>
            <w:webHidden/>
          </w:rPr>
          <w:tab/>
        </w:r>
        <w:r w:rsidR="00CB6A38">
          <w:rPr>
            <w:noProof/>
            <w:webHidden/>
          </w:rPr>
          <w:fldChar w:fldCharType="begin"/>
        </w:r>
        <w:r w:rsidR="00CB6A38">
          <w:rPr>
            <w:noProof/>
            <w:webHidden/>
          </w:rPr>
          <w:instrText xml:space="preserve"> PAGEREF _Toc150644396 \h </w:instrText>
        </w:r>
        <w:r w:rsidR="00CB6A38">
          <w:rPr>
            <w:noProof/>
            <w:webHidden/>
          </w:rPr>
        </w:r>
        <w:r w:rsidR="00CB6A38">
          <w:rPr>
            <w:noProof/>
            <w:webHidden/>
          </w:rPr>
          <w:fldChar w:fldCharType="separate"/>
        </w:r>
        <w:r w:rsidR="00CC6261">
          <w:rPr>
            <w:noProof/>
            <w:webHidden/>
          </w:rPr>
          <w:t>31</w:t>
        </w:r>
        <w:r w:rsidR="00CB6A38">
          <w:rPr>
            <w:noProof/>
            <w:webHidden/>
          </w:rPr>
          <w:fldChar w:fldCharType="end"/>
        </w:r>
      </w:hyperlink>
    </w:p>
    <w:p w14:paraId="4539E594" w14:textId="6C41EFC9"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7" w:history="1">
        <w:r w:rsidR="00CB6A38" w:rsidRPr="007A6AD9">
          <w:rPr>
            <w:rStyle w:val="Hyperlink"/>
            <w:noProof/>
          </w:rPr>
          <w:t>5.2.2.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Način paralelizacije</w:t>
        </w:r>
        <w:r w:rsidR="00CB6A38">
          <w:rPr>
            <w:noProof/>
            <w:webHidden/>
          </w:rPr>
          <w:tab/>
        </w:r>
        <w:r w:rsidR="00CB6A38">
          <w:rPr>
            <w:noProof/>
            <w:webHidden/>
          </w:rPr>
          <w:fldChar w:fldCharType="begin"/>
        </w:r>
        <w:r w:rsidR="00CB6A38">
          <w:rPr>
            <w:noProof/>
            <w:webHidden/>
          </w:rPr>
          <w:instrText xml:space="preserve"> PAGEREF _Toc150644397 \h </w:instrText>
        </w:r>
        <w:r w:rsidR="00CB6A38">
          <w:rPr>
            <w:noProof/>
            <w:webHidden/>
          </w:rPr>
        </w:r>
        <w:r w:rsidR="00CB6A38">
          <w:rPr>
            <w:noProof/>
            <w:webHidden/>
          </w:rPr>
          <w:fldChar w:fldCharType="separate"/>
        </w:r>
        <w:r w:rsidR="00CC6261">
          <w:rPr>
            <w:noProof/>
            <w:webHidden/>
          </w:rPr>
          <w:t>31</w:t>
        </w:r>
        <w:r w:rsidR="00CB6A38">
          <w:rPr>
            <w:noProof/>
            <w:webHidden/>
          </w:rPr>
          <w:fldChar w:fldCharType="end"/>
        </w:r>
      </w:hyperlink>
    </w:p>
    <w:p w14:paraId="592941E5" w14:textId="5C35A19C" w:rsidR="00CB6A38"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8" w:history="1">
        <w:r w:rsidR="00CB6A38" w:rsidRPr="007A6AD9">
          <w:rPr>
            <w:rStyle w:val="Hyperlink"/>
            <w:noProof/>
          </w:rPr>
          <w:t>5.3.</w:t>
        </w:r>
        <w:r w:rsidR="00CB6A38">
          <w:rPr>
            <w:rFonts w:asciiTheme="minorHAnsi" w:eastAsiaTheme="minorEastAsia" w:hAnsiTheme="minorHAnsi" w:cstheme="minorBidi"/>
            <w:smallCaps w:val="0"/>
            <w:noProof/>
            <w:kern w:val="2"/>
            <w:sz w:val="22"/>
            <w:szCs w:val="22"/>
            <w:lang w:val="sr-Latn-RS" w:eastAsia="sr-Latn-RS"/>
            <w14:ligatures w14:val="standardContextual"/>
          </w:rPr>
          <w:tab/>
        </w:r>
        <w:r w:rsidR="00CB6A38" w:rsidRPr="007A6AD9">
          <w:rPr>
            <w:rStyle w:val="Hyperlink"/>
            <w:noProof/>
          </w:rPr>
          <w:t>Rezultati</w:t>
        </w:r>
        <w:r w:rsidR="00CB6A38">
          <w:rPr>
            <w:noProof/>
            <w:webHidden/>
          </w:rPr>
          <w:tab/>
        </w:r>
        <w:r w:rsidR="00CB6A38">
          <w:rPr>
            <w:noProof/>
            <w:webHidden/>
          </w:rPr>
          <w:fldChar w:fldCharType="begin"/>
        </w:r>
        <w:r w:rsidR="00CB6A38">
          <w:rPr>
            <w:noProof/>
            <w:webHidden/>
          </w:rPr>
          <w:instrText xml:space="preserve"> PAGEREF _Toc150644398 \h </w:instrText>
        </w:r>
        <w:r w:rsidR="00CB6A38">
          <w:rPr>
            <w:noProof/>
            <w:webHidden/>
          </w:rPr>
        </w:r>
        <w:r w:rsidR="00CB6A38">
          <w:rPr>
            <w:noProof/>
            <w:webHidden/>
          </w:rPr>
          <w:fldChar w:fldCharType="separate"/>
        </w:r>
        <w:r w:rsidR="00CC6261">
          <w:rPr>
            <w:noProof/>
            <w:webHidden/>
          </w:rPr>
          <w:t>34</w:t>
        </w:r>
        <w:r w:rsidR="00CB6A38">
          <w:rPr>
            <w:noProof/>
            <w:webHidden/>
          </w:rPr>
          <w:fldChar w:fldCharType="end"/>
        </w:r>
      </w:hyperlink>
    </w:p>
    <w:p w14:paraId="1ED1D3F2" w14:textId="790E1E05"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9" w:history="1">
        <w:r w:rsidR="00CB6A38" w:rsidRPr="007A6AD9">
          <w:rPr>
            <w:rStyle w:val="Hyperlink"/>
            <w:noProof/>
          </w:rPr>
          <w:t>5.3.1.</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Logovi izvršavanja</w:t>
        </w:r>
        <w:r w:rsidR="00CB6A38">
          <w:rPr>
            <w:noProof/>
            <w:webHidden/>
          </w:rPr>
          <w:tab/>
        </w:r>
        <w:r w:rsidR="00CB6A38">
          <w:rPr>
            <w:noProof/>
            <w:webHidden/>
          </w:rPr>
          <w:fldChar w:fldCharType="begin"/>
        </w:r>
        <w:r w:rsidR="00CB6A38">
          <w:rPr>
            <w:noProof/>
            <w:webHidden/>
          </w:rPr>
          <w:instrText xml:space="preserve"> PAGEREF _Toc150644399 \h </w:instrText>
        </w:r>
        <w:r w:rsidR="00CB6A38">
          <w:rPr>
            <w:noProof/>
            <w:webHidden/>
          </w:rPr>
        </w:r>
        <w:r w:rsidR="00CB6A38">
          <w:rPr>
            <w:noProof/>
            <w:webHidden/>
          </w:rPr>
          <w:fldChar w:fldCharType="separate"/>
        </w:r>
        <w:r w:rsidR="00CC6261">
          <w:rPr>
            <w:noProof/>
            <w:webHidden/>
          </w:rPr>
          <w:t>34</w:t>
        </w:r>
        <w:r w:rsidR="00CB6A38">
          <w:rPr>
            <w:noProof/>
            <w:webHidden/>
          </w:rPr>
          <w:fldChar w:fldCharType="end"/>
        </w:r>
      </w:hyperlink>
    </w:p>
    <w:p w14:paraId="72BCB803" w14:textId="535204F1"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400" w:history="1">
        <w:r w:rsidR="00CB6A38" w:rsidRPr="007A6AD9">
          <w:rPr>
            <w:rStyle w:val="Hyperlink"/>
            <w:noProof/>
          </w:rPr>
          <w:t>5.3.2.</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Grafici ubrzanja</w:t>
        </w:r>
        <w:r w:rsidR="00CB6A38">
          <w:rPr>
            <w:noProof/>
            <w:webHidden/>
          </w:rPr>
          <w:tab/>
        </w:r>
        <w:r w:rsidR="00CB6A38">
          <w:rPr>
            <w:noProof/>
            <w:webHidden/>
          </w:rPr>
          <w:fldChar w:fldCharType="begin"/>
        </w:r>
        <w:r w:rsidR="00CB6A38">
          <w:rPr>
            <w:noProof/>
            <w:webHidden/>
          </w:rPr>
          <w:instrText xml:space="preserve"> PAGEREF _Toc150644400 \h </w:instrText>
        </w:r>
        <w:r w:rsidR="00CB6A38">
          <w:rPr>
            <w:noProof/>
            <w:webHidden/>
          </w:rPr>
        </w:r>
        <w:r w:rsidR="00CB6A38">
          <w:rPr>
            <w:noProof/>
            <w:webHidden/>
          </w:rPr>
          <w:fldChar w:fldCharType="separate"/>
        </w:r>
        <w:r w:rsidR="00CC6261">
          <w:rPr>
            <w:noProof/>
            <w:webHidden/>
          </w:rPr>
          <w:t>35</w:t>
        </w:r>
        <w:r w:rsidR="00CB6A38">
          <w:rPr>
            <w:noProof/>
            <w:webHidden/>
          </w:rPr>
          <w:fldChar w:fldCharType="end"/>
        </w:r>
      </w:hyperlink>
    </w:p>
    <w:p w14:paraId="4CEC47C5" w14:textId="33815D2B" w:rsidR="00CB6A38"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401" w:history="1">
        <w:r w:rsidR="00CB6A38" w:rsidRPr="007A6AD9">
          <w:rPr>
            <w:rStyle w:val="Hyperlink"/>
            <w:noProof/>
            <w:lang w:val="sr-Latn-RS"/>
          </w:rPr>
          <w:t>5.3.3.</w:t>
        </w:r>
        <w:r w:rsidR="00CB6A38">
          <w:rPr>
            <w:rFonts w:asciiTheme="minorHAnsi" w:eastAsiaTheme="minorEastAsia" w:hAnsiTheme="minorHAnsi" w:cstheme="minorBidi"/>
            <w:i w:val="0"/>
            <w:iCs w:val="0"/>
            <w:noProof/>
            <w:kern w:val="2"/>
            <w:sz w:val="22"/>
            <w:szCs w:val="22"/>
            <w:lang w:val="sr-Latn-RS" w:eastAsia="sr-Latn-RS"/>
            <w14:ligatures w14:val="standardContextual"/>
          </w:rPr>
          <w:tab/>
        </w:r>
        <w:r w:rsidR="00CB6A38" w:rsidRPr="007A6AD9">
          <w:rPr>
            <w:rStyle w:val="Hyperlink"/>
            <w:noProof/>
          </w:rPr>
          <w:t>Diskusija dobijenih re</w:t>
        </w:r>
        <w:r w:rsidR="00CB6A38" w:rsidRPr="007A6AD9">
          <w:rPr>
            <w:rStyle w:val="Hyperlink"/>
            <w:noProof/>
            <w:lang w:val="sr-Latn-RS"/>
          </w:rPr>
          <w:t>zultata</w:t>
        </w:r>
        <w:r w:rsidR="00CB6A38">
          <w:rPr>
            <w:noProof/>
            <w:webHidden/>
          </w:rPr>
          <w:tab/>
        </w:r>
        <w:r w:rsidR="00CB6A38">
          <w:rPr>
            <w:noProof/>
            <w:webHidden/>
          </w:rPr>
          <w:fldChar w:fldCharType="begin"/>
        </w:r>
        <w:r w:rsidR="00CB6A38">
          <w:rPr>
            <w:noProof/>
            <w:webHidden/>
          </w:rPr>
          <w:instrText xml:space="preserve"> PAGEREF _Toc150644401 \h </w:instrText>
        </w:r>
        <w:r w:rsidR="00CB6A38">
          <w:rPr>
            <w:noProof/>
            <w:webHidden/>
          </w:rPr>
        </w:r>
        <w:r w:rsidR="00CB6A38">
          <w:rPr>
            <w:noProof/>
            <w:webHidden/>
          </w:rPr>
          <w:fldChar w:fldCharType="separate"/>
        </w:r>
        <w:r w:rsidR="00CC6261">
          <w:rPr>
            <w:noProof/>
            <w:webHidden/>
          </w:rPr>
          <w:t>37</w:t>
        </w:r>
        <w:r w:rsidR="00CB6A38">
          <w:rPr>
            <w:noProof/>
            <w:webHidden/>
          </w:rPr>
          <w:fldChar w:fldCharType="end"/>
        </w:r>
      </w:hyperlink>
    </w:p>
    <w:p w14:paraId="58802911" w14:textId="1F8A3400"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150644357"/>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1"/>
    </w:p>
    <w:p w14:paraId="2A5A3D24" w14:textId="77777777" w:rsidR="008C6536" w:rsidRDefault="008C6536" w:rsidP="008C6536">
      <w:pPr>
        <w:pStyle w:val="IInivonaslova-Potpoglavlje"/>
      </w:pPr>
      <w:bookmarkStart w:id="3" w:name="_Toc150644358"/>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0644359"/>
      <w:r>
        <w:t>Delovi koje treba paralelizovati</w:t>
      </w:r>
      <w:bookmarkEnd w:id="4"/>
    </w:p>
    <w:p w14:paraId="1972BD0B" w14:textId="77777777" w:rsidR="00F06BB2" w:rsidRDefault="008C6536" w:rsidP="008C6536">
      <w:pPr>
        <w:pStyle w:val="IIInivonaslova-Odeljak"/>
      </w:pPr>
      <w:bookmarkStart w:id="5" w:name="_Toc150644360"/>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0644361"/>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0644362"/>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0644363"/>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0644364"/>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2"/>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2" w:name="_Toc150644365"/>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w:t>
      </w:r>
      <w:r>
        <w:rPr>
          <w:lang w:val="sr-Latn-RS"/>
        </w:rPr>
        <w:lastRenderedPageBreak/>
        <w:t>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3" w:name="_Toc150644366"/>
      <w:r>
        <w:rPr>
          <w:lang w:val="sr-Latn-RS"/>
        </w:rPr>
        <w:lastRenderedPageBreak/>
        <w:t>Problem 2 – Izračunavanje aritmetičkih brojeva korišćenjem koncepta poslova (tasks)</w:t>
      </w:r>
      <w:bookmarkEnd w:id="13"/>
    </w:p>
    <w:p w14:paraId="2149E27A" w14:textId="77777777" w:rsidR="00027D21" w:rsidRDefault="00027D21" w:rsidP="00027D21">
      <w:pPr>
        <w:pStyle w:val="IInivonaslova-Potpoglavlje"/>
      </w:pPr>
      <w:bookmarkStart w:id="14" w:name="_Toc150644367"/>
      <w:r>
        <w:t>Tekst problema</w:t>
      </w:r>
      <w:bookmarkEnd w:id="14"/>
    </w:p>
    <w:p w14:paraId="2BAA2178" w14:textId="72CA740A" w:rsidR="000C148C" w:rsidRPr="000C148C" w:rsidRDefault="000C148C" w:rsidP="000C148C">
      <w:pPr>
        <w:pStyle w:val="Osnovnitekst"/>
      </w:pPr>
      <w:r>
        <w:t>Rešiti prethodni problem korišćenjem koncepta poslova (tasks). Obratiti pažnju na eventualnu potrebu za sinhronizacijom i granularnost poslova. Program testirati sa parametrima koji su dati u run skripti.</w:t>
      </w:r>
    </w:p>
    <w:p w14:paraId="5AAED784" w14:textId="35244C85" w:rsidR="00D15123" w:rsidRPr="009D5AC6" w:rsidRDefault="00027D21" w:rsidP="009D5AC6">
      <w:pPr>
        <w:pStyle w:val="IInivonaslova-Potpoglavlje"/>
      </w:pPr>
      <w:bookmarkStart w:id="15" w:name="_Toc150644368"/>
      <w:r>
        <w:t>Delovi koje treba paralelizovati</w:t>
      </w:r>
      <w:bookmarkEnd w:id="15"/>
    </w:p>
    <w:p w14:paraId="17648C83" w14:textId="77777777" w:rsidR="00027D21" w:rsidRDefault="00027D21" w:rsidP="00027D21">
      <w:pPr>
        <w:pStyle w:val="IIInivonaslova-Odeljak"/>
      </w:pPr>
      <w:bookmarkStart w:id="16" w:name="_Toc150644369"/>
      <w:r>
        <w:t>Diskusija</w:t>
      </w:r>
      <w:bookmarkEnd w:id="16"/>
      <w:r>
        <w:t xml:space="preserve"> </w:t>
      </w:r>
    </w:p>
    <w:p w14:paraId="090481BF" w14:textId="516A7F1D" w:rsidR="0051495D" w:rsidRPr="0051495D" w:rsidRDefault="0051495D" w:rsidP="0051495D">
      <w:pPr>
        <w:pStyle w:val="Osnovnitekst"/>
        <w:rPr>
          <w:lang w:val="sr-Latn-RS"/>
        </w:rPr>
      </w:pPr>
      <w:r>
        <w:t>Va</w:t>
      </w:r>
      <w:r>
        <w:rPr>
          <w:lang w:val="sr-Latn-RS"/>
        </w:rPr>
        <w:t>ži sve isto kao u poglavlju 1.2.1</w:t>
      </w:r>
      <w:r w:rsidR="004045EA">
        <w:rPr>
          <w:lang w:val="sr-Latn-RS"/>
        </w:rPr>
        <w:t>, osim što sada želimo da isti problem uradimo na drugačiji način, koristeći koncept poslova (task-ova)</w:t>
      </w:r>
      <w:r>
        <w:rPr>
          <w:lang w:val="sr-Latn-RS"/>
        </w:rPr>
        <w:t>.</w:t>
      </w:r>
    </w:p>
    <w:p w14:paraId="3FB06147" w14:textId="77777777" w:rsidR="00027D21" w:rsidRDefault="00027D21" w:rsidP="00027D21">
      <w:pPr>
        <w:pStyle w:val="IIInivonaslova-Odeljak"/>
      </w:pPr>
      <w:bookmarkStart w:id="17" w:name="_Toc150644370"/>
      <w:r>
        <w:t>Način paralelizacije</w:t>
      </w:r>
      <w:bookmarkEnd w:id="17"/>
    </w:p>
    <w:p w14:paraId="63CAAF2A" w14:textId="34D976A7" w:rsidR="00935911" w:rsidRDefault="00356872" w:rsidP="00935911">
      <w:pPr>
        <w:pStyle w:val="Osnovnitekst"/>
      </w:pPr>
      <w:r>
        <w:rPr>
          <w:noProof/>
        </w:rPr>
        <w:drawing>
          <wp:inline distT="0" distB="0" distL="0" distR="0" wp14:anchorId="15A9C09C" wp14:editId="3BFF4744">
            <wp:extent cx="6120130" cy="4436110"/>
            <wp:effectExtent l="0" t="0" r="0" b="2540"/>
            <wp:docPr id="144877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5673"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inline>
        </w:drawing>
      </w:r>
    </w:p>
    <w:p w14:paraId="129BA6EA" w14:textId="5D300E72" w:rsidR="00E63F05" w:rsidRPr="00935911" w:rsidRDefault="00E63F05" w:rsidP="00935911">
      <w:pPr>
        <w:pStyle w:val="Osnovnitekst"/>
      </w:pPr>
      <w:r>
        <w:lastRenderedPageBreak/>
        <w:t xml:space="preserve">U ovom problemu je paralelizacija </w:t>
      </w:r>
      <w:r w:rsidR="0081429C">
        <w:t xml:space="preserve">urađena pomoću koncepta </w:t>
      </w:r>
      <w:r w:rsidR="00126ADC">
        <w:t>poslova (task-ova)</w:t>
      </w:r>
      <w:r w:rsidR="00385BD2">
        <w:t xml:space="preserve"> pošto je to eksplicitno traženo.</w:t>
      </w:r>
      <w:r w:rsidR="00B9493C">
        <w:t xml:space="preserve"> Ovde smo se uverili na praktičnom primeru koliko je važno paziti da se ne generiše previše task-ova pošto se program drastično usporio kada smo pokušali da napravimo po task za svaku iteraciju for petlje iz prošlog primera.</w:t>
      </w:r>
      <w:r w:rsidR="00B01025">
        <w:t xml:space="preserve"> Zato smo se odlučili da ukupan broj iteracija podelimo na </w:t>
      </w:r>
      <w:r w:rsidR="00981718">
        <w:t>jednake delove (samo će jedan deo biti drugačije veličine u odnosu na ostale u slučaju kada ukupan broj iteracija nije deljiv sa brojem niti koje se koriste)</w:t>
      </w:r>
      <w:r w:rsidR="00EA01CB">
        <w:t>, i da takve delove koji se sastoje iz više iteracija upakujemo u task-ove</w:t>
      </w:r>
      <w:r w:rsidR="00981718">
        <w:t>.</w:t>
      </w:r>
      <w:r w:rsidR="00B975FC">
        <w:t xml:space="preserve"> Na ovaj način će uvek biti generisan broj task-ova koji je manji ili jednak broju niti, i na taj način su smanjeni režijski troškovi koje stvara proizvodnja task-ova, a i ovako će uvek moći svi napravljeni task-ovi da se zaista izvršavaju </w:t>
      </w:r>
      <w:r w:rsidR="00C57FC0">
        <w:t>paralelno</w:t>
      </w:r>
      <w:r w:rsidR="00B975FC">
        <w:t>.</w:t>
      </w:r>
      <w:r w:rsidR="001819FD">
        <w:t xml:space="preserve"> Naravno, ovakva implementacija se pokazala odličnom jer su postignuti rezultati koji su lošiji </w:t>
      </w:r>
      <w:r w:rsidR="00976296">
        <w:t>u odnosu na one</w:t>
      </w:r>
      <w:r w:rsidR="001819FD">
        <w:t xml:space="preserve"> kada je problem bio rešen pomoću ugrađene for direktive za raspodelu posla – ovo je skroz u redu pošto je logično da će for direktiva efikasnije uraditi raspodelu posla pravilne for petlje u odnosu na ručnu raspodelu posla pomoću taskova.</w:t>
      </w:r>
    </w:p>
    <w:p w14:paraId="0B2457B4" w14:textId="77777777" w:rsidR="00027D21" w:rsidRDefault="00027D21" w:rsidP="00027D21">
      <w:pPr>
        <w:pStyle w:val="IInivonaslova-Potpoglavlje"/>
      </w:pPr>
      <w:bookmarkStart w:id="18" w:name="_Toc150644371"/>
      <w:r>
        <w:t>Rezultati</w:t>
      </w:r>
      <w:bookmarkEnd w:id="18"/>
    </w:p>
    <w:p w14:paraId="680059F9" w14:textId="073E9161" w:rsidR="00157A53" w:rsidRDefault="00027D21" w:rsidP="00157A53">
      <w:pPr>
        <w:pStyle w:val="IIInivonaslova-Odeljak"/>
      </w:pPr>
      <w:bookmarkStart w:id="19" w:name="_Toc150644372"/>
      <w:r>
        <w:t>Logovi izvršavanja</w:t>
      </w:r>
      <w:bookmarkEnd w:id="19"/>
    </w:p>
    <w:p w14:paraId="490F01F1" w14:textId="77777777" w:rsidR="005625EE" w:rsidRDefault="005625EE" w:rsidP="005625EE">
      <w:pPr>
        <w:pStyle w:val="Programskikod"/>
      </w:pPr>
      <w:bookmarkStart w:id="20" w:name="_Hlk150636300"/>
      <w:r>
        <w:t>Sequential implementation execution time: 0.002867s</w:t>
      </w:r>
    </w:p>
    <w:p w14:paraId="5FCA56A3" w14:textId="77777777" w:rsidR="005625EE" w:rsidRDefault="005625EE" w:rsidP="005625EE">
      <w:pPr>
        <w:pStyle w:val="Programskikod"/>
      </w:pPr>
      <w:r>
        <w:t>Parallel implementation (one thread) execution time: 0.001425s</w:t>
      </w:r>
    </w:p>
    <w:p w14:paraId="706A8E1E" w14:textId="77777777" w:rsidR="005625EE" w:rsidRDefault="005625EE" w:rsidP="005625EE">
      <w:pPr>
        <w:pStyle w:val="Programskikod"/>
      </w:pPr>
      <w:r>
        <w:t>Test PASSED</w:t>
      </w:r>
    </w:p>
    <w:p w14:paraId="42DB0C1C" w14:textId="77777777" w:rsidR="005625EE" w:rsidRDefault="005625EE" w:rsidP="005625EE">
      <w:pPr>
        <w:pStyle w:val="Programskikod"/>
      </w:pPr>
      <w:r>
        <w:t>Parallel implementation (two threads) execution time: 0.000395s</w:t>
      </w:r>
    </w:p>
    <w:p w14:paraId="686C67B6" w14:textId="77777777" w:rsidR="005625EE" w:rsidRDefault="005625EE" w:rsidP="005625EE">
      <w:pPr>
        <w:pStyle w:val="Programskikod"/>
      </w:pPr>
      <w:r>
        <w:t>Test PASSED</w:t>
      </w:r>
    </w:p>
    <w:p w14:paraId="21D38D48" w14:textId="77777777" w:rsidR="005625EE" w:rsidRDefault="005625EE" w:rsidP="005625EE">
      <w:pPr>
        <w:pStyle w:val="Programskikod"/>
      </w:pPr>
      <w:r>
        <w:t>Parallel implementation (four threads) execution time: 0.000401s</w:t>
      </w:r>
    </w:p>
    <w:p w14:paraId="4BDFC6AB" w14:textId="77777777" w:rsidR="005625EE" w:rsidRDefault="005625EE" w:rsidP="005625EE">
      <w:pPr>
        <w:pStyle w:val="Programskikod"/>
      </w:pPr>
      <w:r>
        <w:t>Test PASSED</w:t>
      </w:r>
    </w:p>
    <w:p w14:paraId="62D55AD9" w14:textId="77777777" w:rsidR="005625EE" w:rsidRDefault="005625EE" w:rsidP="005625EE">
      <w:pPr>
        <w:pStyle w:val="Programskikod"/>
      </w:pPr>
      <w:r>
        <w:t>Parallel implementation (eight threads) execution time: 0.000427s</w:t>
      </w:r>
    </w:p>
    <w:p w14:paraId="14592B00" w14:textId="2E0B10AC" w:rsidR="00F76CC8" w:rsidRDefault="005625EE" w:rsidP="005625EE">
      <w:pPr>
        <w:pStyle w:val="Programskikod"/>
      </w:pPr>
      <w:r>
        <w:t>Test PASSED</w:t>
      </w:r>
    </w:p>
    <w:p w14:paraId="0CE98F43" w14:textId="13239A31" w:rsidR="00157A53" w:rsidRDefault="00157A53" w:rsidP="00157A53">
      <w:pPr>
        <w:pStyle w:val="Oznakaslike"/>
      </w:pPr>
      <w:r>
        <w:t xml:space="preserve">Izvršavanje komande </w:t>
      </w:r>
      <w:r w:rsidRPr="00A0520C">
        <w:t>./arithmetic 10000</w:t>
      </w:r>
      <w:r>
        <w:t xml:space="preserve"> </w:t>
      </w:r>
    </w:p>
    <w:bookmarkEnd w:id="20"/>
    <w:p w14:paraId="11320598" w14:textId="77777777" w:rsidR="00092CB6" w:rsidRDefault="00092CB6" w:rsidP="00092CB6">
      <w:pPr>
        <w:pStyle w:val="Osnovnitekst"/>
      </w:pPr>
    </w:p>
    <w:p w14:paraId="63B921DC" w14:textId="77777777" w:rsidR="00092CB6" w:rsidRDefault="00092CB6" w:rsidP="00092CB6">
      <w:pPr>
        <w:pStyle w:val="Osnovnitekst"/>
      </w:pPr>
    </w:p>
    <w:p w14:paraId="64D9CEFA" w14:textId="77777777" w:rsidR="00092CB6" w:rsidRDefault="00092CB6" w:rsidP="00092CB6">
      <w:pPr>
        <w:pStyle w:val="Osnovnitekst"/>
      </w:pPr>
    </w:p>
    <w:p w14:paraId="27429B12" w14:textId="77777777" w:rsidR="00092CB6" w:rsidRDefault="00092CB6" w:rsidP="00092CB6">
      <w:pPr>
        <w:pStyle w:val="Osnovnitekst"/>
      </w:pPr>
    </w:p>
    <w:p w14:paraId="603EACB2" w14:textId="77777777" w:rsidR="00092CB6" w:rsidRDefault="00092CB6" w:rsidP="00092CB6">
      <w:pPr>
        <w:pStyle w:val="Osnovnitekst"/>
      </w:pPr>
    </w:p>
    <w:p w14:paraId="05A705F4" w14:textId="77777777" w:rsidR="00092CB6" w:rsidRPr="00092CB6" w:rsidRDefault="00092CB6" w:rsidP="00092CB6">
      <w:pPr>
        <w:pStyle w:val="Osnovnitekst"/>
      </w:pPr>
    </w:p>
    <w:p w14:paraId="229C68B0" w14:textId="77777777" w:rsidR="0056160D" w:rsidRDefault="0056160D" w:rsidP="0056160D">
      <w:pPr>
        <w:pStyle w:val="Programskikod"/>
      </w:pPr>
      <w:r>
        <w:lastRenderedPageBreak/>
        <w:t>Sequential implementation execution time: 0.008377s</w:t>
      </w:r>
    </w:p>
    <w:p w14:paraId="6568E41A" w14:textId="77777777" w:rsidR="0056160D" w:rsidRDefault="0056160D" w:rsidP="0056160D">
      <w:pPr>
        <w:pStyle w:val="Programskikod"/>
      </w:pPr>
      <w:r>
        <w:t>Parallel implementation (one thread) execution time: 0.008601s</w:t>
      </w:r>
    </w:p>
    <w:p w14:paraId="0403B42F" w14:textId="77777777" w:rsidR="0056160D" w:rsidRDefault="0056160D" w:rsidP="0056160D">
      <w:pPr>
        <w:pStyle w:val="Programskikod"/>
      </w:pPr>
      <w:r>
        <w:t>Test PASSED</w:t>
      </w:r>
    </w:p>
    <w:p w14:paraId="1D24106B" w14:textId="77777777" w:rsidR="0056160D" w:rsidRDefault="0056160D" w:rsidP="0056160D">
      <w:pPr>
        <w:pStyle w:val="Programskikod"/>
      </w:pPr>
      <w:r>
        <w:t>Parallel implementation (two threads) execution time: 0.005047s</w:t>
      </w:r>
    </w:p>
    <w:p w14:paraId="0B96AC32" w14:textId="77777777" w:rsidR="0056160D" w:rsidRDefault="0056160D" w:rsidP="0056160D">
      <w:pPr>
        <w:pStyle w:val="Programskikod"/>
      </w:pPr>
      <w:r>
        <w:t>Test PASSED</w:t>
      </w:r>
    </w:p>
    <w:p w14:paraId="2E58AD0B" w14:textId="77777777" w:rsidR="0056160D" w:rsidRDefault="0056160D" w:rsidP="0056160D">
      <w:pPr>
        <w:pStyle w:val="Programskikod"/>
      </w:pPr>
      <w:r>
        <w:t>Parallel implementation (four threads) execution time: 0.003480s</w:t>
      </w:r>
    </w:p>
    <w:p w14:paraId="1AF33F4A" w14:textId="77777777" w:rsidR="0056160D" w:rsidRDefault="0056160D" w:rsidP="0056160D">
      <w:pPr>
        <w:pStyle w:val="Programskikod"/>
      </w:pPr>
      <w:r>
        <w:t>Test PASSED</w:t>
      </w:r>
    </w:p>
    <w:p w14:paraId="00CFA785" w14:textId="77777777" w:rsidR="0056160D" w:rsidRDefault="0056160D" w:rsidP="0056160D">
      <w:pPr>
        <w:pStyle w:val="Programskikod"/>
      </w:pPr>
      <w:r>
        <w:t>Parallel implementation (eight threads) execution time: 0.003172s</w:t>
      </w:r>
    </w:p>
    <w:p w14:paraId="44B417E1" w14:textId="395A3E2F" w:rsidR="00157A53" w:rsidRDefault="0056160D" w:rsidP="0056160D">
      <w:pPr>
        <w:pStyle w:val="Programskikod"/>
      </w:pPr>
      <w:r>
        <w:t>Test PASSED</w:t>
      </w:r>
    </w:p>
    <w:p w14:paraId="7EF4DF07" w14:textId="00D29C82" w:rsidR="00157A53" w:rsidRPr="00FB287C" w:rsidRDefault="00157A53" w:rsidP="00F12BA7">
      <w:pPr>
        <w:pStyle w:val="Oznakaslike"/>
      </w:pPr>
      <w:r>
        <w:t xml:space="preserve">Izvršavanje komande </w:t>
      </w:r>
      <w:r w:rsidRPr="00A0520C">
        <w:t>./arithmetic 10000</w:t>
      </w:r>
      <w:r>
        <w:t xml:space="preserve">0 </w:t>
      </w:r>
    </w:p>
    <w:p w14:paraId="7500F564" w14:textId="77777777" w:rsidR="004C6255" w:rsidRDefault="004C6255" w:rsidP="004C6255">
      <w:pPr>
        <w:pStyle w:val="Programskikod"/>
      </w:pPr>
      <w:r>
        <w:t>Sequential implementation execution time: 0.176871s</w:t>
      </w:r>
    </w:p>
    <w:p w14:paraId="40D2EFE5" w14:textId="77777777" w:rsidR="004C6255" w:rsidRDefault="004C6255" w:rsidP="004C6255">
      <w:pPr>
        <w:pStyle w:val="Programskikod"/>
      </w:pPr>
      <w:r>
        <w:t>Parallel implementation (one thread) execution time: 0.177571s</w:t>
      </w:r>
    </w:p>
    <w:p w14:paraId="7749F3B0" w14:textId="77777777" w:rsidR="004C6255" w:rsidRDefault="004C6255" w:rsidP="004C6255">
      <w:pPr>
        <w:pStyle w:val="Programskikod"/>
      </w:pPr>
      <w:r>
        <w:t>Test PASSED</w:t>
      </w:r>
    </w:p>
    <w:p w14:paraId="6B169C6C" w14:textId="77777777" w:rsidR="004C6255" w:rsidRDefault="004C6255" w:rsidP="004C6255">
      <w:pPr>
        <w:pStyle w:val="Programskikod"/>
      </w:pPr>
      <w:r>
        <w:t>Parallel implementation (two threads) execution time: 0.104079s</w:t>
      </w:r>
    </w:p>
    <w:p w14:paraId="5D7BD43E" w14:textId="77777777" w:rsidR="004C6255" w:rsidRDefault="004C6255" w:rsidP="004C6255">
      <w:pPr>
        <w:pStyle w:val="Programskikod"/>
      </w:pPr>
      <w:r>
        <w:t>Test PASSED</w:t>
      </w:r>
    </w:p>
    <w:p w14:paraId="728A35D9" w14:textId="77777777" w:rsidR="004C6255" w:rsidRDefault="004C6255" w:rsidP="004C6255">
      <w:pPr>
        <w:pStyle w:val="Programskikod"/>
      </w:pPr>
      <w:r>
        <w:t>Parallel implementation (four threads) execution time: 0.057059s</w:t>
      </w:r>
    </w:p>
    <w:p w14:paraId="3B40B22E" w14:textId="77777777" w:rsidR="004C6255" w:rsidRDefault="004C6255" w:rsidP="004C6255">
      <w:pPr>
        <w:pStyle w:val="Programskikod"/>
      </w:pPr>
      <w:r>
        <w:t>Test PASSED</w:t>
      </w:r>
    </w:p>
    <w:p w14:paraId="3C005B5D" w14:textId="77777777" w:rsidR="004C6255" w:rsidRDefault="004C6255" w:rsidP="004C6255">
      <w:pPr>
        <w:pStyle w:val="Programskikod"/>
      </w:pPr>
      <w:r>
        <w:t>Parallel implementation (eight threads) execution time: 0.037382s</w:t>
      </w:r>
    </w:p>
    <w:p w14:paraId="6D20B24B" w14:textId="74BDD1A7" w:rsidR="00157A53" w:rsidRDefault="004C6255" w:rsidP="004C6255">
      <w:pPr>
        <w:pStyle w:val="Programskikod"/>
      </w:pPr>
      <w:r>
        <w:t>Test PASSED</w:t>
      </w:r>
    </w:p>
    <w:p w14:paraId="1A64DE62" w14:textId="06569966" w:rsidR="00157A53" w:rsidRPr="005B7DC8" w:rsidRDefault="00157A53" w:rsidP="00157A53">
      <w:pPr>
        <w:pStyle w:val="Oznakaslike"/>
        <w:rPr>
          <w:lang w:val="sr-Latn-RS"/>
        </w:rPr>
      </w:pPr>
      <w:r>
        <w:t xml:space="preserve">Izvršavanje komande </w:t>
      </w:r>
      <w:r w:rsidRPr="00A0520C">
        <w:t>./arithmetic 10000</w:t>
      </w:r>
      <w:r>
        <w:t xml:space="preserve">00 </w:t>
      </w:r>
    </w:p>
    <w:p w14:paraId="52A9715F" w14:textId="77777777" w:rsidR="00CD6C41" w:rsidRDefault="00CD6C41" w:rsidP="00CD6C41">
      <w:pPr>
        <w:pStyle w:val="Programskikod"/>
      </w:pPr>
      <w:r>
        <w:t>Sequential implementation execution time: 4.200572s</w:t>
      </w:r>
    </w:p>
    <w:p w14:paraId="496F22AD" w14:textId="77777777" w:rsidR="00CD6C41" w:rsidRDefault="00CD6C41" w:rsidP="00CD6C41">
      <w:pPr>
        <w:pStyle w:val="Programskikod"/>
      </w:pPr>
      <w:r>
        <w:t>Parallel implementation (one thread) execution time: 4.212053s</w:t>
      </w:r>
    </w:p>
    <w:p w14:paraId="47922688" w14:textId="77777777" w:rsidR="00CD6C41" w:rsidRDefault="00CD6C41" w:rsidP="00CD6C41">
      <w:pPr>
        <w:pStyle w:val="Programskikod"/>
      </w:pPr>
      <w:r>
        <w:t>Test PASSED</w:t>
      </w:r>
    </w:p>
    <w:p w14:paraId="4CDD0785" w14:textId="77777777" w:rsidR="00CD6C41" w:rsidRDefault="00CD6C41" w:rsidP="00CD6C41">
      <w:pPr>
        <w:pStyle w:val="Programskikod"/>
      </w:pPr>
      <w:r>
        <w:t>Parallel implementation (two threads) execution time: 2.507355s</w:t>
      </w:r>
    </w:p>
    <w:p w14:paraId="56766A88" w14:textId="77777777" w:rsidR="00CD6C41" w:rsidRDefault="00CD6C41" w:rsidP="00CD6C41">
      <w:pPr>
        <w:pStyle w:val="Programskikod"/>
      </w:pPr>
      <w:r>
        <w:t>Test PASSED</w:t>
      </w:r>
    </w:p>
    <w:p w14:paraId="17E1CEDB" w14:textId="77777777" w:rsidR="00CD6C41" w:rsidRDefault="00CD6C41" w:rsidP="00CD6C41">
      <w:pPr>
        <w:pStyle w:val="Programskikod"/>
      </w:pPr>
      <w:r>
        <w:t>Parallel implementation (four threads) execution time: 1.346216s</w:t>
      </w:r>
    </w:p>
    <w:p w14:paraId="4CC96D2B" w14:textId="77777777" w:rsidR="00CD6C41" w:rsidRDefault="00CD6C41" w:rsidP="00CD6C41">
      <w:pPr>
        <w:pStyle w:val="Programskikod"/>
      </w:pPr>
      <w:r>
        <w:t>Test PASSED</w:t>
      </w:r>
    </w:p>
    <w:p w14:paraId="666DDAA4" w14:textId="77777777" w:rsidR="00CD6C41" w:rsidRDefault="00CD6C41" w:rsidP="00CD6C41">
      <w:pPr>
        <w:pStyle w:val="Programskikod"/>
      </w:pPr>
      <w:r>
        <w:t>Parallel implementation (eight threads) execution time: 0.777307s</w:t>
      </w:r>
    </w:p>
    <w:p w14:paraId="5BD6DCE7" w14:textId="1F69C57C" w:rsidR="00157A53" w:rsidRDefault="00CD6C41" w:rsidP="00CD6C41">
      <w:pPr>
        <w:pStyle w:val="Programskikod"/>
      </w:pPr>
      <w:r>
        <w:t>Test PASSED</w:t>
      </w:r>
    </w:p>
    <w:p w14:paraId="0FF3B9B7" w14:textId="5AEC3D17" w:rsidR="00157A53" w:rsidRDefault="00157A53" w:rsidP="00C87E7A">
      <w:pPr>
        <w:pStyle w:val="Oznakaslike"/>
      </w:pPr>
      <w:r>
        <w:t xml:space="preserve">Izvršavanje komande </w:t>
      </w:r>
      <w:r w:rsidRPr="00A0520C">
        <w:t>./arithmetic 10000</w:t>
      </w:r>
      <w:r>
        <w:t xml:space="preserve">000 </w:t>
      </w:r>
    </w:p>
    <w:p w14:paraId="56283CB9" w14:textId="77777777" w:rsidR="00763508" w:rsidRDefault="00763508" w:rsidP="00763508">
      <w:pPr>
        <w:pStyle w:val="Osnovnitekst"/>
        <w:rPr>
          <w:lang w:val="sr-Latn-RS"/>
        </w:rPr>
      </w:pPr>
    </w:p>
    <w:p w14:paraId="1C0B4656" w14:textId="77777777" w:rsidR="00763508" w:rsidRDefault="00763508" w:rsidP="00763508">
      <w:pPr>
        <w:pStyle w:val="Osnovnitekst"/>
        <w:rPr>
          <w:lang w:val="sr-Latn-RS"/>
        </w:rPr>
      </w:pPr>
    </w:p>
    <w:p w14:paraId="7A60EBD1" w14:textId="77777777" w:rsidR="00763508" w:rsidRDefault="00763508" w:rsidP="00763508">
      <w:pPr>
        <w:pStyle w:val="Osnovnitekst"/>
        <w:rPr>
          <w:lang w:val="sr-Latn-RS"/>
        </w:rPr>
      </w:pPr>
    </w:p>
    <w:p w14:paraId="6EB1AAB5" w14:textId="77777777" w:rsidR="00763508" w:rsidRPr="00763508" w:rsidRDefault="00763508" w:rsidP="00763508">
      <w:pPr>
        <w:pStyle w:val="Osnovnitekst"/>
        <w:rPr>
          <w:lang w:val="sr-Latn-RS"/>
        </w:rPr>
      </w:pPr>
    </w:p>
    <w:p w14:paraId="4820DD49" w14:textId="77777777" w:rsidR="00027D21" w:rsidRDefault="00027D21" w:rsidP="00027D21">
      <w:pPr>
        <w:pStyle w:val="IIInivonaslova-Odeljak"/>
      </w:pPr>
      <w:bookmarkStart w:id="21" w:name="_Toc150644373"/>
      <w:r>
        <w:lastRenderedPageBreak/>
        <w:t>Grafici ubrzanja</w:t>
      </w:r>
      <w:bookmarkEnd w:id="21"/>
    </w:p>
    <w:p w14:paraId="39F783DB" w14:textId="77777777" w:rsidR="00553E33" w:rsidRDefault="00553E33" w:rsidP="00553E33">
      <w:pPr>
        <w:pStyle w:val="Osnovnitekst"/>
      </w:pPr>
      <w:r>
        <w:t>U okviru ove sekcije su dati grafici ubrzanja u odnosu na sekvencijalnu implementaciju.</w:t>
      </w:r>
    </w:p>
    <w:p w14:paraId="678A35F5" w14:textId="77777777" w:rsidR="00553E33" w:rsidRDefault="00553E33" w:rsidP="00553E33">
      <w:pPr>
        <w:pStyle w:val="Osnovnitekst"/>
        <w:keepNext/>
        <w:ind w:firstLine="0"/>
        <w:jc w:val="center"/>
      </w:pPr>
      <w:r>
        <w:rPr>
          <w:noProof/>
          <w:lang w:val="en-US"/>
        </w:rPr>
        <w:drawing>
          <wp:inline distT="0" distB="0" distL="0" distR="0" wp14:anchorId="573D9422" wp14:editId="132C1EBA">
            <wp:extent cx="4140679" cy="2413330"/>
            <wp:effectExtent l="0" t="0" r="12700" b="6350"/>
            <wp:docPr id="210360738" name="Chart 2103607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44EA32"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1 niti</w:t>
      </w:r>
    </w:p>
    <w:p w14:paraId="2DA65824" w14:textId="77777777" w:rsidR="009D1557" w:rsidRPr="009D1557" w:rsidRDefault="009D1557" w:rsidP="009D1557">
      <w:pPr>
        <w:rPr>
          <w:lang w:val="en-US"/>
        </w:rPr>
      </w:pPr>
    </w:p>
    <w:p w14:paraId="3AD9531C" w14:textId="77777777" w:rsidR="00553E33" w:rsidRDefault="00553E33" w:rsidP="00553E33">
      <w:pPr>
        <w:pStyle w:val="Osnovnitekst"/>
        <w:keepNext/>
        <w:ind w:firstLine="0"/>
        <w:jc w:val="center"/>
      </w:pPr>
      <w:r>
        <w:rPr>
          <w:noProof/>
          <w:lang w:val="en-US"/>
        </w:rPr>
        <w:drawing>
          <wp:inline distT="0" distB="0" distL="0" distR="0" wp14:anchorId="7CA3A1A6" wp14:editId="49BFDB70">
            <wp:extent cx="4140679" cy="2413330"/>
            <wp:effectExtent l="0" t="0" r="12700" b="6350"/>
            <wp:docPr id="1074407107" name="Chart 1074407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E5635EF" w14:textId="77777777" w:rsidR="00553E33"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2 niti</w:t>
      </w:r>
    </w:p>
    <w:p w14:paraId="0C5FE6B9" w14:textId="77777777" w:rsidR="00553E33" w:rsidRDefault="00553E33" w:rsidP="00553E33">
      <w:pPr>
        <w:pStyle w:val="Osnovnitekst"/>
        <w:keepNext/>
        <w:ind w:firstLine="0"/>
        <w:jc w:val="center"/>
      </w:pPr>
      <w:r>
        <w:rPr>
          <w:noProof/>
          <w:lang w:val="en-US"/>
        </w:rPr>
        <w:lastRenderedPageBreak/>
        <w:drawing>
          <wp:inline distT="0" distB="0" distL="0" distR="0" wp14:anchorId="615F0BA0" wp14:editId="3E684232">
            <wp:extent cx="4140679" cy="2413330"/>
            <wp:effectExtent l="0" t="0" r="12700" b="6350"/>
            <wp:docPr id="409576533" name="Chart 4095765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22F2F7"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4 niti</w:t>
      </w:r>
    </w:p>
    <w:p w14:paraId="47DBE037" w14:textId="77777777" w:rsidR="00D5624A" w:rsidRPr="00D5624A" w:rsidRDefault="00D5624A" w:rsidP="00D5624A">
      <w:pPr>
        <w:rPr>
          <w:lang w:val="en-US"/>
        </w:rPr>
      </w:pPr>
    </w:p>
    <w:p w14:paraId="15CFCA92" w14:textId="77777777" w:rsidR="00553E33" w:rsidRDefault="00553E33" w:rsidP="00553E33">
      <w:pPr>
        <w:pStyle w:val="Osnovnitekst"/>
        <w:keepNext/>
        <w:ind w:firstLine="0"/>
        <w:jc w:val="center"/>
      </w:pPr>
      <w:r>
        <w:rPr>
          <w:noProof/>
          <w:lang w:val="en-US"/>
        </w:rPr>
        <w:drawing>
          <wp:inline distT="0" distB="0" distL="0" distR="0" wp14:anchorId="45F31940" wp14:editId="5D8D759B">
            <wp:extent cx="4140679" cy="2413330"/>
            <wp:effectExtent l="0" t="0" r="12700" b="6350"/>
            <wp:docPr id="1895000388" name="Chart 1895000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F9AF889" w14:textId="77777777" w:rsidR="00553E33" w:rsidRPr="006E327B"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8 niti</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2" w:name="_Toc150644374"/>
      <w:r>
        <w:t>Diskusija dobijenih re</w:t>
      </w:r>
      <w:r>
        <w:rPr>
          <w:lang w:val="sr-Latn-RS"/>
        </w:rPr>
        <w:t>zultata</w:t>
      </w:r>
      <w:bookmarkEnd w:id="22"/>
    </w:p>
    <w:p w14:paraId="3E0F2CF4" w14:textId="611BE37C"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2DE02DCC" w14:textId="5C9EF6BE" w:rsidR="0005524C" w:rsidRDefault="004914D8" w:rsidP="0005524C">
      <w:pPr>
        <w:pStyle w:val="Osnovnitekst"/>
        <w:rPr>
          <w:lang w:val="sr-Latn-RS"/>
        </w:rPr>
      </w:pPr>
      <w:r>
        <w:rPr>
          <w:lang w:val="sr-Latn-RS"/>
        </w:rPr>
        <w:t>Na ovim graficima se jasno ponovo vidi da se</w:t>
      </w:r>
      <w:r w:rsidR="00BD1151">
        <w:rPr>
          <w:lang w:val="sr-Latn-RS"/>
        </w:rPr>
        <w:t xml:space="preserve"> primetno</w:t>
      </w:r>
      <w:r>
        <w:rPr>
          <w:lang w:val="sr-Latn-RS"/>
        </w:rPr>
        <w:t xml:space="preserve"> veće ubrzanje postiže za najmanji ulazni parametar</w:t>
      </w:r>
      <w:r w:rsidR="00BD1151">
        <w:rPr>
          <w:lang w:val="sr-Latn-RS"/>
        </w:rPr>
        <w:t xml:space="preserve"> u odnosu na ostale ulazne parametre, što je opet zbog optimizacija gcc prevodioca koje odradi za pravilnu for petlju kod koje se zna broj iteracija unapred</w:t>
      </w:r>
      <w:r w:rsidR="00DE7A93">
        <w:rPr>
          <w:lang w:val="sr-Latn-RS"/>
        </w:rPr>
        <w:t xml:space="preserve">. </w:t>
      </w:r>
      <w:r w:rsidR="00055FBF">
        <w:rPr>
          <w:lang w:val="sr-Latn-RS"/>
        </w:rPr>
        <w:t>Te optimizacije objašnjavaju i naizgled neočekivano ubrzanje kod paralelne implementacije sa jednom niti</w:t>
      </w:r>
      <w:r w:rsidR="00D35807">
        <w:rPr>
          <w:lang w:val="sr-Latn-RS"/>
        </w:rPr>
        <w:t>.</w:t>
      </w:r>
    </w:p>
    <w:p w14:paraId="4AB530BF" w14:textId="22766065" w:rsidR="00C71902" w:rsidRDefault="00453A84" w:rsidP="00C71902">
      <w:pPr>
        <w:pStyle w:val="Osnovnitekst"/>
        <w:rPr>
          <w:lang w:val="sr-Latn-RS"/>
        </w:rPr>
      </w:pPr>
      <w:r>
        <w:rPr>
          <w:lang w:val="sr-Latn-RS"/>
        </w:rPr>
        <w:lastRenderedPageBreak/>
        <w:t>Očigledno je da su sva ubrzanja kod rešenja pomoću task-ova u odnosu na ona kod rešenje preko for direktive manja zbog režijskih troškova koje donose task-ovi.</w:t>
      </w:r>
      <w:r w:rsidR="00BE2506">
        <w:rPr>
          <w:lang w:val="sr-Latn-RS"/>
        </w:rPr>
        <w:t xml:space="preserve"> Takođe, ovakvi rezultati imaju smisla pošto </w:t>
      </w:r>
      <w:r w:rsidR="001D1B7F">
        <w:rPr>
          <w:lang w:val="sr-Latn-RS"/>
        </w:rPr>
        <w:t>je logično da će for direktiva efikasnije raspodeliti posao između niti nego mi ručno pomoću task-ova.</w:t>
      </w:r>
    </w:p>
    <w:p w14:paraId="59B923A9" w14:textId="32827527" w:rsidR="00453A84" w:rsidRPr="00F21905" w:rsidRDefault="00F26471" w:rsidP="00C71902">
      <w:pPr>
        <w:pStyle w:val="Osnovnitekst"/>
        <w:rPr>
          <w:lang w:val="en-US"/>
        </w:rPr>
      </w:pPr>
      <w:r>
        <w:rPr>
          <w:lang w:val="sr-Latn-RS"/>
        </w:rPr>
        <w:t>Takođe vidimo</w:t>
      </w:r>
      <w:r w:rsidR="00C71902">
        <w:rPr>
          <w:lang w:val="sr-Latn-RS"/>
        </w:rPr>
        <w:t xml:space="preserve"> da ovde ti režijski troškovi posebno dolaze do izražaja</w:t>
      </w:r>
      <w:r w:rsidR="00BE2506">
        <w:rPr>
          <w:lang w:val="sr-Latn-RS"/>
        </w:rPr>
        <w:t xml:space="preserve"> </w:t>
      </w:r>
      <w:r w:rsidR="00C71902">
        <w:rPr>
          <w:lang w:val="sr-Latn-RS"/>
        </w:rPr>
        <w:t>pri izvršenju paralelne implementacije problema sa osam niti</w:t>
      </w:r>
      <w:r w:rsidR="00A47893">
        <w:rPr>
          <w:lang w:val="sr-Latn-RS"/>
        </w:rPr>
        <w:t xml:space="preserve"> – za ulazni parametar 10 000 čak imamo i usporenje u odnosu na izvršenje sa četiri niti, dok je za ostale ulazne parametre ubrzanje više poraslo za već</w:t>
      </w:r>
      <w:r w:rsidR="00484CC2">
        <w:rPr>
          <w:lang w:val="sr-Latn-RS"/>
        </w:rPr>
        <w:t>e</w:t>
      </w:r>
      <w:r w:rsidR="00A47893">
        <w:rPr>
          <w:lang w:val="sr-Latn-RS"/>
        </w:rPr>
        <w:t xml:space="preserve"> ulazn</w:t>
      </w:r>
      <w:r w:rsidR="00484CC2">
        <w:rPr>
          <w:lang w:val="sr-Latn-RS"/>
        </w:rPr>
        <w:t xml:space="preserve">e </w:t>
      </w:r>
      <w:r w:rsidR="00A47893">
        <w:rPr>
          <w:lang w:val="sr-Latn-RS"/>
        </w:rPr>
        <w:t>paramet</w:t>
      </w:r>
      <w:r w:rsidR="00484CC2">
        <w:rPr>
          <w:lang w:val="sr-Latn-RS"/>
        </w:rPr>
        <w:t xml:space="preserve">re </w:t>
      </w:r>
      <w:r w:rsidR="00A47893">
        <w:rPr>
          <w:lang w:val="sr-Latn-RS"/>
        </w:rPr>
        <w:t>u odnosu na ubrzanje pri izvršenju sa četiri niti.</w:t>
      </w:r>
      <w:r w:rsidR="00242FA9">
        <w:rPr>
          <w:lang w:val="sr-Latn-RS"/>
        </w:rPr>
        <w:t xml:space="preserve"> To je i očekivano pošto u ovom rešenju imamo povećane režijske troškove, pa ako se još koristi više niti imamo i dodatne troškove koji se više osete pri manjim ulaznim parametrima</w:t>
      </w:r>
      <w:r w:rsidR="00061FEB">
        <w:rPr>
          <w:lang w:val="sr-Latn-RS"/>
        </w:rPr>
        <w:t>.</w:t>
      </w:r>
    </w:p>
    <w:p w14:paraId="34727DB0" w14:textId="6F6E4A4A" w:rsidR="0005524C" w:rsidRPr="00E7161C" w:rsidRDefault="0005524C" w:rsidP="0005524C">
      <w:pPr>
        <w:pStyle w:val="Inivonaslova-Poglavlje"/>
      </w:pPr>
      <w:bookmarkStart w:id="23" w:name="_Toc150644375"/>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3"/>
    </w:p>
    <w:p w14:paraId="274CA447" w14:textId="77777777" w:rsidR="0005524C" w:rsidRDefault="0005524C" w:rsidP="0005524C">
      <w:pPr>
        <w:pStyle w:val="IInivonaslova-Potpoglavlje"/>
      </w:pPr>
      <w:bookmarkStart w:id="24" w:name="_Toc150644376"/>
      <w:r>
        <w:t>Tekst problema</w:t>
      </w:r>
      <w:bookmarkEnd w:id="24"/>
    </w:p>
    <w:p w14:paraId="141304DA" w14:textId="474A7AAE" w:rsidR="00F21905" w:rsidRPr="00F21905" w:rsidRDefault="00F21905" w:rsidP="00F21905">
      <w:pPr>
        <w:pStyle w:val="Osnovnitekst"/>
      </w:pPr>
      <w:r>
        <w:t>Paralelizovati program koji vrši generisanje elemenata Halton Quasi Monte Carlo (QMC) sekvence. Program se nalazi u datoteci halton.c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run skripti.</w:t>
      </w:r>
    </w:p>
    <w:p w14:paraId="4246FB61" w14:textId="77777777" w:rsidR="0005524C" w:rsidRDefault="0005524C" w:rsidP="0005524C">
      <w:pPr>
        <w:pStyle w:val="IInivonaslova-Potpoglavlje"/>
      </w:pPr>
      <w:bookmarkStart w:id="25" w:name="_Toc150644377"/>
      <w:r>
        <w:t>Delovi koje treba paralelizovati</w:t>
      </w:r>
      <w:bookmarkEnd w:id="25"/>
    </w:p>
    <w:p w14:paraId="38268BEF" w14:textId="77777777" w:rsidR="0005524C" w:rsidRDefault="0005524C" w:rsidP="0005524C">
      <w:pPr>
        <w:pStyle w:val="IIInivonaslova-Odeljak"/>
      </w:pPr>
      <w:bookmarkStart w:id="26" w:name="_Toc150644378"/>
      <w:r>
        <w:t>Diskusija</w:t>
      </w:r>
      <w:bookmarkEnd w:id="26"/>
      <w:r>
        <w:t xml:space="preserve"> </w:t>
      </w:r>
    </w:p>
    <w:p w14:paraId="2396B3A3" w14:textId="6C52AA7D" w:rsidR="0027334C" w:rsidRDefault="0027334C" w:rsidP="00B81B7F">
      <w:pPr>
        <w:pStyle w:val="Osnovnitekst"/>
        <w:rPr>
          <w:lang w:val="sr-Latn-RS"/>
        </w:rPr>
      </w:pPr>
      <w:r>
        <w:rPr>
          <w:lang w:val="sr-Latn-RS"/>
        </w:rPr>
        <w:t>Ova petlja bi mogla da se paralelizuje:</w:t>
      </w:r>
    </w:p>
    <w:p w14:paraId="217843A1" w14:textId="5E372F6F" w:rsidR="00D67877" w:rsidRDefault="002F5891" w:rsidP="00D67877">
      <w:pPr>
        <w:pStyle w:val="Osnovnitekst"/>
        <w:rPr>
          <w:lang w:val="sr-Latn-RS"/>
        </w:rPr>
      </w:pPr>
      <w:r>
        <w:rPr>
          <w:noProof/>
          <w:lang w:val="sr-Latn-RS"/>
        </w:rPr>
        <w:drawing>
          <wp:inline distT="0" distB="0" distL="0" distR="0" wp14:anchorId="3968BE14" wp14:editId="5EFC803F">
            <wp:extent cx="4105848" cy="1114581"/>
            <wp:effectExtent l="0" t="0" r="0" b="9525"/>
            <wp:docPr id="2390145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1DBC49FC" w14:textId="0E220FDA" w:rsidR="00D67877" w:rsidRDefault="00D67877" w:rsidP="00D67877">
      <w:pPr>
        <w:pStyle w:val="Osnovnitekst"/>
        <w:rPr>
          <w:lang w:val="sr-Latn-RS"/>
        </w:rPr>
      </w:pPr>
      <w:r>
        <w:rPr>
          <w:lang w:val="sr-Latn-RS"/>
        </w:rPr>
        <w:t>Bili smo svesni da je bilo potrebno odlučiti da li je bolje paralelizovati ovu petlju ili paralelizovati petlje unutar funkcije halton_sequence_sequential.</w:t>
      </w:r>
      <w:r w:rsidR="009E7B10">
        <w:rPr>
          <w:lang w:val="sr-Latn-RS"/>
        </w:rPr>
        <w:t xml:space="preserve"> </w:t>
      </w:r>
      <w:r w:rsidR="00DE4768">
        <w:rPr>
          <w:lang w:val="sr-Latn-RS"/>
        </w:rPr>
        <w:t>Očigledno je da sa svakom iteracijom raste i količina posla koju je potrebno obaviti, pa samim tim nije efikasno raspodeliti posao između niti tako da svaka dobije približno podjednak broj iteracija</w:t>
      </w:r>
      <w:r w:rsidR="005F5507">
        <w:rPr>
          <w:lang w:val="sr-Latn-RS"/>
        </w:rPr>
        <w:t xml:space="preserve"> (to je statička raspodela posla)</w:t>
      </w:r>
      <w:r w:rsidR="00DE4768">
        <w:rPr>
          <w:lang w:val="sr-Latn-RS"/>
        </w:rPr>
        <w:t>. Kako se u ovom problemu eksplicitno tražilo da se raspodela posla obavi ručno,</w:t>
      </w:r>
      <w:r w:rsidR="005F5507">
        <w:rPr>
          <w:lang w:val="sr-Latn-RS"/>
        </w:rPr>
        <w:t xml:space="preserve"> a tada bi raspodela posla upravo bila</w:t>
      </w:r>
      <w:r w:rsidR="00C9346B">
        <w:rPr>
          <w:lang w:val="sr-Latn-RS"/>
        </w:rPr>
        <w:t xml:space="preserve"> statička,</w:t>
      </w:r>
      <w:r w:rsidR="00DE4768">
        <w:rPr>
          <w:lang w:val="sr-Latn-RS"/>
        </w:rPr>
        <w:t xml:space="preserve"> zaključili smo</w:t>
      </w:r>
      <w:r w:rsidR="008D0DAA">
        <w:rPr>
          <w:lang w:val="sr-Latn-RS"/>
        </w:rPr>
        <w:t xml:space="preserve"> (a i uverili se isprobavanjem)</w:t>
      </w:r>
      <w:r w:rsidR="00DE4768">
        <w:rPr>
          <w:lang w:val="sr-Latn-RS"/>
        </w:rPr>
        <w:t xml:space="preserve"> da je bolje opredeliti se za paralelizaciju petlji unutar funkcije </w:t>
      </w:r>
      <w:r w:rsidR="00DE4768">
        <w:rPr>
          <w:lang w:val="sr-Latn-RS"/>
        </w:rPr>
        <w:t>halton_sequence_sequential</w:t>
      </w:r>
      <w:r w:rsidR="00C9346B">
        <w:rPr>
          <w:lang w:val="sr-Latn-RS"/>
        </w:rPr>
        <w:t>.</w:t>
      </w:r>
    </w:p>
    <w:p w14:paraId="320BDBD5" w14:textId="77777777" w:rsidR="00DE4768" w:rsidRDefault="00DE4768" w:rsidP="00D67877">
      <w:pPr>
        <w:pStyle w:val="Osnovnitekst"/>
        <w:rPr>
          <w:lang w:val="sr-Latn-RS"/>
        </w:rPr>
      </w:pPr>
    </w:p>
    <w:p w14:paraId="0F4FE8A2" w14:textId="77777777" w:rsidR="00DE4768" w:rsidRDefault="00DE4768" w:rsidP="00D67877">
      <w:pPr>
        <w:pStyle w:val="Osnovnitekst"/>
        <w:rPr>
          <w:lang w:val="sr-Latn-RS"/>
        </w:rPr>
      </w:pPr>
    </w:p>
    <w:p w14:paraId="116439C9" w14:textId="77777777" w:rsidR="00DE4768" w:rsidRDefault="00DE4768" w:rsidP="00D67877">
      <w:pPr>
        <w:pStyle w:val="Osnovnitekst"/>
        <w:rPr>
          <w:lang w:val="sr-Latn-RS"/>
        </w:rPr>
      </w:pPr>
    </w:p>
    <w:p w14:paraId="01A8846D" w14:textId="77777777" w:rsidR="00DE4768" w:rsidRDefault="00DE4768" w:rsidP="00D67877">
      <w:pPr>
        <w:pStyle w:val="Osnovnitekst"/>
        <w:rPr>
          <w:lang w:val="sr-Latn-RS"/>
        </w:rPr>
      </w:pPr>
    </w:p>
    <w:p w14:paraId="74CA09B0" w14:textId="77777777" w:rsidR="00DE4768" w:rsidRDefault="00DE4768" w:rsidP="00D67877">
      <w:pPr>
        <w:pStyle w:val="Osnovnitekst"/>
        <w:rPr>
          <w:lang w:val="sr-Latn-RS"/>
        </w:rPr>
      </w:pPr>
    </w:p>
    <w:p w14:paraId="7B19DB81" w14:textId="77777777" w:rsidR="00DE4768" w:rsidRDefault="00DE4768" w:rsidP="00D67877">
      <w:pPr>
        <w:pStyle w:val="Osnovnitekst"/>
        <w:rPr>
          <w:lang w:val="sr-Latn-RS"/>
        </w:rPr>
      </w:pPr>
    </w:p>
    <w:p w14:paraId="664965A8" w14:textId="1A5AAC75" w:rsidR="00B81B7F" w:rsidRPr="00B81B7F" w:rsidRDefault="00B81B7F" w:rsidP="00B81B7F">
      <w:pPr>
        <w:pStyle w:val="Osnovnitekst"/>
        <w:rPr>
          <w:lang w:val="sr-Latn-RS"/>
        </w:rPr>
      </w:pPr>
      <w:r>
        <w:rPr>
          <w:lang w:val="sr-Latn-RS"/>
        </w:rPr>
        <w:t>Sledeći deo koda je pogodan za paralelizaciju:</w:t>
      </w:r>
    </w:p>
    <w:p w14:paraId="463E6000" w14:textId="3F207D55" w:rsidR="00D5452C" w:rsidRDefault="00B81B7F" w:rsidP="00D5452C">
      <w:pPr>
        <w:pStyle w:val="Osnovnitekst"/>
      </w:pPr>
      <w:r>
        <w:rPr>
          <w:noProof/>
        </w:rPr>
        <w:drawing>
          <wp:inline distT="0" distB="0" distL="0" distR="0" wp14:anchorId="5C75094F" wp14:editId="7177F9FB">
            <wp:extent cx="4320000" cy="1792340"/>
            <wp:effectExtent l="0" t="0" r="4445" b="0"/>
            <wp:docPr id="1961149240"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20000" cy="1792340"/>
                    </a:xfrm>
                    <a:prstGeom prst="rect">
                      <a:avLst/>
                    </a:prstGeom>
                  </pic:spPr>
                </pic:pic>
              </a:graphicData>
            </a:graphic>
          </wp:inline>
        </w:drawing>
      </w:r>
    </w:p>
    <w:p w14:paraId="296EF4BF" w14:textId="267F3216" w:rsidR="00340E9C" w:rsidRDefault="00340E9C" w:rsidP="00D5452C">
      <w:pPr>
        <w:pStyle w:val="Osnovnitekst"/>
      </w:pPr>
      <w:r>
        <w:t>Pre paralelizacije, moguća je i optimizacija ovog koda jer nema potrebe da se ovaj posao odradi pomoću dve for petlje – dovoljna je jedna.</w:t>
      </w:r>
      <w:r w:rsidR="003B311E">
        <w:t xml:space="preserve"> Kada se to uradi, potrebno je samo uraditi najobičniju paralelizaciju pravilne for petlje.</w:t>
      </w:r>
    </w:p>
    <w:p w14:paraId="5D65FE6C" w14:textId="77777777" w:rsidR="00A43FB9" w:rsidRDefault="00A43FB9" w:rsidP="00D5452C">
      <w:pPr>
        <w:pStyle w:val="Osnovnitekst"/>
      </w:pPr>
    </w:p>
    <w:p w14:paraId="008EFEB8" w14:textId="77777777" w:rsidR="00A43FB9" w:rsidRDefault="00A43FB9" w:rsidP="00D5452C">
      <w:pPr>
        <w:pStyle w:val="Osnovnitekst"/>
      </w:pPr>
    </w:p>
    <w:p w14:paraId="76DB981B" w14:textId="77777777" w:rsidR="00A43FB9" w:rsidRDefault="00A43FB9" w:rsidP="00D5452C">
      <w:pPr>
        <w:pStyle w:val="Osnovnitekst"/>
      </w:pPr>
    </w:p>
    <w:p w14:paraId="50A7B460" w14:textId="77777777" w:rsidR="00A43FB9" w:rsidRDefault="00A43FB9" w:rsidP="00D5452C">
      <w:pPr>
        <w:pStyle w:val="Osnovnitekst"/>
      </w:pPr>
    </w:p>
    <w:p w14:paraId="759AC31A" w14:textId="77777777" w:rsidR="0072223A" w:rsidRDefault="0072223A" w:rsidP="00D5452C">
      <w:pPr>
        <w:pStyle w:val="Osnovnitekst"/>
      </w:pPr>
    </w:p>
    <w:p w14:paraId="03D5CB44" w14:textId="77777777" w:rsidR="0072223A" w:rsidRDefault="0072223A" w:rsidP="00D5452C">
      <w:pPr>
        <w:pStyle w:val="Osnovnitekst"/>
      </w:pPr>
    </w:p>
    <w:p w14:paraId="260F17DC" w14:textId="77777777" w:rsidR="0072223A" w:rsidRDefault="0072223A" w:rsidP="00D5452C">
      <w:pPr>
        <w:pStyle w:val="Osnovnitekst"/>
      </w:pPr>
    </w:p>
    <w:p w14:paraId="74DFFB12" w14:textId="77777777" w:rsidR="0072223A" w:rsidRDefault="0072223A" w:rsidP="00D5452C">
      <w:pPr>
        <w:pStyle w:val="Osnovnitekst"/>
      </w:pPr>
    </w:p>
    <w:p w14:paraId="29D8A352" w14:textId="77777777" w:rsidR="0072223A" w:rsidRDefault="0072223A" w:rsidP="00D5452C">
      <w:pPr>
        <w:pStyle w:val="Osnovnitekst"/>
      </w:pPr>
    </w:p>
    <w:p w14:paraId="148EDF31" w14:textId="77777777" w:rsidR="0072223A" w:rsidRDefault="0072223A" w:rsidP="00D5452C">
      <w:pPr>
        <w:pStyle w:val="Osnovnitekst"/>
      </w:pPr>
    </w:p>
    <w:p w14:paraId="6D5B2E3C" w14:textId="77777777" w:rsidR="0072223A" w:rsidRDefault="0072223A" w:rsidP="00D5452C">
      <w:pPr>
        <w:pStyle w:val="Osnovnitekst"/>
      </w:pPr>
    </w:p>
    <w:p w14:paraId="33A1C8E3" w14:textId="77777777" w:rsidR="0072223A" w:rsidRDefault="0072223A" w:rsidP="00D5452C">
      <w:pPr>
        <w:pStyle w:val="Osnovnitekst"/>
      </w:pPr>
    </w:p>
    <w:p w14:paraId="2325CB7C" w14:textId="77777777" w:rsidR="0072223A" w:rsidRDefault="0072223A" w:rsidP="00D5452C">
      <w:pPr>
        <w:pStyle w:val="Osnovnitekst"/>
      </w:pPr>
    </w:p>
    <w:p w14:paraId="13FE5742" w14:textId="55080CFD" w:rsidR="00A43FB9" w:rsidRDefault="00A43FB9" w:rsidP="00D5452C">
      <w:pPr>
        <w:pStyle w:val="Osnovnitekst"/>
      </w:pPr>
      <w:r>
        <w:lastRenderedPageBreak/>
        <w:t>I narednu</w:t>
      </w:r>
      <w:r w:rsidR="00C86F92">
        <w:t xml:space="preserve"> spoljašnju</w:t>
      </w:r>
      <w:r>
        <w:t xml:space="preserve"> petlju treba paralelizovati:</w:t>
      </w:r>
    </w:p>
    <w:p w14:paraId="415B44D5" w14:textId="0CBB334C" w:rsidR="00A43FB9" w:rsidRDefault="00A43FB9" w:rsidP="00D5452C">
      <w:pPr>
        <w:pStyle w:val="Osnovnitekst"/>
      </w:pPr>
      <w:r>
        <w:rPr>
          <w:noProof/>
        </w:rPr>
        <w:drawing>
          <wp:inline distT="0" distB="0" distL="0" distR="0" wp14:anchorId="04AB98D8" wp14:editId="4A74F1E0">
            <wp:extent cx="4320000" cy="2764137"/>
            <wp:effectExtent l="0" t="0" r="4445" b="0"/>
            <wp:docPr id="1807837010" name="Picture 2"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7E0C89C6" w14:textId="46828F7D" w:rsidR="00E452F4" w:rsidRDefault="00E452F4" w:rsidP="00D5452C">
      <w:pPr>
        <w:pStyle w:val="Osnovnitekst"/>
      </w:pPr>
      <w:r>
        <w:t>Primećeno je i da se isplati paralelizovati i sledeću petlju:</w:t>
      </w:r>
    </w:p>
    <w:p w14:paraId="762D9575" w14:textId="497214F6" w:rsidR="00776401" w:rsidRDefault="001A7179" w:rsidP="00D5452C">
      <w:pPr>
        <w:pStyle w:val="Osnovnitekst"/>
      </w:pPr>
      <w:r>
        <w:rPr>
          <w:noProof/>
        </w:rPr>
        <w:drawing>
          <wp:inline distT="0" distB="0" distL="0" distR="0" wp14:anchorId="389B004D" wp14:editId="36025DA6">
            <wp:extent cx="4320000" cy="1280842"/>
            <wp:effectExtent l="0" t="0" r="4445" b="0"/>
            <wp:docPr id="1568764615" name="Picture 3"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157F29A7" w14:textId="5F7E6E16" w:rsidR="00CB578C" w:rsidRDefault="00CB578C" w:rsidP="00D5452C">
      <w:pPr>
        <w:pStyle w:val="Osnovnitekst"/>
      </w:pPr>
      <w:r>
        <w:t>Sve ove petlje su pogodne za paralelizaciju jer su im iteracije međusobno nezavisne.</w:t>
      </w:r>
    </w:p>
    <w:p w14:paraId="57CBAB65" w14:textId="77777777" w:rsidR="00032854" w:rsidRDefault="00032854" w:rsidP="00D5452C">
      <w:pPr>
        <w:pStyle w:val="Osnovnitekst"/>
      </w:pPr>
    </w:p>
    <w:p w14:paraId="565A6DD4" w14:textId="77777777" w:rsidR="00032854" w:rsidRDefault="00032854" w:rsidP="00D5452C">
      <w:pPr>
        <w:pStyle w:val="Osnovnitekst"/>
      </w:pPr>
    </w:p>
    <w:p w14:paraId="7C6F3CCE" w14:textId="77777777" w:rsidR="00032854" w:rsidRDefault="00032854" w:rsidP="00D5452C">
      <w:pPr>
        <w:pStyle w:val="Osnovnitekst"/>
      </w:pPr>
    </w:p>
    <w:p w14:paraId="129DDD1C" w14:textId="77777777" w:rsidR="00032854" w:rsidRDefault="00032854" w:rsidP="00D5452C">
      <w:pPr>
        <w:pStyle w:val="Osnovnitekst"/>
      </w:pPr>
    </w:p>
    <w:p w14:paraId="02F75EBA" w14:textId="77777777" w:rsidR="00032854" w:rsidRDefault="00032854" w:rsidP="00D5452C">
      <w:pPr>
        <w:pStyle w:val="Osnovnitekst"/>
      </w:pPr>
    </w:p>
    <w:p w14:paraId="13A1C588" w14:textId="77777777" w:rsidR="00032854" w:rsidRDefault="00032854" w:rsidP="00D5452C">
      <w:pPr>
        <w:pStyle w:val="Osnovnitekst"/>
      </w:pPr>
    </w:p>
    <w:p w14:paraId="3254E423" w14:textId="77777777" w:rsidR="00032854" w:rsidRDefault="00032854" w:rsidP="00D5452C">
      <w:pPr>
        <w:pStyle w:val="Osnovnitekst"/>
      </w:pPr>
    </w:p>
    <w:p w14:paraId="6BFDE3BD" w14:textId="77777777" w:rsidR="00032854" w:rsidRDefault="00032854" w:rsidP="00D5452C">
      <w:pPr>
        <w:pStyle w:val="Osnovnitekst"/>
      </w:pPr>
    </w:p>
    <w:p w14:paraId="1555013E" w14:textId="77777777" w:rsidR="00032854" w:rsidRDefault="00032854" w:rsidP="00D5452C">
      <w:pPr>
        <w:pStyle w:val="Osnovnitekst"/>
      </w:pPr>
    </w:p>
    <w:p w14:paraId="551FBA38" w14:textId="3D9882C5" w:rsidR="00CC44C4" w:rsidRDefault="00CC44C4" w:rsidP="00D5452C">
      <w:pPr>
        <w:pStyle w:val="Osnovnitekst"/>
      </w:pPr>
      <w:r>
        <w:lastRenderedPageBreak/>
        <w:t>Bila je razmatrana i paralelizacija naredne spoljašnje petlje:</w:t>
      </w:r>
    </w:p>
    <w:p w14:paraId="36A378D5" w14:textId="5F386200" w:rsidR="00CC44C4" w:rsidRDefault="00032854" w:rsidP="00D5452C">
      <w:pPr>
        <w:pStyle w:val="Osnovnitekst"/>
      </w:pPr>
      <w:r>
        <w:rPr>
          <w:noProof/>
        </w:rPr>
        <w:drawing>
          <wp:inline distT="0" distB="0" distL="0" distR="0" wp14:anchorId="11149556" wp14:editId="700DEA60">
            <wp:extent cx="6120130" cy="5266055"/>
            <wp:effectExtent l="0" t="0" r="0" b="0"/>
            <wp:docPr id="2453996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288E413E" w14:textId="27E399F1" w:rsidR="00F6030B" w:rsidRDefault="00F6030B" w:rsidP="00D5452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350BC481" w14:textId="52B288A7" w:rsidR="00210220" w:rsidRDefault="00210220" w:rsidP="00D5452C">
      <w:pPr>
        <w:pStyle w:val="Osnovnitekst"/>
      </w:pPr>
      <w:r>
        <w:t>Naredna petlja takođe deluje kao da bi trebalo da se paralelizuje:</w:t>
      </w:r>
    </w:p>
    <w:p w14:paraId="4C94CAF1" w14:textId="497FFA7A" w:rsidR="00210220" w:rsidRDefault="00093DCE" w:rsidP="00D5452C">
      <w:pPr>
        <w:pStyle w:val="Osnovnitekst"/>
      </w:pPr>
      <w:r>
        <w:rPr>
          <w:noProof/>
        </w:rPr>
        <w:drawing>
          <wp:inline distT="0" distB="0" distL="0" distR="0" wp14:anchorId="4DB8EFBD" wp14:editId="0318196B">
            <wp:extent cx="2843660" cy="1249680"/>
            <wp:effectExtent l="0" t="0" r="0" b="7620"/>
            <wp:docPr id="1029260498"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0498" name="Picture 5" descr="A black background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49603" cy="1252292"/>
                    </a:xfrm>
                    <a:prstGeom prst="rect">
                      <a:avLst/>
                    </a:prstGeom>
                  </pic:spPr>
                </pic:pic>
              </a:graphicData>
            </a:graphic>
          </wp:inline>
        </w:drawing>
      </w:r>
    </w:p>
    <w:p w14:paraId="15DEEB83" w14:textId="7CE5C318" w:rsidR="00093DCE" w:rsidRPr="00D5452C" w:rsidRDefault="00093DCE" w:rsidP="00D5452C">
      <w:pPr>
        <w:pStyle w:val="Osnovnitekst"/>
      </w:pPr>
      <w:r>
        <w:lastRenderedPageBreak/>
        <w:t>Ipak, poređenjem rezultata bilo je očigledno da paralelizacija ove petlje uspori program zato što su u našim test primerima vrednosti promenljive „n“ brojevi 10, 100 i 1000. Očigledno se za tako male vrednosti ne isplati paralelizovati ovu petlju.</w:t>
      </w:r>
    </w:p>
    <w:p w14:paraId="39D3258B" w14:textId="77777777" w:rsidR="0005524C" w:rsidRDefault="0005524C" w:rsidP="0005524C">
      <w:pPr>
        <w:pStyle w:val="IIInivonaslova-Odeljak"/>
      </w:pPr>
      <w:bookmarkStart w:id="27" w:name="_Toc150644379"/>
      <w:r>
        <w:t>Način paralelizacije</w:t>
      </w:r>
      <w:bookmarkEnd w:id="27"/>
    </w:p>
    <w:p w14:paraId="51C2AB81" w14:textId="48939D4F" w:rsidR="00CC37CC" w:rsidRPr="00CC37CC" w:rsidRDefault="002527B9" w:rsidP="00CC37CC">
      <w:pPr>
        <w:pStyle w:val="Osnovnitekst"/>
      </w:pPr>
      <w:bookmarkStart w:id="28" w:name="_Hlk150636413"/>
      <w:r>
        <w:t>Raspodela posla je odrađena ručno zato što je to eksplicitno traženo u ovom problemu</w:t>
      </w:r>
      <w:r w:rsidR="00FF32BA">
        <w:t>.</w:t>
      </w:r>
    </w:p>
    <w:p w14:paraId="7454178A" w14:textId="77777777" w:rsidR="0005524C" w:rsidRDefault="0005524C" w:rsidP="0005524C">
      <w:pPr>
        <w:pStyle w:val="IInivonaslova-Potpoglavlje"/>
      </w:pPr>
      <w:bookmarkStart w:id="29" w:name="_Toc150644380"/>
      <w:bookmarkEnd w:id="28"/>
      <w:r>
        <w:t>Rezultati</w:t>
      </w:r>
      <w:bookmarkEnd w:id="29"/>
    </w:p>
    <w:p w14:paraId="5918055D" w14:textId="77777777" w:rsidR="0005524C" w:rsidRDefault="0005524C" w:rsidP="0005524C">
      <w:pPr>
        <w:pStyle w:val="IIInivonaslova-Odeljak"/>
      </w:pPr>
      <w:bookmarkStart w:id="30" w:name="_Toc150644381"/>
      <w:r>
        <w:t>Logovi izvršavanja</w:t>
      </w:r>
      <w:bookmarkEnd w:id="30"/>
    </w:p>
    <w:p w14:paraId="547E6C56" w14:textId="77777777" w:rsidR="00541692" w:rsidRDefault="00541692" w:rsidP="00541692">
      <w:pPr>
        <w:pStyle w:val="Programskikod"/>
      </w:pPr>
      <w:bookmarkStart w:id="31" w:name="_Hlk150638744"/>
      <w:bookmarkStart w:id="32" w:name="_Hlk150638763"/>
      <w:r>
        <w:t>Sequential implementation execution time: 0.001752s</w:t>
      </w:r>
    </w:p>
    <w:p w14:paraId="110F1449" w14:textId="77777777" w:rsidR="00541692" w:rsidRDefault="00541692" w:rsidP="00541692">
      <w:pPr>
        <w:pStyle w:val="Programskikod"/>
      </w:pPr>
      <w:r>
        <w:t>Parallel implementation (one thread) execution time: 0.001892s</w:t>
      </w:r>
    </w:p>
    <w:p w14:paraId="0A89DD5C" w14:textId="77777777" w:rsidR="00541692" w:rsidRDefault="00541692" w:rsidP="00541692">
      <w:pPr>
        <w:pStyle w:val="Programskikod"/>
      </w:pPr>
      <w:r>
        <w:t>Test PASSED</w:t>
      </w:r>
    </w:p>
    <w:p w14:paraId="65FDC5AC" w14:textId="77777777" w:rsidR="00541692" w:rsidRDefault="00541692" w:rsidP="00541692">
      <w:pPr>
        <w:pStyle w:val="Programskikod"/>
      </w:pPr>
      <w:r>
        <w:t>Parallel implementation (two threads) execution time: 0.000929s</w:t>
      </w:r>
    </w:p>
    <w:p w14:paraId="53953A9D" w14:textId="77777777" w:rsidR="00541692" w:rsidRDefault="00541692" w:rsidP="00541692">
      <w:pPr>
        <w:pStyle w:val="Programskikod"/>
      </w:pPr>
      <w:r>
        <w:t>Test PASSED</w:t>
      </w:r>
    </w:p>
    <w:p w14:paraId="1EF67ECA" w14:textId="77777777" w:rsidR="00541692" w:rsidRDefault="00541692" w:rsidP="00541692">
      <w:pPr>
        <w:pStyle w:val="Programskikod"/>
      </w:pPr>
      <w:r>
        <w:t>Parallel implementation (four threads) execution time: 0.000517s</w:t>
      </w:r>
    </w:p>
    <w:p w14:paraId="716AD87B" w14:textId="77777777" w:rsidR="00541692" w:rsidRDefault="00541692" w:rsidP="00541692">
      <w:pPr>
        <w:pStyle w:val="Programskikod"/>
      </w:pPr>
      <w:r>
        <w:t>Test PASSED</w:t>
      </w:r>
    </w:p>
    <w:p w14:paraId="2AFFE35E" w14:textId="77777777" w:rsidR="00541692" w:rsidRDefault="00541692" w:rsidP="00541692">
      <w:pPr>
        <w:pStyle w:val="Programskikod"/>
      </w:pPr>
      <w:r>
        <w:t>Parallel implementation (eight threads) execution time: 0.000655s</w:t>
      </w:r>
    </w:p>
    <w:p w14:paraId="20014E79" w14:textId="35C24A37" w:rsidR="003677D3" w:rsidRDefault="00541692" w:rsidP="00541692">
      <w:pPr>
        <w:pStyle w:val="Programskikod"/>
      </w:pPr>
      <w:r>
        <w:t>Test PASSED</w:t>
      </w:r>
    </w:p>
    <w:p w14:paraId="6F5027EF" w14:textId="28F72C04" w:rsidR="003677D3" w:rsidRDefault="003677D3" w:rsidP="003677D3">
      <w:pPr>
        <w:pStyle w:val="Oznakaslike"/>
      </w:pPr>
      <w:r>
        <w:t xml:space="preserve">Izvršavanje komande </w:t>
      </w:r>
      <w:r w:rsidRPr="00A0520C">
        <w:t>./</w:t>
      </w:r>
      <w:r w:rsidR="00E0118E">
        <w:t>halton</w:t>
      </w:r>
      <w:r w:rsidRPr="00A0520C">
        <w:t xml:space="preserve"> 10</w:t>
      </w:r>
      <w:bookmarkEnd w:id="31"/>
    </w:p>
    <w:bookmarkEnd w:id="32"/>
    <w:p w14:paraId="2F6762AD" w14:textId="77777777" w:rsidR="00EA0060" w:rsidRDefault="00EA0060" w:rsidP="00EA0060">
      <w:pPr>
        <w:pStyle w:val="Programskikod"/>
      </w:pPr>
      <w:r>
        <w:t>Sequential implementation execution time: 0.019810s</w:t>
      </w:r>
    </w:p>
    <w:p w14:paraId="2C415C7E" w14:textId="77777777" w:rsidR="00EA0060" w:rsidRDefault="00EA0060" w:rsidP="00EA0060">
      <w:pPr>
        <w:pStyle w:val="Programskikod"/>
      </w:pPr>
      <w:r>
        <w:t>Parallel implementation (one thread) execution time: 0.022293s</w:t>
      </w:r>
    </w:p>
    <w:p w14:paraId="628618DA" w14:textId="77777777" w:rsidR="00EA0060" w:rsidRDefault="00EA0060" w:rsidP="00EA0060">
      <w:pPr>
        <w:pStyle w:val="Programskikod"/>
      </w:pPr>
      <w:r>
        <w:t>Test PASSED</w:t>
      </w:r>
    </w:p>
    <w:p w14:paraId="4D743D2F" w14:textId="77777777" w:rsidR="00EA0060" w:rsidRDefault="00EA0060" w:rsidP="00EA0060">
      <w:pPr>
        <w:pStyle w:val="Programskikod"/>
      </w:pPr>
      <w:r>
        <w:t>Parallel implementation (two threads) execution time: 0.019171s</w:t>
      </w:r>
    </w:p>
    <w:p w14:paraId="7F5C13AE" w14:textId="77777777" w:rsidR="00EA0060" w:rsidRDefault="00EA0060" w:rsidP="00EA0060">
      <w:pPr>
        <w:pStyle w:val="Programskikod"/>
      </w:pPr>
      <w:r>
        <w:t>Test PASSED</w:t>
      </w:r>
    </w:p>
    <w:p w14:paraId="0A6BF1BA" w14:textId="77777777" w:rsidR="00EA0060" w:rsidRDefault="00EA0060" w:rsidP="00EA0060">
      <w:pPr>
        <w:pStyle w:val="Programskikod"/>
      </w:pPr>
      <w:r>
        <w:t>Parallel implementation (four threads) execution time: 0.012504s</w:t>
      </w:r>
    </w:p>
    <w:p w14:paraId="6A251541" w14:textId="77777777" w:rsidR="00EA0060" w:rsidRDefault="00EA0060" w:rsidP="00EA0060">
      <w:pPr>
        <w:pStyle w:val="Programskikod"/>
      </w:pPr>
      <w:r>
        <w:t>Test PASSED</w:t>
      </w:r>
    </w:p>
    <w:p w14:paraId="2BAD50A8" w14:textId="77777777" w:rsidR="00EA0060" w:rsidRDefault="00EA0060" w:rsidP="00EA0060">
      <w:pPr>
        <w:pStyle w:val="Programskikod"/>
      </w:pPr>
      <w:r>
        <w:t>Parallel implementation (eight threads) execution time: 0.010541s</w:t>
      </w:r>
    </w:p>
    <w:p w14:paraId="3C2262D6" w14:textId="32FC020B" w:rsidR="005812FF" w:rsidRDefault="00EA0060" w:rsidP="00EA0060">
      <w:pPr>
        <w:pStyle w:val="Programskikod"/>
      </w:pPr>
      <w:r>
        <w:t>Test PASSED</w:t>
      </w:r>
    </w:p>
    <w:p w14:paraId="0E3682D0" w14:textId="23EC0526" w:rsidR="005812FF" w:rsidRDefault="005812FF" w:rsidP="005812FF">
      <w:pPr>
        <w:pStyle w:val="Oznakaslike"/>
      </w:pPr>
      <w:r>
        <w:t xml:space="preserve">Izvršavanje komande </w:t>
      </w:r>
      <w:r w:rsidRPr="00A0520C">
        <w:t>./</w:t>
      </w:r>
      <w:r>
        <w:t>halton</w:t>
      </w:r>
      <w:r w:rsidRPr="00A0520C">
        <w:t xml:space="preserve"> 10</w:t>
      </w:r>
      <w:r w:rsidR="00862D9D">
        <w:t>0</w:t>
      </w:r>
    </w:p>
    <w:p w14:paraId="4D861A35" w14:textId="77777777" w:rsidR="005812FF" w:rsidRDefault="005812FF" w:rsidP="005812FF">
      <w:pPr>
        <w:pStyle w:val="Osnovnitekst"/>
      </w:pPr>
    </w:p>
    <w:p w14:paraId="4BB2C51C" w14:textId="77777777" w:rsidR="005812FF" w:rsidRDefault="005812FF" w:rsidP="005812FF">
      <w:pPr>
        <w:pStyle w:val="Osnovnitekst"/>
      </w:pPr>
    </w:p>
    <w:p w14:paraId="5C22414A" w14:textId="77777777" w:rsidR="005812FF" w:rsidRDefault="005812FF" w:rsidP="005812FF">
      <w:pPr>
        <w:pStyle w:val="Osnovnitekst"/>
      </w:pPr>
    </w:p>
    <w:p w14:paraId="2190560B" w14:textId="77777777" w:rsidR="005812FF" w:rsidRDefault="005812FF" w:rsidP="005812FF">
      <w:pPr>
        <w:pStyle w:val="Osnovnitekst"/>
      </w:pPr>
    </w:p>
    <w:p w14:paraId="27340DE9" w14:textId="77777777" w:rsidR="005812FF" w:rsidRPr="005812FF" w:rsidRDefault="005812FF" w:rsidP="005812FF">
      <w:pPr>
        <w:pStyle w:val="Osnovnitekst"/>
      </w:pPr>
    </w:p>
    <w:p w14:paraId="4E02999C" w14:textId="77777777" w:rsidR="00BF2C62" w:rsidRDefault="00BF2C62" w:rsidP="00BF2C62">
      <w:pPr>
        <w:pStyle w:val="Programskikod"/>
      </w:pPr>
      <w:r>
        <w:lastRenderedPageBreak/>
        <w:t>Sequential implementation execution time: 2.468872s</w:t>
      </w:r>
    </w:p>
    <w:p w14:paraId="54CBDD4C" w14:textId="77777777" w:rsidR="00BF2C62" w:rsidRDefault="00BF2C62" w:rsidP="00BF2C62">
      <w:pPr>
        <w:pStyle w:val="Programskikod"/>
      </w:pPr>
      <w:r>
        <w:t>Parallel implementation (one thread) execution time: 2.440273s</w:t>
      </w:r>
    </w:p>
    <w:p w14:paraId="2BF58E78" w14:textId="77777777" w:rsidR="00BF2C62" w:rsidRDefault="00BF2C62" w:rsidP="00BF2C62">
      <w:pPr>
        <w:pStyle w:val="Programskikod"/>
      </w:pPr>
      <w:r>
        <w:t>Test PASSED</w:t>
      </w:r>
    </w:p>
    <w:p w14:paraId="06674D9D" w14:textId="77777777" w:rsidR="00BF2C62" w:rsidRDefault="00BF2C62" w:rsidP="00BF2C62">
      <w:pPr>
        <w:pStyle w:val="Programskikod"/>
      </w:pPr>
      <w:r>
        <w:t>Parallel implementation (two threads) execution time: 1.998612s</w:t>
      </w:r>
    </w:p>
    <w:p w14:paraId="44194678" w14:textId="77777777" w:rsidR="00BF2C62" w:rsidRDefault="00BF2C62" w:rsidP="00BF2C62">
      <w:pPr>
        <w:pStyle w:val="Programskikod"/>
      </w:pPr>
      <w:r>
        <w:t>Test PASSED</w:t>
      </w:r>
    </w:p>
    <w:p w14:paraId="18B1398C" w14:textId="77777777" w:rsidR="00BF2C62" w:rsidRDefault="00BF2C62" w:rsidP="00BF2C62">
      <w:pPr>
        <w:pStyle w:val="Programskikod"/>
      </w:pPr>
      <w:r>
        <w:t>Parallel implementation (four threads) execution time: 1.013140s</w:t>
      </w:r>
    </w:p>
    <w:p w14:paraId="61F95C11" w14:textId="77777777" w:rsidR="00BF2C62" w:rsidRDefault="00BF2C62" w:rsidP="00BF2C62">
      <w:pPr>
        <w:pStyle w:val="Programskikod"/>
      </w:pPr>
      <w:r>
        <w:t>Test PASSED</w:t>
      </w:r>
    </w:p>
    <w:p w14:paraId="364DD876" w14:textId="77777777" w:rsidR="00BF2C62" w:rsidRDefault="00BF2C62" w:rsidP="00BF2C62">
      <w:pPr>
        <w:pStyle w:val="Programskikod"/>
      </w:pPr>
      <w:r>
        <w:t>Parallel implementation (eight threads) execution time: 0.641103s</w:t>
      </w:r>
    </w:p>
    <w:p w14:paraId="298AE316" w14:textId="6375EA00" w:rsidR="005812FF" w:rsidRDefault="00BF2C62" w:rsidP="00BF2C62">
      <w:pPr>
        <w:pStyle w:val="Programskikod"/>
      </w:pPr>
      <w:r>
        <w:t>Test PASSED</w:t>
      </w:r>
    </w:p>
    <w:p w14:paraId="503693C4" w14:textId="5D1DFECC" w:rsidR="005812FF" w:rsidRPr="003677D3" w:rsidRDefault="005812FF" w:rsidP="005812FF">
      <w:pPr>
        <w:pStyle w:val="Oznakaslike"/>
      </w:pPr>
      <w:r>
        <w:t xml:space="preserve">Izvršavanje komande </w:t>
      </w:r>
      <w:r w:rsidRPr="00A0520C">
        <w:t>./</w:t>
      </w:r>
      <w:r>
        <w:t>halton</w:t>
      </w:r>
      <w:r w:rsidRPr="00A0520C">
        <w:t xml:space="preserve"> 10</w:t>
      </w:r>
      <w:r w:rsidR="00862D9D">
        <w:t>00</w:t>
      </w:r>
    </w:p>
    <w:p w14:paraId="46B05BC8" w14:textId="77777777" w:rsidR="005812FF" w:rsidRPr="005812FF" w:rsidRDefault="005812FF" w:rsidP="005812FF">
      <w:pPr>
        <w:pStyle w:val="Osnovnitekst"/>
      </w:pPr>
    </w:p>
    <w:p w14:paraId="0992A0EC" w14:textId="77777777" w:rsidR="0005524C" w:rsidRDefault="0005524C" w:rsidP="0005524C">
      <w:pPr>
        <w:pStyle w:val="IIInivonaslova-Odeljak"/>
      </w:pPr>
      <w:bookmarkStart w:id="33" w:name="_Toc150644382"/>
      <w:r>
        <w:t>Grafici ubrzanja</w:t>
      </w:r>
      <w:bookmarkEnd w:id="33"/>
    </w:p>
    <w:p w14:paraId="2B0E3779" w14:textId="77777777" w:rsidR="0002033A" w:rsidRDefault="0002033A" w:rsidP="0002033A">
      <w:pPr>
        <w:pStyle w:val="Osnovnitekst"/>
      </w:pPr>
      <w:bookmarkStart w:id="34" w:name="_Hlk150639282"/>
      <w:r>
        <w:t>U okviru ove sekcije su dati grafici ubrzanja u odnosu na sekvencijalnu implementaciju.</w:t>
      </w:r>
    </w:p>
    <w:p w14:paraId="5B72DAFF" w14:textId="77777777" w:rsidR="0002033A" w:rsidRDefault="0002033A" w:rsidP="0002033A">
      <w:pPr>
        <w:pStyle w:val="Osnovnitekst"/>
        <w:keepNext/>
        <w:ind w:firstLine="0"/>
        <w:jc w:val="center"/>
      </w:pPr>
      <w:r>
        <w:rPr>
          <w:noProof/>
          <w:lang w:val="en-US"/>
        </w:rPr>
        <w:drawing>
          <wp:inline distT="0" distB="0" distL="0" distR="0" wp14:anchorId="5175799C" wp14:editId="0737D014">
            <wp:extent cx="4140679" cy="2413330"/>
            <wp:effectExtent l="0" t="0" r="12700" b="6350"/>
            <wp:docPr id="863470643" name="Chart 8634706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267D162" w14:textId="77777777" w:rsidR="006939DE" w:rsidRDefault="0002033A" w:rsidP="0002033A">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w:t>
      </w:r>
      <w:r w:rsidR="006939DE">
        <w:rPr>
          <w:noProof/>
          <w:lang w:val="sr-Latn-CS"/>
        </w:rPr>
        <w:t>iteracija pri generisanju Halton sekvence</w:t>
      </w:r>
      <w:r>
        <w:rPr>
          <w:noProof/>
          <w:lang w:val="sr-Latn-CS"/>
        </w:rPr>
        <w:t xml:space="preserve"> </w:t>
      </w:r>
    </w:p>
    <w:p w14:paraId="7F60C13E" w14:textId="3C9A9C37" w:rsidR="007B465B" w:rsidRDefault="0002033A" w:rsidP="0002033A">
      <w:pPr>
        <w:pStyle w:val="Caption"/>
        <w:jc w:val="center"/>
        <w:rPr>
          <w:noProof/>
          <w:lang w:val="en-US"/>
        </w:rPr>
      </w:pPr>
      <w:r>
        <w:rPr>
          <w:noProof/>
          <w:lang w:val="sr-Latn-CS"/>
        </w:rPr>
        <w:t xml:space="preserve">za N </w:t>
      </w:r>
      <w:r>
        <w:rPr>
          <w:noProof/>
          <w:lang w:val="en-US"/>
        </w:rPr>
        <w:t>= 1 niti</w:t>
      </w:r>
    </w:p>
    <w:bookmarkEnd w:id="34"/>
    <w:p w14:paraId="24D88C8C" w14:textId="77777777" w:rsidR="007D445F" w:rsidRDefault="007D445F" w:rsidP="007D445F">
      <w:pPr>
        <w:pStyle w:val="Osnovnitekst"/>
        <w:keepNext/>
        <w:ind w:firstLine="0"/>
        <w:jc w:val="center"/>
      </w:pPr>
      <w:r>
        <w:rPr>
          <w:noProof/>
          <w:lang w:val="en-US"/>
        </w:rPr>
        <w:lastRenderedPageBreak/>
        <w:drawing>
          <wp:inline distT="0" distB="0" distL="0" distR="0" wp14:anchorId="00262E1F" wp14:editId="2A018075">
            <wp:extent cx="4140679" cy="2413330"/>
            <wp:effectExtent l="0" t="0" r="12700" b="6350"/>
            <wp:docPr id="1271423653" name="Chart 12714236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294A8AF" w14:textId="77777777" w:rsidR="007D445F" w:rsidRDefault="007D445F" w:rsidP="007D445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C18028A" w14:textId="7E364DD0" w:rsidR="007D445F" w:rsidRDefault="007D445F" w:rsidP="007D445F">
      <w:pPr>
        <w:pStyle w:val="Caption"/>
        <w:jc w:val="center"/>
        <w:rPr>
          <w:noProof/>
          <w:lang w:val="en-US"/>
        </w:rPr>
      </w:pPr>
      <w:r>
        <w:rPr>
          <w:noProof/>
          <w:lang w:val="sr-Latn-CS"/>
        </w:rPr>
        <w:t xml:space="preserve">za N </w:t>
      </w:r>
      <w:r>
        <w:rPr>
          <w:noProof/>
          <w:lang w:val="en-US"/>
        </w:rPr>
        <w:t>= 2 niti</w:t>
      </w:r>
    </w:p>
    <w:p w14:paraId="0823AA88" w14:textId="77777777" w:rsidR="0036147D" w:rsidRPr="0036147D" w:rsidRDefault="0036147D" w:rsidP="0036147D">
      <w:pPr>
        <w:rPr>
          <w:lang w:val="en-US"/>
        </w:rPr>
      </w:pPr>
    </w:p>
    <w:p w14:paraId="4DEEBEDC" w14:textId="77777777" w:rsidR="0036147D" w:rsidRDefault="0036147D" w:rsidP="0036147D">
      <w:pPr>
        <w:pStyle w:val="Osnovnitekst"/>
        <w:keepNext/>
        <w:ind w:firstLine="0"/>
        <w:jc w:val="center"/>
      </w:pPr>
      <w:r>
        <w:rPr>
          <w:noProof/>
          <w:lang w:val="en-US"/>
        </w:rPr>
        <w:drawing>
          <wp:inline distT="0" distB="0" distL="0" distR="0" wp14:anchorId="314878C7" wp14:editId="030A6A20">
            <wp:extent cx="4140679" cy="2413330"/>
            <wp:effectExtent l="0" t="0" r="12700" b="6350"/>
            <wp:docPr id="1534698797" name="Chart 15346987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1CD895"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CADC416" w14:textId="706DAE16" w:rsidR="0036147D" w:rsidRPr="0002033A" w:rsidRDefault="0036147D" w:rsidP="0036147D">
      <w:pPr>
        <w:pStyle w:val="Caption"/>
        <w:jc w:val="center"/>
        <w:rPr>
          <w:noProof/>
          <w:lang w:val="en-US"/>
        </w:rPr>
      </w:pPr>
      <w:r>
        <w:rPr>
          <w:noProof/>
          <w:lang w:val="sr-Latn-CS"/>
        </w:rPr>
        <w:t xml:space="preserve">za N </w:t>
      </w:r>
      <w:r>
        <w:rPr>
          <w:noProof/>
          <w:lang w:val="en-US"/>
        </w:rPr>
        <w:t>= 4 niti</w:t>
      </w:r>
    </w:p>
    <w:p w14:paraId="622846FE" w14:textId="77777777" w:rsidR="0036147D" w:rsidRDefault="0036147D" w:rsidP="0036147D">
      <w:pPr>
        <w:rPr>
          <w:lang w:val="en-US"/>
        </w:rPr>
      </w:pPr>
    </w:p>
    <w:p w14:paraId="6877B7D6" w14:textId="77777777" w:rsidR="0036147D" w:rsidRDefault="0036147D" w:rsidP="0036147D">
      <w:pPr>
        <w:pStyle w:val="Osnovnitekst"/>
        <w:keepNext/>
        <w:ind w:firstLine="0"/>
        <w:jc w:val="center"/>
      </w:pPr>
      <w:r>
        <w:rPr>
          <w:noProof/>
          <w:lang w:val="en-US"/>
        </w:rPr>
        <w:lastRenderedPageBreak/>
        <w:drawing>
          <wp:inline distT="0" distB="0" distL="0" distR="0" wp14:anchorId="68E48753" wp14:editId="24917B21">
            <wp:extent cx="4140679" cy="2413330"/>
            <wp:effectExtent l="0" t="0" r="12700" b="6350"/>
            <wp:docPr id="1679423161" name="Chart 1679423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D47EEF"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8BA077" w14:textId="17F4B83E" w:rsidR="007D445F" w:rsidRPr="007D445F" w:rsidRDefault="0036147D" w:rsidP="0036147D">
      <w:pPr>
        <w:pStyle w:val="Caption"/>
        <w:jc w:val="center"/>
        <w:rPr>
          <w:noProof/>
          <w:lang w:val="en-US"/>
        </w:rPr>
      </w:pPr>
      <w:r>
        <w:rPr>
          <w:noProof/>
          <w:lang w:val="sr-Latn-CS"/>
        </w:rPr>
        <w:t xml:space="preserve">za N </w:t>
      </w:r>
      <w:r>
        <w:rPr>
          <w:noProof/>
          <w:lang w:val="en-US"/>
        </w:rPr>
        <w:t>= 8 niti</w:t>
      </w:r>
    </w:p>
    <w:p w14:paraId="593432EF" w14:textId="77777777" w:rsidR="0005524C" w:rsidRDefault="0005524C" w:rsidP="0005524C">
      <w:pPr>
        <w:pStyle w:val="IIInivonaslova-Odeljak"/>
        <w:rPr>
          <w:lang w:val="sr-Latn-RS"/>
        </w:rPr>
      </w:pPr>
      <w:bookmarkStart w:id="35" w:name="_Toc150644383"/>
      <w:r>
        <w:t>Diskusija dobijenih re</w:t>
      </w:r>
      <w:r>
        <w:rPr>
          <w:lang w:val="sr-Latn-RS"/>
        </w:rPr>
        <w:t>zultata</w:t>
      </w:r>
      <w:bookmarkEnd w:id="35"/>
    </w:p>
    <w:p w14:paraId="21938C1A" w14:textId="65B96B18" w:rsidR="0005524C" w:rsidRDefault="003616D1" w:rsidP="0005524C">
      <w:pPr>
        <w:pStyle w:val="Osnovnitekst"/>
        <w:rPr>
          <w:lang w:val="sr-Latn-RS"/>
        </w:rPr>
      </w:pPr>
      <w:r>
        <w:rPr>
          <w:lang w:val="sr-Latn-RS"/>
        </w:rPr>
        <w:t>Prokomentarisaćemo svaki ulazni parametar zasebno:</w:t>
      </w:r>
    </w:p>
    <w:p w14:paraId="7AA11557" w14:textId="10522E44" w:rsidR="003616D1" w:rsidRDefault="003616D1" w:rsidP="003616D1">
      <w:pPr>
        <w:pStyle w:val="Osnovnitekst"/>
        <w:numPr>
          <w:ilvl w:val="0"/>
          <w:numId w:val="28"/>
        </w:numPr>
        <w:rPr>
          <w:lang w:val="sr-Latn-RS"/>
        </w:rPr>
      </w:pPr>
      <w:r>
        <w:rPr>
          <w:lang w:val="sr-Latn-RS"/>
        </w:rPr>
        <w:t>ulazni parametar 10:</w:t>
      </w:r>
    </w:p>
    <w:p w14:paraId="0132E200" w14:textId="5C9680E7" w:rsidR="00D51B6A" w:rsidRDefault="001F0E4F" w:rsidP="00D51B6A">
      <w:pPr>
        <w:pStyle w:val="Osnovnitekst"/>
        <w:ind w:left="1035" w:firstLine="0"/>
        <w:rPr>
          <w:lang w:val="sr-Latn-RS"/>
        </w:rPr>
      </w:pPr>
      <w:r>
        <w:rPr>
          <w:lang w:val="sr-Latn-RS"/>
        </w:rPr>
        <w:t>Pri izvršavanju paralelne implementacije programa sa dve i četiri niti, najveće ubrzanje se postiže za ovaj ulaz</w:t>
      </w:r>
      <w:r w:rsidR="00D90039">
        <w:rPr>
          <w:lang w:val="sr-Latn-RS"/>
        </w:rPr>
        <w:t xml:space="preserve"> i takođe se vidi veliki napredak u ubrzanju </w:t>
      </w:r>
      <w:r w:rsidR="00963AB5">
        <w:rPr>
          <w:lang w:val="sr-Latn-RS"/>
        </w:rPr>
        <w:t>pri prelasku sa dve na četiri niti</w:t>
      </w:r>
      <w:r>
        <w:rPr>
          <w:lang w:val="sr-Latn-RS"/>
        </w:rPr>
        <w:t>.</w:t>
      </w:r>
      <w:r w:rsidR="00D51B6A">
        <w:rPr>
          <w:lang w:val="sr-Latn-RS"/>
        </w:rPr>
        <w:t xml:space="preserve"> Međutim, već za osam niti vidimo primećujemo čak i usporenje u odnosu na vreme izvršenja programa sa četiri niti, što ima smisla – za ovako mali broj iteracija u tom slučaju režijski troškovi prosto postaju preveliki.</w:t>
      </w:r>
    </w:p>
    <w:p w14:paraId="276520A0" w14:textId="1711C055" w:rsidR="003616D1" w:rsidRDefault="003616D1" w:rsidP="003616D1">
      <w:pPr>
        <w:pStyle w:val="Osnovnitekst"/>
        <w:numPr>
          <w:ilvl w:val="0"/>
          <w:numId w:val="28"/>
        </w:numPr>
        <w:rPr>
          <w:lang w:val="sr-Latn-RS"/>
        </w:rPr>
      </w:pPr>
      <w:r>
        <w:rPr>
          <w:lang w:val="sr-Latn-RS"/>
        </w:rPr>
        <w:t>ulazni parametar 100:</w:t>
      </w:r>
    </w:p>
    <w:p w14:paraId="6DA30C6D" w14:textId="1A63020F" w:rsidR="00D90039" w:rsidRDefault="00584199" w:rsidP="00D90039">
      <w:pPr>
        <w:pStyle w:val="Osnovnitekst"/>
        <w:ind w:left="1035" w:firstLine="0"/>
        <w:rPr>
          <w:lang w:val="sr-Latn-RS"/>
        </w:rPr>
      </w:pPr>
      <w:r>
        <w:rPr>
          <w:lang w:val="sr-Latn-RS"/>
        </w:rPr>
        <w:t>Što se ovog ulaza tiče, sa povećanjem broja niti sa dve na četiri, pa onda i sa četiri na osam se primećuje povećanje ubrzanja.</w:t>
      </w:r>
      <w:r w:rsidR="00FD3A52">
        <w:rPr>
          <w:lang w:val="sr-Latn-RS"/>
        </w:rPr>
        <w:t xml:space="preserve"> Ipak, i ovde se primećuje uticaj režijskih troškova zbog relativno malog broja iteracija, pa je napredak ubrzanja pri prelasku sa četiri na osam niti primetno manji od onog pri prelasku sa dve na četiri niti.</w:t>
      </w:r>
    </w:p>
    <w:p w14:paraId="33EF6A7A" w14:textId="4A3D5DE9" w:rsidR="003616D1" w:rsidRDefault="003616D1" w:rsidP="003616D1">
      <w:pPr>
        <w:pStyle w:val="Osnovnitekst"/>
        <w:numPr>
          <w:ilvl w:val="0"/>
          <w:numId w:val="28"/>
        </w:numPr>
        <w:rPr>
          <w:lang w:val="sr-Latn-RS"/>
        </w:rPr>
      </w:pPr>
      <w:r>
        <w:rPr>
          <w:lang w:val="sr-Latn-RS"/>
        </w:rPr>
        <w:t>ulazni parametar 1000:</w:t>
      </w:r>
    </w:p>
    <w:p w14:paraId="3D48F034" w14:textId="700DA8B5" w:rsidR="00EC2DA9" w:rsidRDefault="00EC2DA9" w:rsidP="00EC2DA9">
      <w:pPr>
        <w:pStyle w:val="Osnovnitekst"/>
        <w:ind w:left="1035" w:firstLine="0"/>
        <w:rPr>
          <w:lang w:val="sr-Latn-RS"/>
        </w:rPr>
      </w:pPr>
      <w:r>
        <w:rPr>
          <w:lang w:val="sr-Latn-RS"/>
        </w:rPr>
        <w:t>Ovo je jedini ulaz za koji vidimo ne samo povećanje ubrzanja, nego i veći napredak u ubrzanju pri prelasku sa četiri na osam niti u odnosu na onaj pri prelasku sa dve na četiri niti. Ovo ima smisla zato što sada ipak imamo veći broj iteracija, pa je uticaj režijskih troškova manji.</w:t>
      </w:r>
    </w:p>
    <w:p w14:paraId="67F2AD13" w14:textId="52FFB08F" w:rsidR="00732A34" w:rsidRPr="00E7161C" w:rsidRDefault="00732A34" w:rsidP="00732A34">
      <w:pPr>
        <w:pStyle w:val="Inivonaslova-Poglavlje"/>
      </w:pPr>
      <w:bookmarkStart w:id="36" w:name="_Toc150644384"/>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36"/>
    </w:p>
    <w:p w14:paraId="63E6AAAF" w14:textId="77FD3162" w:rsidR="00732A34" w:rsidRDefault="00732A34" w:rsidP="00732A34">
      <w:pPr>
        <w:pStyle w:val="IInivonaslova-Potpoglavlje"/>
      </w:pPr>
      <w:bookmarkStart w:id="37" w:name="_Toc150644385"/>
      <w:r>
        <w:t>Tekst problema</w:t>
      </w:r>
      <w:r w:rsidR="001E13D1">
        <w:t>‚</w:t>
      </w:r>
      <w:bookmarkEnd w:id="37"/>
    </w:p>
    <w:p w14:paraId="40E50B53" w14:textId="0EB36EE1" w:rsidR="001E13D1" w:rsidRPr="001E13D1" w:rsidRDefault="001E13D1" w:rsidP="001E13D1">
      <w:pPr>
        <w:pStyle w:val="Osnovnitekst"/>
      </w:pPr>
      <w:r>
        <w:t>Prethodni program paralelizovati korišćenjem direktiva za podelu posla (worksharing direktive). Program testirati sa parametrima koji su dati u run skripti.</w:t>
      </w:r>
    </w:p>
    <w:p w14:paraId="232EF449" w14:textId="77777777" w:rsidR="00732A34" w:rsidRDefault="00732A34" w:rsidP="00732A34">
      <w:pPr>
        <w:pStyle w:val="IInivonaslova-Potpoglavlje"/>
      </w:pPr>
      <w:bookmarkStart w:id="38" w:name="_Toc150644386"/>
      <w:r>
        <w:t>Delovi koje treba paralelizovati</w:t>
      </w:r>
      <w:bookmarkEnd w:id="38"/>
    </w:p>
    <w:p w14:paraId="5B5E5FE5" w14:textId="77777777" w:rsidR="00732A34" w:rsidRDefault="00732A34" w:rsidP="00732A34">
      <w:pPr>
        <w:pStyle w:val="IIInivonaslova-Odeljak"/>
      </w:pPr>
      <w:bookmarkStart w:id="39" w:name="_Toc150644387"/>
      <w:r>
        <w:t>Diskusija</w:t>
      </w:r>
      <w:bookmarkEnd w:id="39"/>
      <w:r>
        <w:t xml:space="preserve"> </w:t>
      </w:r>
    </w:p>
    <w:p w14:paraId="1CD6347C" w14:textId="74E2533D" w:rsidR="00F56378" w:rsidRPr="00F56378" w:rsidRDefault="00F56378" w:rsidP="00F56378">
      <w:pPr>
        <w:pStyle w:val="Osnovnitekst"/>
      </w:pPr>
      <w:r>
        <w:t>Istu odluku je bilo potrebno opet doneti kao u prošlom problemu – da li paralelizovati ovu petlju ili petlje unutar funkcije halton_sequence_sequential.</w:t>
      </w:r>
      <w:r w:rsidR="004704EA">
        <w:t xml:space="preserve"> Pošto nam je u ovom problemu dozvoljeno da koristimo for direktivu, imamo mogućnost da dinamički raspodelimo posao između niti pomoću schedule odredbe, što nam upravo odgovara kod ovakve petlje kod koje veličina posla koji se obavlja raste sa brojem iteracija. Isprobavanjem smo utvrdili da se do</w:t>
      </w:r>
      <w:r w:rsidR="00C46F9D">
        <w:t>bijaju slična ubrzanja kao kada paralelizaciju vršimo unutar funkcije halton_sequence_sequential, pa smo se odlučili da na istim mestima vršimo paralelizacije kao u prošlom problemu, samo sa for direktivom.</w:t>
      </w:r>
      <w:r w:rsidR="004704EA">
        <w:t xml:space="preserve"> </w:t>
      </w:r>
    </w:p>
    <w:p w14:paraId="2983513B" w14:textId="17CBE62D" w:rsidR="00F56378" w:rsidRPr="00F56378" w:rsidRDefault="00F56378" w:rsidP="00F56378">
      <w:pPr>
        <w:pStyle w:val="Osnovnitekst"/>
      </w:pPr>
      <w:r>
        <w:rPr>
          <w:noProof/>
          <w:lang w:val="sr-Latn-RS"/>
        </w:rPr>
        <w:drawing>
          <wp:inline distT="0" distB="0" distL="0" distR="0" wp14:anchorId="044A188E" wp14:editId="299CBFA7">
            <wp:extent cx="4105848" cy="1114581"/>
            <wp:effectExtent l="0" t="0" r="0" b="9525"/>
            <wp:docPr id="116992205" name="Picture 11699220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666AA8BD" w14:textId="0960C093" w:rsidR="00A435BE" w:rsidRPr="00A435BE" w:rsidRDefault="00F42139" w:rsidP="00A435BE">
      <w:pPr>
        <w:pStyle w:val="Osnovnitekst"/>
      </w:pPr>
      <w:r>
        <w:t>Sve</w:t>
      </w:r>
      <w:r w:rsidR="002E782E">
        <w:t xml:space="preserve"> ostalo</w:t>
      </w:r>
      <w:r w:rsidR="00A435BE">
        <w:t xml:space="preserve"> isto važi kao u poglavlju 3.2.1.</w:t>
      </w:r>
      <w:r w:rsidR="00871DE5">
        <w:t xml:space="preserve">, samo što je ovde </w:t>
      </w:r>
      <w:r w:rsidR="00030A53">
        <w:t>raspodela posla</w:t>
      </w:r>
      <w:r w:rsidR="00871DE5">
        <w:t xml:space="preserve"> urađena for direktivom umesto ručno.</w:t>
      </w:r>
    </w:p>
    <w:p w14:paraId="4E91CA0E" w14:textId="77777777" w:rsidR="00732A34" w:rsidRDefault="00732A34" w:rsidP="00732A34">
      <w:pPr>
        <w:pStyle w:val="IIInivonaslova-Odeljak"/>
      </w:pPr>
      <w:bookmarkStart w:id="40" w:name="_Toc150644388"/>
      <w:r>
        <w:t>Način paralelizacije</w:t>
      </w:r>
      <w:bookmarkEnd w:id="40"/>
    </w:p>
    <w:p w14:paraId="3BC12B0A" w14:textId="3D98D267" w:rsidR="0079035C" w:rsidRPr="0079035C" w:rsidRDefault="0079035C" w:rsidP="0079035C">
      <w:pPr>
        <w:pStyle w:val="Osnovnitekst"/>
      </w:pPr>
      <w:r>
        <w:t>Sve petlje za koje je uočeno da ih treba paralelizovati su pravilne for petlje, pa su zato one sve paralelizovane upotrebom for direktive zato što je u ovom slučaju to najefikasniji način. Kako je balans opterećenja u svim petljama gotovo idealan, nema potrebe koristiti drugačiju raspodelu posla od podrazumevane schedule(static), gde se svakoj niti unapred dodeli određen broj uzastopnih iteracija, tj. koristi se blokovska raspodela.</w:t>
      </w:r>
    </w:p>
    <w:p w14:paraId="4A014A36" w14:textId="77777777" w:rsidR="00732A34" w:rsidRDefault="00732A34" w:rsidP="00732A34">
      <w:pPr>
        <w:pStyle w:val="IInivonaslova-Potpoglavlje"/>
      </w:pPr>
      <w:bookmarkStart w:id="41" w:name="_Toc150644389"/>
      <w:r>
        <w:lastRenderedPageBreak/>
        <w:t>Rezultati</w:t>
      </w:r>
      <w:bookmarkEnd w:id="41"/>
    </w:p>
    <w:p w14:paraId="7CF6ACD1" w14:textId="7A98A299" w:rsidR="00241B29" w:rsidRDefault="00732A34" w:rsidP="00241B29">
      <w:pPr>
        <w:pStyle w:val="IIInivonaslova-Odeljak"/>
      </w:pPr>
      <w:bookmarkStart w:id="42" w:name="_Toc150644390"/>
      <w:r>
        <w:t>Logovi izvršavanja</w:t>
      </w:r>
      <w:bookmarkEnd w:id="42"/>
    </w:p>
    <w:p w14:paraId="7721C648" w14:textId="77777777" w:rsidR="000F7E30" w:rsidRDefault="000F7E30" w:rsidP="000F7E30">
      <w:pPr>
        <w:pStyle w:val="Programskikod"/>
      </w:pPr>
      <w:bookmarkStart w:id="43" w:name="_Hlk150687629"/>
      <w:r>
        <w:t>Sequential implementation execution time: 0.001438s</w:t>
      </w:r>
    </w:p>
    <w:p w14:paraId="65C0A925" w14:textId="77777777" w:rsidR="000F7E30" w:rsidRDefault="000F7E30" w:rsidP="000F7E30">
      <w:pPr>
        <w:pStyle w:val="Programskikod"/>
      </w:pPr>
      <w:r>
        <w:t>Parallel implementation (one thread) execution time: 0.001973s</w:t>
      </w:r>
    </w:p>
    <w:p w14:paraId="2B25ED59" w14:textId="77777777" w:rsidR="000F7E30" w:rsidRDefault="000F7E30" w:rsidP="000F7E30">
      <w:pPr>
        <w:pStyle w:val="Programskikod"/>
      </w:pPr>
      <w:r>
        <w:t>Test PASSED</w:t>
      </w:r>
    </w:p>
    <w:p w14:paraId="690F414D" w14:textId="77777777" w:rsidR="000F7E30" w:rsidRDefault="000F7E30" w:rsidP="000F7E30">
      <w:pPr>
        <w:pStyle w:val="Programskikod"/>
      </w:pPr>
      <w:r>
        <w:t>Parallel implementation (two threads) execution time: 0.001196s</w:t>
      </w:r>
    </w:p>
    <w:p w14:paraId="09491C3D" w14:textId="77777777" w:rsidR="000F7E30" w:rsidRDefault="000F7E30" w:rsidP="000F7E30">
      <w:pPr>
        <w:pStyle w:val="Programskikod"/>
      </w:pPr>
      <w:r>
        <w:t>Test PASSED</w:t>
      </w:r>
    </w:p>
    <w:p w14:paraId="54CD0DE6" w14:textId="77777777" w:rsidR="000F7E30" w:rsidRDefault="000F7E30" w:rsidP="000F7E30">
      <w:pPr>
        <w:pStyle w:val="Programskikod"/>
      </w:pPr>
      <w:r>
        <w:t>Parallel implementation (four threads) execution time: 0.000477s</w:t>
      </w:r>
    </w:p>
    <w:p w14:paraId="599B242B" w14:textId="77777777" w:rsidR="000F7E30" w:rsidRDefault="000F7E30" w:rsidP="000F7E30">
      <w:pPr>
        <w:pStyle w:val="Programskikod"/>
      </w:pPr>
      <w:r>
        <w:t>Test PASSED</w:t>
      </w:r>
    </w:p>
    <w:p w14:paraId="2FC769E0" w14:textId="77777777" w:rsidR="000F7E30" w:rsidRDefault="000F7E30" w:rsidP="000F7E30">
      <w:pPr>
        <w:pStyle w:val="Programskikod"/>
      </w:pPr>
      <w:r>
        <w:t>Parallel implementation (eight threads) execution time: 0.000572s</w:t>
      </w:r>
    </w:p>
    <w:p w14:paraId="58AFF00F" w14:textId="10359191" w:rsidR="00241B29" w:rsidRDefault="000F7E30" w:rsidP="000F7E30">
      <w:pPr>
        <w:pStyle w:val="Programskikod"/>
      </w:pPr>
      <w:r>
        <w:t>Test PASSED</w:t>
      </w:r>
    </w:p>
    <w:p w14:paraId="70994829" w14:textId="77777777" w:rsidR="00241B29" w:rsidRDefault="00241B29" w:rsidP="00241B29">
      <w:pPr>
        <w:pStyle w:val="Oznakaslike"/>
      </w:pPr>
      <w:r>
        <w:t xml:space="preserve">Izvršavanje komande </w:t>
      </w:r>
      <w:r w:rsidRPr="00A0520C">
        <w:t>./</w:t>
      </w:r>
      <w:r>
        <w:t>halton</w:t>
      </w:r>
      <w:r w:rsidRPr="00A0520C">
        <w:t xml:space="preserve"> 10</w:t>
      </w:r>
    </w:p>
    <w:bookmarkEnd w:id="43"/>
    <w:p w14:paraId="75D0F775" w14:textId="77777777" w:rsidR="00241B29" w:rsidRDefault="00241B29" w:rsidP="00241B29">
      <w:pPr>
        <w:pStyle w:val="Osnovnitekst"/>
      </w:pPr>
    </w:p>
    <w:p w14:paraId="1F9A421E" w14:textId="77777777" w:rsidR="000F7E30" w:rsidRDefault="000F7E30" w:rsidP="000F7E30">
      <w:pPr>
        <w:pStyle w:val="Programskikod"/>
      </w:pPr>
      <w:r>
        <w:t>Sequential implementation execution time: 0.021944s</w:t>
      </w:r>
    </w:p>
    <w:p w14:paraId="7BE74852" w14:textId="77777777" w:rsidR="000F7E30" w:rsidRDefault="000F7E30" w:rsidP="000F7E30">
      <w:pPr>
        <w:pStyle w:val="Programskikod"/>
      </w:pPr>
      <w:r>
        <w:t>Parallel implementation (one thread) execution time: 0.021488s</w:t>
      </w:r>
    </w:p>
    <w:p w14:paraId="72CE604E" w14:textId="77777777" w:rsidR="000F7E30" w:rsidRDefault="000F7E30" w:rsidP="000F7E30">
      <w:pPr>
        <w:pStyle w:val="Programskikod"/>
      </w:pPr>
      <w:r>
        <w:t>Test PASSED</w:t>
      </w:r>
    </w:p>
    <w:p w14:paraId="72518D8A" w14:textId="77777777" w:rsidR="000F7E30" w:rsidRDefault="000F7E30" w:rsidP="000F7E30">
      <w:pPr>
        <w:pStyle w:val="Programskikod"/>
      </w:pPr>
      <w:r>
        <w:t>Parallel implementation (two threads) execution time: 0.019701s</w:t>
      </w:r>
    </w:p>
    <w:p w14:paraId="3DAFD50E" w14:textId="77777777" w:rsidR="000F7E30" w:rsidRDefault="000F7E30" w:rsidP="000F7E30">
      <w:pPr>
        <w:pStyle w:val="Programskikod"/>
      </w:pPr>
      <w:r>
        <w:t>Test PASSED</w:t>
      </w:r>
    </w:p>
    <w:p w14:paraId="1D8D3F8C" w14:textId="77777777" w:rsidR="000F7E30" w:rsidRDefault="000F7E30" w:rsidP="000F7E30">
      <w:pPr>
        <w:pStyle w:val="Programskikod"/>
      </w:pPr>
      <w:r>
        <w:t>Parallel implementation (four threads) execution time: 0.011934s</w:t>
      </w:r>
    </w:p>
    <w:p w14:paraId="4ECB9FF2" w14:textId="77777777" w:rsidR="000F7E30" w:rsidRDefault="000F7E30" w:rsidP="000F7E30">
      <w:pPr>
        <w:pStyle w:val="Programskikod"/>
      </w:pPr>
      <w:r>
        <w:t>Test PASSED</w:t>
      </w:r>
    </w:p>
    <w:p w14:paraId="74C3E8B1" w14:textId="77777777" w:rsidR="000F7E30" w:rsidRDefault="000F7E30" w:rsidP="000F7E30">
      <w:pPr>
        <w:pStyle w:val="Programskikod"/>
      </w:pPr>
      <w:r>
        <w:t>Parallel implementation (eight threads) execution time: 0.009279s</w:t>
      </w:r>
    </w:p>
    <w:p w14:paraId="110B859B" w14:textId="1AC2D014" w:rsidR="00241B29" w:rsidRDefault="000F7E30" w:rsidP="000F7E30">
      <w:pPr>
        <w:pStyle w:val="Programskikod"/>
      </w:pPr>
      <w:r>
        <w:t>Test PASSED</w:t>
      </w:r>
    </w:p>
    <w:p w14:paraId="0211514C" w14:textId="39D751CA" w:rsidR="00241B29" w:rsidRDefault="00241B29" w:rsidP="00241B29">
      <w:pPr>
        <w:pStyle w:val="Oznakaslike"/>
      </w:pPr>
      <w:r>
        <w:t xml:space="preserve">Izvršavanje komande </w:t>
      </w:r>
      <w:r w:rsidRPr="00A0520C">
        <w:t>./</w:t>
      </w:r>
      <w:r>
        <w:t>halton</w:t>
      </w:r>
      <w:r w:rsidRPr="00A0520C">
        <w:t xml:space="preserve"> 10</w:t>
      </w:r>
      <w:r w:rsidR="0053228D">
        <w:t>0</w:t>
      </w:r>
    </w:p>
    <w:p w14:paraId="637D7281" w14:textId="77777777" w:rsidR="00FD185F" w:rsidRDefault="00FD185F" w:rsidP="00FD185F">
      <w:pPr>
        <w:pStyle w:val="Programskikod"/>
      </w:pPr>
      <w:r>
        <w:t>Sequential implementation execution time: 2.426729s</w:t>
      </w:r>
    </w:p>
    <w:p w14:paraId="5E9E97A7" w14:textId="77777777" w:rsidR="00FD185F" w:rsidRDefault="00FD185F" w:rsidP="00FD185F">
      <w:pPr>
        <w:pStyle w:val="Programskikod"/>
      </w:pPr>
      <w:r>
        <w:t>Parallel implementation (one thread) execution time: 2.411400s</w:t>
      </w:r>
    </w:p>
    <w:p w14:paraId="052CC4E0" w14:textId="77777777" w:rsidR="00FD185F" w:rsidRDefault="00FD185F" w:rsidP="00FD185F">
      <w:pPr>
        <w:pStyle w:val="Programskikod"/>
      </w:pPr>
      <w:r>
        <w:t>Test PASSED</w:t>
      </w:r>
    </w:p>
    <w:p w14:paraId="21898BBC" w14:textId="77777777" w:rsidR="00FD185F" w:rsidRDefault="00FD185F" w:rsidP="00FD185F">
      <w:pPr>
        <w:pStyle w:val="Programskikod"/>
      </w:pPr>
      <w:r>
        <w:t>Parallel implementation (two threads) execution time: 2.040469s</w:t>
      </w:r>
    </w:p>
    <w:p w14:paraId="34C27447" w14:textId="77777777" w:rsidR="00FD185F" w:rsidRDefault="00FD185F" w:rsidP="00FD185F">
      <w:pPr>
        <w:pStyle w:val="Programskikod"/>
      </w:pPr>
      <w:r>
        <w:t>Test PASSED</w:t>
      </w:r>
    </w:p>
    <w:p w14:paraId="22F39E7D" w14:textId="77777777" w:rsidR="00FD185F" w:rsidRDefault="00FD185F" w:rsidP="00FD185F">
      <w:pPr>
        <w:pStyle w:val="Programskikod"/>
      </w:pPr>
      <w:r>
        <w:t>Parallel implementation (four threads) execution time: 1.010487s</w:t>
      </w:r>
    </w:p>
    <w:p w14:paraId="7713DAF4" w14:textId="77777777" w:rsidR="00FD185F" w:rsidRDefault="00FD185F" w:rsidP="00FD185F">
      <w:pPr>
        <w:pStyle w:val="Programskikod"/>
      </w:pPr>
      <w:r>
        <w:t>Test PASSED</w:t>
      </w:r>
    </w:p>
    <w:p w14:paraId="4FC3AFA9" w14:textId="77777777" w:rsidR="00FD185F" w:rsidRDefault="00FD185F" w:rsidP="00FD185F">
      <w:pPr>
        <w:pStyle w:val="Programskikod"/>
      </w:pPr>
      <w:r>
        <w:t>Parallel implementation (eight threads) execution time: 0.565278s</w:t>
      </w:r>
    </w:p>
    <w:p w14:paraId="5AA4C00E" w14:textId="2136CB53" w:rsidR="00241B29" w:rsidRDefault="00FD185F" w:rsidP="00FD185F">
      <w:pPr>
        <w:pStyle w:val="Programskikod"/>
      </w:pPr>
      <w:r>
        <w:t>Test PASSED</w:t>
      </w:r>
    </w:p>
    <w:p w14:paraId="1AB4E8E8" w14:textId="60F8AC69" w:rsidR="00241B29" w:rsidRPr="00241B29" w:rsidRDefault="00241B29" w:rsidP="00D5569C">
      <w:pPr>
        <w:pStyle w:val="Oznakaslike"/>
      </w:pPr>
      <w:r>
        <w:t xml:space="preserve">Izvršavanje komande </w:t>
      </w:r>
      <w:r w:rsidRPr="00A0520C">
        <w:t>./</w:t>
      </w:r>
      <w:r>
        <w:t>halton</w:t>
      </w:r>
      <w:r w:rsidRPr="00A0520C">
        <w:t xml:space="preserve"> 10</w:t>
      </w:r>
      <w:r w:rsidR="0053228D">
        <w:t>00</w:t>
      </w:r>
    </w:p>
    <w:p w14:paraId="51110D97" w14:textId="77777777" w:rsidR="00732A34" w:rsidRDefault="00732A34" w:rsidP="00732A34">
      <w:pPr>
        <w:pStyle w:val="IIInivonaslova-Odeljak"/>
      </w:pPr>
      <w:bookmarkStart w:id="44" w:name="_Toc150644391"/>
      <w:r>
        <w:t>Grafici ubrzanja</w:t>
      </w:r>
      <w:bookmarkEnd w:id="44"/>
    </w:p>
    <w:p w14:paraId="4102BE50" w14:textId="77777777" w:rsidR="00C45C1F" w:rsidRDefault="00C45C1F" w:rsidP="00C45C1F">
      <w:pPr>
        <w:pStyle w:val="Osnovnitekst"/>
      </w:pPr>
      <w:bookmarkStart w:id="45" w:name="_Hlk150688041"/>
      <w:r>
        <w:t>U okviru ove sekcije su dati grafici ubrzanja u odnosu na sekvencijalnu implementaciju.</w:t>
      </w:r>
    </w:p>
    <w:p w14:paraId="214BD3B0" w14:textId="77777777" w:rsidR="00C45C1F" w:rsidRDefault="00C45C1F" w:rsidP="00C45C1F">
      <w:pPr>
        <w:pStyle w:val="Osnovnitekst"/>
        <w:keepNext/>
        <w:ind w:firstLine="0"/>
        <w:jc w:val="center"/>
      </w:pPr>
      <w:r>
        <w:rPr>
          <w:noProof/>
          <w:lang w:val="en-US"/>
        </w:rPr>
        <w:lastRenderedPageBreak/>
        <w:drawing>
          <wp:inline distT="0" distB="0" distL="0" distR="0" wp14:anchorId="11F77B53" wp14:editId="70EF8E21">
            <wp:extent cx="4140679" cy="2413330"/>
            <wp:effectExtent l="0" t="0" r="12700" b="6350"/>
            <wp:docPr id="218551475" name="Chart 2185514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504CB7E" w14:textId="77777777" w:rsidR="00C45C1F" w:rsidRDefault="00C45C1F" w:rsidP="00C45C1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53FFA8B1" w14:textId="77777777" w:rsidR="00C45C1F" w:rsidRDefault="00C45C1F" w:rsidP="00C45C1F">
      <w:pPr>
        <w:pStyle w:val="Caption"/>
        <w:jc w:val="center"/>
        <w:rPr>
          <w:noProof/>
          <w:lang w:val="en-US"/>
        </w:rPr>
      </w:pPr>
      <w:r>
        <w:rPr>
          <w:noProof/>
          <w:lang w:val="sr-Latn-CS"/>
        </w:rPr>
        <w:t xml:space="preserve">za N </w:t>
      </w:r>
      <w:r>
        <w:rPr>
          <w:noProof/>
          <w:lang w:val="en-US"/>
        </w:rPr>
        <w:t>= 1 niti</w:t>
      </w:r>
    </w:p>
    <w:bookmarkEnd w:id="45"/>
    <w:p w14:paraId="43294026" w14:textId="77777777" w:rsidR="00C45C1F" w:rsidRDefault="00C45C1F" w:rsidP="00C45C1F">
      <w:pPr>
        <w:pStyle w:val="Osnovnitekst"/>
      </w:pPr>
    </w:p>
    <w:p w14:paraId="65D1D2B7" w14:textId="77777777" w:rsidR="00640C5E" w:rsidRDefault="00640C5E" w:rsidP="00640C5E">
      <w:pPr>
        <w:pStyle w:val="Osnovnitekst"/>
        <w:keepNext/>
        <w:ind w:firstLine="0"/>
        <w:jc w:val="center"/>
      </w:pPr>
      <w:r>
        <w:rPr>
          <w:noProof/>
          <w:lang w:val="en-US"/>
        </w:rPr>
        <w:drawing>
          <wp:inline distT="0" distB="0" distL="0" distR="0" wp14:anchorId="54938EBD" wp14:editId="0B0D1053">
            <wp:extent cx="4140679" cy="2413330"/>
            <wp:effectExtent l="0" t="0" r="12700" b="6350"/>
            <wp:docPr id="1720548537" name="Chart 1720548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D8DA95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EA68043" w14:textId="1A50B298" w:rsidR="00640C5E" w:rsidRDefault="00640C5E" w:rsidP="00640C5E">
      <w:pPr>
        <w:pStyle w:val="Caption"/>
        <w:jc w:val="center"/>
        <w:rPr>
          <w:noProof/>
          <w:lang w:val="en-US"/>
        </w:rPr>
      </w:pPr>
      <w:r>
        <w:rPr>
          <w:noProof/>
          <w:lang w:val="sr-Latn-CS"/>
        </w:rPr>
        <w:t xml:space="preserve">za N </w:t>
      </w:r>
      <w:r>
        <w:rPr>
          <w:noProof/>
          <w:lang w:val="en-US"/>
        </w:rPr>
        <w:t xml:space="preserve">= </w:t>
      </w:r>
      <w:r w:rsidR="00D83795">
        <w:rPr>
          <w:noProof/>
          <w:lang w:val="en-US"/>
        </w:rPr>
        <w:t>2</w:t>
      </w:r>
      <w:r>
        <w:rPr>
          <w:noProof/>
          <w:lang w:val="en-US"/>
        </w:rPr>
        <w:t xml:space="preserve"> niti</w:t>
      </w:r>
    </w:p>
    <w:p w14:paraId="460C30EA" w14:textId="77777777" w:rsidR="00D83795" w:rsidRDefault="00D83795" w:rsidP="00640C5E">
      <w:pPr>
        <w:pStyle w:val="Osnovnitekst"/>
        <w:keepNext/>
        <w:ind w:firstLine="0"/>
        <w:jc w:val="center"/>
      </w:pPr>
    </w:p>
    <w:p w14:paraId="342925CA" w14:textId="24E02585" w:rsidR="00640C5E" w:rsidRDefault="00640C5E" w:rsidP="00640C5E">
      <w:pPr>
        <w:pStyle w:val="Osnovnitekst"/>
        <w:keepNext/>
        <w:ind w:firstLine="0"/>
        <w:jc w:val="center"/>
      </w:pPr>
      <w:r>
        <w:rPr>
          <w:noProof/>
          <w:lang w:val="en-US"/>
        </w:rPr>
        <w:drawing>
          <wp:inline distT="0" distB="0" distL="0" distR="0" wp14:anchorId="11F9DEA2" wp14:editId="0ADD7611">
            <wp:extent cx="4140679" cy="2413330"/>
            <wp:effectExtent l="0" t="0" r="12700" b="6350"/>
            <wp:docPr id="700167779" name="Chart 7001677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99B903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4FF8AC61" w14:textId="1FE4E7D3" w:rsidR="00640C5E" w:rsidRDefault="00640C5E" w:rsidP="00640C5E">
      <w:pPr>
        <w:pStyle w:val="Caption"/>
        <w:jc w:val="center"/>
        <w:rPr>
          <w:noProof/>
          <w:lang w:val="en-US"/>
        </w:rPr>
      </w:pPr>
      <w:r>
        <w:rPr>
          <w:noProof/>
          <w:lang w:val="sr-Latn-CS"/>
        </w:rPr>
        <w:t xml:space="preserve">za N </w:t>
      </w:r>
      <w:r>
        <w:rPr>
          <w:noProof/>
          <w:lang w:val="en-US"/>
        </w:rPr>
        <w:t xml:space="preserve">= </w:t>
      </w:r>
      <w:r w:rsidR="004B01D0">
        <w:rPr>
          <w:noProof/>
          <w:lang w:val="en-US"/>
        </w:rPr>
        <w:t>4</w:t>
      </w:r>
      <w:r>
        <w:rPr>
          <w:noProof/>
          <w:lang w:val="en-US"/>
        </w:rPr>
        <w:t xml:space="preserve"> niti</w:t>
      </w:r>
    </w:p>
    <w:p w14:paraId="46644E46" w14:textId="77777777" w:rsidR="00640C5E" w:rsidRDefault="00640C5E" w:rsidP="00640C5E">
      <w:pPr>
        <w:pStyle w:val="Osnovnitekst"/>
        <w:keepNext/>
        <w:ind w:firstLine="0"/>
        <w:jc w:val="center"/>
      </w:pPr>
      <w:r>
        <w:rPr>
          <w:noProof/>
          <w:lang w:val="en-US"/>
        </w:rPr>
        <w:drawing>
          <wp:inline distT="0" distB="0" distL="0" distR="0" wp14:anchorId="39440B5D" wp14:editId="23C7C07E">
            <wp:extent cx="4140679" cy="2413330"/>
            <wp:effectExtent l="0" t="0" r="12700" b="6350"/>
            <wp:docPr id="1788244537" name="Chart 1788244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11BB12B"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6E687B03" w14:textId="0053AAA5" w:rsidR="00640C5E" w:rsidRDefault="00640C5E" w:rsidP="00640C5E">
      <w:pPr>
        <w:pStyle w:val="Caption"/>
        <w:jc w:val="center"/>
        <w:rPr>
          <w:noProof/>
          <w:lang w:val="en-US"/>
        </w:rPr>
      </w:pPr>
      <w:r>
        <w:rPr>
          <w:noProof/>
          <w:lang w:val="sr-Latn-CS"/>
        </w:rPr>
        <w:t xml:space="preserve">za N </w:t>
      </w:r>
      <w:r>
        <w:rPr>
          <w:noProof/>
          <w:lang w:val="en-US"/>
        </w:rPr>
        <w:t xml:space="preserve">= </w:t>
      </w:r>
      <w:r w:rsidR="000D4B6D">
        <w:rPr>
          <w:noProof/>
          <w:lang w:val="en-US"/>
        </w:rPr>
        <w:t>8</w:t>
      </w:r>
      <w:r>
        <w:rPr>
          <w:noProof/>
          <w:lang w:val="en-US"/>
        </w:rPr>
        <w:t xml:space="preserve"> niti</w:t>
      </w:r>
    </w:p>
    <w:p w14:paraId="5A176D78" w14:textId="77777777" w:rsidR="00640C5E" w:rsidRPr="00C45C1F" w:rsidRDefault="00640C5E" w:rsidP="00C45C1F">
      <w:pPr>
        <w:pStyle w:val="Osnovnitekst"/>
      </w:pPr>
    </w:p>
    <w:p w14:paraId="16433F3C" w14:textId="77777777" w:rsidR="00732A34" w:rsidRDefault="00732A34" w:rsidP="00732A34">
      <w:pPr>
        <w:pStyle w:val="IIInivonaslova-Odeljak"/>
        <w:rPr>
          <w:lang w:val="sr-Latn-RS"/>
        </w:rPr>
      </w:pPr>
      <w:bookmarkStart w:id="46" w:name="_Toc150644392"/>
      <w:r>
        <w:t>Diskusija dobijenih re</w:t>
      </w:r>
      <w:r>
        <w:rPr>
          <w:lang w:val="sr-Latn-RS"/>
        </w:rPr>
        <w:t>zultata</w:t>
      </w:r>
      <w:bookmarkEnd w:id="46"/>
    </w:p>
    <w:p w14:paraId="38F97269" w14:textId="02B6953B" w:rsidR="00C46310" w:rsidRDefault="00D5569C" w:rsidP="00C46310">
      <w:pPr>
        <w:pStyle w:val="Osnovnitekst"/>
        <w:rPr>
          <w:lang w:val="sr-Latn-RS"/>
        </w:rPr>
      </w:pPr>
      <w:r>
        <w:rPr>
          <w:lang w:val="sr-Latn-RS"/>
        </w:rPr>
        <w:t>Tumačenja dobijenih rezultata su poprilično slična onim iz poglavlja 3.3.3., s tim što s</w:t>
      </w:r>
      <w:r w:rsidR="00751C6A">
        <w:rPr>
          <w:lang w:val="sr-Latn-RS"/>
        </w:rPr>
        <w:t>u</w:t>
      </w:r>
      <w:r w:rsidR="00D257C4">
        <w:rPr>
          <w:lang w:val="sr-Latn-RS"/>
        </w:rPr>
        <w:t xml:space="preserve"> sva</w:t>
      </w:r>
      <w:r w:rsidR="00751C6A">
        <w:rPr>
          <w:lang w:val="sr-Latn-RS"/>
        </w:rPr>
        <w:t xml:space="preserve"> ubrzanja malo bolja sada pošto se raspodela posla ovde radi pomoću for direktive umesto ručno.</w:t>
      </w:r>
    </w:p>
    <w:p w14:paraId="621DCCE6" w14:textId="472326C6" w:rsidR="00C46310" w:rsidRPr="00E7161C" w:rsidRDefault="00C46310" w:rsidP="00C46310">
      <w:pPr>
        <w:pStyle w:val="Inivonaslova-Poglavlje"/>
      </w:pPr>
      <w:bookmarkStart w:id="47" w:name="_Toc150644393"/>
      <w:r>
        <w:rPr>
          <w:lang w:val="sr-Latn-RS"/>
        </w:rPr>
        <w:lastRenderedPageBreak/>
        <w:t xml:space="preserve">Problem </w:t>
      </w:r>
      <w:r w:rsidR="0017101A">
        <w:rPr>
          <w:lang w:val="sr-Latn-RS"/>
        </w:rPr>
        <w:t>5</w:t>
      </w:r>
      <w:r>
        <w:rPr>
          <w:lang w:val="sr-Latn-RS"/>
        </w:rPr>
        <w:t xml:space="preserve"> – Generisanje elemenata Halton Quasi Monte Carlo sekvence sa direktivama za podelu posla (worksharing direktivama)</w:t>
      </w:r>
      <w:bookmarkEnd w:id="47"/>
    </w:p>
    <w:p w14:paraId="2C4A878C" w14:textId="77777777" w:rsidR="00C46310" w:rsidRDefault="00C46310" w:rsidP="00C46310">
      <w:pPr>
        <w:pStyle w:val="IInivonaslova-Potpoglavlje"/>
      </w:pPr>
      <w:bookmarkStart w:id="48" w:name="_Toc150644394"/>
      <w:r>
        <w:t>Tekst problema</w:t>
      </w:r>
      <w:bookmarkEnd w:id="48"/>
    </w:p>
    <w:p w14:paraId="0D73A04B" w14:textId="77777777" w:rsidR="003C6712" w:rsidRDefault="00E900C5" w:rsidP="00E900C5">
      <w:pPr>
        <w:pStyle w:val="Osnovnitekst"/>
        <w:rPr>
          <w:lang w:val="en-GB"/>
        </w:rPr>
      </w:pPr>
      <w:r w:rsidRPr="00E900C5">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4B6C5183" w14:textId="77777777" w:rsidR="003C6712" w:rsidRDefault="00E900C5" w:rsidP="00E900C5">
      <w:pPr>
        <w:pStyle w:val="Osnovnitekst"/>
        <w:rPr>
          <w:lang w:val="en-GB"/>
        </w:rPr>
      </w:pPr>
      <w:r w:rsidRPr="00E900C5">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699A836" w14:textId="27D9039C" w:rsidR="00E900C5" w:rsidRDefault="00E900C5" w:rsidP="00E900C5">
      <w:pPr>
        <w:pStyle w:val="Osnovnitekst"/>
        <w:rPr>
          <w:lang w:val="en-GB"/>
        </w:rPr>
      </w:pPr>
      <w:r w:rsidRPr="00E900C5">
        <w:rPr>
          <w:lang w:val="en-GB"/>
        </w:rPr>
        <w:t>Ukoliko je potrebno međusobno isključenje prilikom paralelizacije programa, koristiti kritične sekcije ili atomske operacije. Skripta run pokreće simulaciju za različite parametre, i nakon toga, za određene simulacije poziva python kod koji kreira gifove</w:t>
      </w:r>
      <w:r>
        <w:rPr>
          <w:lang w:val="en-GB"/>
        </w:rPr>
        <w:t>.</w:t>
      </w:r>
    </w:p>
    <w:p w14:paraId="280F6560" w14:textId="77777777" w:rsidR="00722A17" w:rsidRDefault="00722A17" w:rsidP="00E900C5">
      <w:pPr>
        <w:pStyle w:val="Osnovnitekst"/>
        <w:rPr>
          <w:lang w:val="en-GB"/>
        </w:rPr>
      </w:pPr>
    </w:p>
    <w:p w14:paraId="295D7105" w14:textId="77777777" w:rsidR="00722A17" w:rsidRDefault="00722A17" w:rsidP="00E900C5">
      <w:pPr>
        <w:pStyle w:val="Osnovnitekst"/>
        <w:rPr>
          <w:lang w:val="en-GB"/>
        </w:rPr>
      </w:pPr>
    </w:p>
    <w:p w14:paraId="0CD0D202" w14:textId="77777777" w:rsidR="00722A17" w:rsidRDefault="00722A17" w:rsidP="00E900C5">
      <w:pPr>
        <w:pStyle w:val="Osnovnitekst"/>
        <w:rPr>
          <w:lang w:val="en-GB"/>
        </w:rPr>
      </w:pPr>
    </w:p>
    <w:p w14:paraId="064C6141" w14:textId="77777777" w:rsidR="00722A17" w:rsidRDefault="00722A17" w:rsidP="00E900C5">
      <w:pPr>
        <w:pStyle w:val="Osnovnitekst"/>
        <w:rPr>
          <w:lang w:val="en-GB"/>
        </w:rPr>
      </w:pPr>
    </w:p>
    <w:p w14:paraId="156117D3" w14:textId="77777777" w:rsidR="00722A17" w:rsidRPr="00E900C5" w:rsidRDefault="00722A17" w:rsidP="00E900C5">
      <w:pPr>
        <w:pStyle w:val="Osnovnitekst"/>
      </w:pPr>
    </w:p>
    <w:p w14:paraId="423EC03B" w14:textId="77777777" w:rsidR="00C46310" w:rsidRDefault="00C46310" w:rsidP="00C46310">
      <w:pPr>
        <w:pStyle w:val="IInivonaslova-Potpoglavlje"/>
      </w:pPr>
      <w:bookmarkStart w:id="49" w:name="_Toc150644395"/>
      <w:r>
        <w:lastRenderedPageBreak/>
        <w:t>Delovi koje treba paralelizovati</w:t>
      </w:r>
      <w:bookmarkEnd w:id="49"/>
    </w:p>
    <w:p w14:paraId="7C615E03" w14:textId="77777777" w:rsidR="00C46310" w:rsidRDefault="00C46310" w:rsidP="00C46310">
      <w:pPr>
        <w:pStyle w:val="IIInivonaslova-Odeljak"/>
      </w:pPr>
      <w:bookmarkStart w:id="50" w:name="_Toc150644396"/>
      <w:r>
        <w:t>Diskusija</w:t>
      </w:r>
      <w:bookmarkEnd w:id="50"/>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bookmarkStart w:id="51" w:name="_Toc150644397"/>
    </w:p>
    <w:p w14:paraId="377A0ACE" w14:textId="3F6B9AF2" w:rsidR="00D91DB3" w:rsidRDefault="00D91DB3" w:rsidP="00D91DB3">
      <w:pPr>
        <w:pStyle w:val="Osnovnitekst"/>
        <w:ind w:firstLine="0"/>
        <w:rPr>
          <w:lang w:val="en-US"/>
        </w:rPr>
      </w:pPr>
      <w:r>
        <w:rPr>
          <w:lang w:val="en-US"/>
        </w:rPr>
        <w:tab/>
        <w:t>Ovo je takođe jedina paralelizacija petlje koja nam je donela ubrzanje programa za veći broj nebeskih tela.</w:t>
      </w:r>
    </w:p>
    <w:p w14:paraId="2C4CCE18" w14:textId="77777777" w:rsidR="00B76EE9" w:rsidRDefault="00B76EE9" w:rsidP="002E4C21">
      <w:pPr>
        <w:pStyle w:val="Osnovnitekst"/>
        <w:rPr>
          <w:lang w:val="en-US"/>
        </w:rPr>
      </w:pPr>
    </w:p>
    <w:p w14:paraId="0A526257" w14:textId="77777777" w:rsidR="00B76EE9" w:rsidRDefault="00B76EE9" w:rsidP="002E4C21">
      <w:pPr>
        <w:pStyle w:val="Osnovnitekst"/>
        <w:rPr>
          <w:lang w:val="en-US"/>
        </w:rPr>
      </w:pPr>
    </w:p>
    <w:p w14:paraId="25E96BAC" w14:textId="198B268B" w:rsidR="002E4C21" w:rsidRDefault="002E4C21" w:rsidP="002E4C21">
      <w:pPr>
        <w:pStyle w:val="Osnovnitekst"/>
        <w:rPr>
          <w:lang w:val="en-US"/>
        </w:rPr>
      </w:pPr>
      <w:r>
        <w:rPr>
          <w:lang w:val="en-US"/>
        </w:rPr>
        <w:lastRenderedPageBreak/>
        <w:t>Ova petlja bi mogla da se paralelizuje:</w:t>
      </w:r>
    </w:p>
    <w:p w14:paraId="79AA55FF" w14:textId="350E9C18" w:rsidR="002E4C21" w:rsidRDefault="00B76EE9" w:rsidP="002E4C21">
      <w:pPr>
        <w:pStyle w:val="Osnovnitekst"/>
        <w:rPr>
          <w:lang w:val="en-US"/>
        </w:rPr>
      </w:pPr>
      <w:r>
        <w:rPr>
          <w:noProof/>
          <w:lang w:val="en-US"/>
        </w:rPr>
        <w:drawing>
          <wp:inline distT="0" distB="0" distL="0" distR="0" wp14:anchorId="0C870BAE" wp14:editId="006C66F9">
            <wp:extent cx="5515745" cy="1705213"/>
            <wp:effectExtent l="0" t="0" r="8890" b="9525"/>
            <wp:docPr id="1488322379"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2379" name="Picture 7" descr="A computer code on a black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15745" cy="1705213"/>
                    </a:xfrm>
                    <a:prstGeom prst="rect">
                      <a:avLst/>
                    </a:prstGeom>
                  </pic:spPr>
                </pic:pic>
              </a:graphicData>
            </a:graphic>
          </wp:inline>
        </w:drawing>
      </w:r>
    </w:p>
    <w:p w14:paraId="14539EC0" w14:textId="52E8B483" w:rsidR="00A26EAD" w:rsidRDefault="00A26EAD" w:rsidP="002E4C21">
      <w:pPr>
        <w:pStyle w:val="Osnovnitekst"/>
        <w:rPr>
          <w:lang w:val="en-US"/>
        </w:rPr>
      </w:pPr>
      <w:r>
        <w:rPr>
          <w:lang w:val="en-US"/>
        </w:rPr>
        <w:t>Međutim, isprobali smo i ne isplati se jer se program tada uspori</w:t>
      </w:r>
      <w:r w:rsidR="00AA6149">
        <w:rPr>
          <w:lang w:val="en-US"/>
        </w:rPr>
        <w:t xml:space="preserve"> zbog dodatnih režijskih troškova od paralelizacije</w:t>
      </w:r>
      <w:r w:rsidR="00EC2E75">
        <w:rPr>
          <w:lang w:val="en-US"/>
        </w:rPr>
        <w:t xml:space="preserve"> koji su veći od benefita te paralelizacije pošto se ova funkcija poziva samo jednom na početku našeg programa i nikada više</w:t>
      </w:r>
      <w:r>
        <w:rPr>
          <w:lang w:val="en-US"/>
        </w:rPr>
        <w:t>.</w:t>
      </w:r>
    </w:p>
    <w:p w14:paraId="51944750" w14:textId="1EA6C148" w:rsidR="00A14BA3" w:rsidRDefault="00A14BA3" w:rsidP="002E4C21">
      <w:pPr>
        <w:pStyle w:val="Osnovnitekst"/>
        <w:rPr>
          <w:lang w:val="en-US"/>
        </w:rPr>
      </w:pPr>
      <w:r>
        <w:rPr>
          <w:lang w:val="en-US"/>
        </w:rPr>
        <w:t>Evo još jedne petlje koja bi mogla da se paralelizuje:</w:t>
      </w:r>
    </w:p>
    <w:p w14:paraId="79A81096" w14:textId="4367265C" w:rsidR="00D257FA" w:rsidRDefault="00D257FA" w:rsidP="002E4C21">
      <w:pPr>
        <w:pStyle w:val="Osnovnitekst"/>
        <w:rPr>
          <w:lang w:val="en-US"/>
        </w:rPr>
      </w:pPr>
      <w:r>
        <w:rPr>
          <w:noProof/>
          <w:lang w:val="en-US"/>
        </w:rPr>
        <w:drawing>
          <wp:inline distT="0" distB="0" distL="0" distR="0" wp14:anchorId="67377588" wp14:editId="323B9134">
            <wp:extent cx="5532120" cy="641721"/>
            <wp:effectExtent l="0" t="0" r="0" b="6350"/>
            <wp:docPr id="1284055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5412" name="Picture 1284055412"/>
                    <pic:cNvPicPr/>
                  </pic:nvPicPr>
                  <pic:blipFill>
                    <a:blip r:embed="rId43">
                      <a:extLst>
                        <a:ext uri="{28A0092B-C50C-407E-A947-70E740481C1C}">
                          <a14:useLocalDpi xmlns:a14="http://schemas.microsoft.com/office/drawing/2010/main" val="0"/>
                        </a:ext>
                      </a:extLst>
                    </a:blip>
                    <a:stretch>
                      <a:fillRect/>
                    </a:stretch>
                  </pic:blipFill>
                  <pic:spPr>
                    <a:xfrm>
                      <a:off x="0" y="0"/>
                      <a:ext cx="5574265" cy="646610"/>
                    </a:xfrm>
                    <a:prstGeom prst="rect">
                      <a:avLst/>
                    </a:prstGeom>
                  </pic:spPr>
                </pic:pic>
              </a:graphicData>
            </a:graphic>
          </wp:inline>
        </w:drawing>
      </w:r>
    </w:p>
    <w:p w14:paraId="1F093527" w14:textId="053C79FE" w:rsidR="00291C02" w:rsidRDefault="00DB78D9" w:rsidP="002E4C21">
      <w:pPr>
        <w:pStyle w:val="Osnovnitekst"/>
        <w:rPr>
          <w:lang w:val="en-US"/>
        </w:rPr>
      </w:pPr>
      <w:r>
        <w:rPr>
          <w:lang w:val="en-US"/>
        </w:rPr>
        <w:t>Isprobali smo i ovo, i</w:t>
      </w:r>
      <w:r w:rsidR="001F24C7">
        <w:rPr>
          <w:lang w:val="en-US"/>
        </w:rPr>
        <w:t xml:space="preserve"> program se uspori dodatno, tako da smo odustali od ove paralelizacije.</w:t>
      </w:r>
    </w:p>
    <w:p w14:paraId="7F1B0992" w14:textId="65880D60" w:rsidR="00E46B65" w:rsidRDefault="00E46B65" w:rsidP="002E4C21">
      <w:pPr>
        <w:pStyle w:val="Osnovnitekst"/>
        <w:rPr>
          <w:lang w:val="en-US"/>
        </w:rPr>
      </w:pPr>
      <w:r>
        <w:rPr>
          <w:lang w:val="en-US"/>
        </w:rPr>
        <w:t>Razmatrali smo i paralelizaciju ove petlje:</w:t>
      </w:r>
    </w:p>
    <w:p w14:paraId="5F0954FE" w14:textId="38752247" w:rsidR="00E46B65" w:rsidRDefault="00E46B65" w:rsidP="002E4C21">
      <w:pPr>
        <w:pStyle w:val="Osnovnitekst"/>
        <w:rPr>
          <w:lang w:val="en-US"/>
        </w:rPr>
      </w:pPr>
      <w:r>
        <w:rPr>
          <w:noProof/>
          <w:lang w:val="en-US"/>
        </w:rPr>
        <w:drawing>
          <wp:inline distT="0" distB="0" distL="0" distR="0" wp14:anchorId="00B0CC66" wp14:editId="42F4CC2E">
            <wp:extent cx="2735580" cy="1242661"/>
            <wp:effectExtent l="0" t="0" r="7620" b="0"/>
            <wp:docPr id="473821245"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1245" name="Picture 9" descr="A black background with whit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735580" cy="1242661"/>
                    </a:xfrm>
                    <a:prstGeom prst="rect">
                      <a:avLst/>
                    </a:prstGeom>
                  </pic:spPr>
                </pic:pic>
              </a:graphicData>
            </a:graphic>
          </wp:inline>
        </w:drawing>
      </w:r>
    </w:p>
    <w:p w14:paraId="5DA043EE" w14:textId="6EE47448" w:rsidR="00E46B65" w:rsidRDefault="00E46B65" w:rsidP="002E4C21">
      <w:pPr>
        <w:pStyle w:val="Osnovnitekst"/>
        <w:rPr>
          <w:lang w:val="en-US"/>
        </w:rPr>
      </w:pPr>
      <w:r>
        <w:rPr>
          <w:lang w:val="en-US"/>
        </w:rPr>
        <w:t>Ali i tu smo dobili usporenje, pa nećemo ni ovde raditi paralelizaciju.</w:t>
      </w:r>
    </w:p>
    <w:p w14:paraId="2E328EA6" w14:textId="77777777" w:rsidR="00F42BA0" w:rsidRDefault="00F42BA0" w:rsidP="002E4C21">
      <w:pPr>
        <w:pStyle w:val="Osnovnitekst"/>
        <w:rPr>
          <w:lang w:val="en-US"/>
        </w:rPr>
      </w:pPr>
    </w:p>
    <w:p w14:paraId="1727A3F3" w14:textId="77777777" w:rsidR="00F42BA0" w:rsidRDefault="00F42BA0" w:rsidP="002E4C21">
      <w:pPr>
        <w:pStyle w:val="Osnovnitekst"/>
        <w:rPr>
          <w:lang w:val="en-US"/>
        </w:rPr>
      </w:pPr>
    </w:p>
    <w:p w14:paraId="57D8DE59" w14:textId="77777777" w:rsidR="00F42BA0" w:rsidRDefault="00F42BA0" w:rsidP="002E4C21">
      <w:pPr>
        <w:pStyle w:val="Osnovnitekst"/>
        <w:rPr>
          <w:lang w:val="en-US"/>
        </w:rPr>
      </w:pPr>
    </w:p>
    <w:p w14:paraId="111382EE" w14:textId="77777777" w:rsidR="00F42BA0" w:rsidRDefault="00F42BA0" w:rsidP="002E4C21">
      <w:pPr>
        <w:pStyle w:val="Osnovnitekst"/>
        <w:rPr>
          <w:lang w:val="en-US"/>
        </w:rPr>
      </w:pPr>
    </w:p>
    <w:p w14:paraId="799EC40B" w14:textId="77777777" w:rsidR="00F42BA0" w:rsidRDefault="00F42BA0" w:rsidP="002E4C21">
      <w:pPr>
        <w:pStyle w:val="Osnovnitekst"/>
        <w:rPr>
          <w:lang w:val="en-US"/>
        </w:rPr>
      </w:pPr>
    </w:p>
    <w:p w14:paraId="66519311" w14:textId="77777777" w:rsidR="00F42BA0" w:rsidRDefault="00F42BA0"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r>
        <w:t>Način paralelizacije</w:t>
      </w:r>
    </w:p>
    <w:p w14:paraId="6CD81682" w14:textId="553FD705" w:rsidR="00600009" w:rsidRDefault="0030038F" w:rsidP="00600009">
      <w:pPr>
        <w:pStyle w:val="Osnovnitekst"/>
      </w:pPr>
      <w:r>
        <w:t>N</w:t>
      </w:r>
      <w:r w:rsidR="00F87491">
        <w:t xml:space="preserve">a kraju </w:t>
      </w:r>
      <w:r>
        <w:t xml:space="preserve">smo </w:t>
      </w:r>
      <w:r w:rsidR="00F87491">
        <w:t xml:space="preserve">zaključili da je najbolje paralelizovati samo </w:t>
      </w:r>
      <w:r w:rsidR="000B0E2A">
        <w:t>spoljašnju for petlju u funkciji bodyForce, pa pošto je ona pravilna najbolje je tu paralelizaciju uraditi for direktivom.</w:t>
      </w:r>
    </w:p>
    <w:p w14:paraId="7337A34B" w14:textId="77777777" w:rsidR="00EF3A85" w:rsidRDefault="00EF3A85"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52" w:name="_Toc150644398"/>
      <w:bookmarkEnd w:id="51"/>
      <w:r>
        <w:lastRenderedPageBreak/>
        <w:t>Rezultati</w:t>
      </w:r>
      <w:bookmarkEnd w:id="52"/>
    </w:p>
    <w:p w14:paraId="39AB7DBA" w14:textId="77777777" w:rsidR="00C46310" w:rsidRDefault="00C46310" w:rsidP="00C46310">
      <w:pPr>
        <w:pStyle w:val="IIInivonaslova-Odeljak"/>
      </w:pPr>
      <w:bookmarkStart w:id="53" w:name="_Toc150644399"/>
      <w:r>
        <w:t>Logovi izvršavanja</w:t>
      </w:r>
      <w:bookmarkEnd w:id="53"/>
    </w:p>
    <w:p w14:paraId="6987DA11" w14:textId="51E05C4C" w:rsidR="00991CF7" w:rsidRDefault="00991CF7" w:rsidP="00991CF7">
      <w:pPr>
        <w:pStyle w:val="Programskikod"/>
      </w:pPr>
      <w:r>
        <w:t>Running ./nbody with 30 particles, 100 iterations, and saving to simulation_1  folder</w:t>
      </w:r>
    </w:p>
    <w:p w14:paraId="1BC5B564" w14:textId="77777777" w:rsidR="00991CF7" w:rsidRDefault="00991CF7" w:rsidP="00991CF7">
      <w:pPr>
        <w:pStyle w:val="Programskikod"/>
      </w:pPr>
      <w:r>
        <w:t>Sequential implementation execution time: 0.007780s</w:t>
      </w:r>
    </w:p>
    <w:p w14:paraId="0ACC706F" w14:textId="77777777" w:rsidR="00991CF7" w:rsidRDefault="00991CF7" w:rsidP="00991CF7">
      <w:pPr>
        <w:pStyle w:val="Programskikod"/>
      </w:pPr>
      <w:r>
        <w:t>Parallel implementation (one thread) execution time: 0.003356s</w:t>
      </w:r>
    </w:p>
    <w:p w14:paraId="60020127" w14:textId="77777777" w:rsidR="00991CF7" w:rsidRDefault="00991CF7" w:rsidP="00991CF7">
      <w:pPr>
        <w:pStyle w:val="Programskikod"/>
      </w:pPr>
      <w:r>
        <w:t>Test PASSED</w:t>
      </w:r>
    </w:p>
    <w:p w14:paraId="47F3232A" w14:textId="77777777" w:rsidR="00991CF7" w:rsidRDefault="00991CF7" w:rsidP="00991CF7">
      <w:pPr>
        <w:pStyle w:val="Programskikod"/>
      </w:pPr>
      <w:r>
        <w:t>Parallel implementation (two threads) execution time: 0.066015s</w:t>
      </w:r>
    </w:p>
    <w:p w14:paraId="5598CE9C" w14:textId="77777777" w:rsidR="00991CF7" w:rsidRDefault="00991CF7" w:rsidP="00991CF7">
      <w:pPr>
        <w:pStyle w:val="Programskikod"/>
      </w:pPr>
      <w:r>
        <w:t>Test PASSED</w:t>
      </w:r>
    </w:p>
    <w:p w14:paraId="623B1408" w14:textId="77777777" w:rsidR="00991CF7" w:rsidRDefault="00991CF7" w:rsidP="00991CF7">
      <w:pPr>
        <w:pStyle w:val="Programskikod"/>
      </w:pPr>
      <w:r>
        <w:t>Parallel implementation (four threads) execution time: 0.022392s</w:t>
      </w:r>
    </w:p>
    <w:p w14:paraId="0F7C5D30" w14:textId="77777777" w:rsidR="00991CF7" w:rsidRDefault="00991CF7" w:rsidP="00991CF7">
      <w:pPr>
        <w:pStyle w:val="Programskikod"/>
      </w:pPr>
      <w:r>
        <w:t>Test PASSED</w:t>
      </w:r>
    </w:p>
    <w:p w14:paraId="310FAB97" w14:textId="77777777" w:rsidR="00991CF7" w:rsidRDefault="00991CF7" w:rsidP="00991CF7">
      <w:pPr>
        <w:pStyle w:val="Programskikod"/>
      </w:pPr>
      <w:r>
        <w:t>Parallel implementation (eight threads) execution time: 0.031040s</w:t>
      </w:r>
    </w:p>
    <w:p w14:paraId="3C4DCBE6" w14:textId="41369FB0"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EB20F5F" w14:textId="77777777" w:rsidR="00263D0E" w:rsidRDefault="00263D0E" w:rsidP="00263D0E">
      <w:pPr>
        <w:pStyle w:val="Programskikod"/>
      </w:pPr>
      <w:r>
        <w:t>Parallel implementation (one thread) execution time: 0.036580s</w:t>
      </w:r>
    </w:p>
    <w:p w14:paraId="2004890E" w14:textId="77777777" w:rsidR="00263D0E" w:rsidRDefault="00263D0E" w:rsidP="00263D0E">
      <w:pPr>
        <w:pStyle w:val="Programskikod"/>
      </w:pPr>
      <w:r>
        <w:t>Test PASSED</w:t>
      </w:r>
    </w:p>
    <w:p w14:paraId="690A93E2" w14:textId="77777777" w:rsidR="00263D0E" w:rsidRDefault="00263D0E" w:rsidP="00263D0E">
      <w:pPr>
        <w:pStyle w:val="Programskikod"/>
      </w:pPr>
      <w:r>
        <w:t>Parallel implementation (two threads) execution time: 0.058436s</w:t>
      </w:r>
    </w:p>
    <w:p w14:paraId="55D82EF9" w14:textId="77777777" w:rsidR="00263D0E" w:rsidRDefault="00263D0E" w:rsidP="00263D0E">
      <w:pPr>
        <w:pStyle w:val="Programskikod"/>
      </w:pPr>
      <w:r>
        <w:t>Test PASSED</w:t>
      </w:r>
    </w:p>
    <w:p w14:paraId="618EF98C" w14:textId="77777777" w:rsidR="00263D0E" w:rsidRDefault="00263D0E" w:rsidP="00263D0E">
      <w:pPr>
        <w:pStyle w:val="Programskikod"/>
      </w:pPr>
      <w:r>
        <w:t>Parallel implementation (four threads) execution time: 0.057357s</w:t>
      </w:r>
    </w:p>
    <w:p w14:paraId="450849B3" w14:textId="77777777" w:rsidR="00263D0E" w:rsidRDefault="00263D0E" w:rsidP="00263D0E">
      <w:pPr>
        <w:pStyle w:val="Programskikod"/>
      </w:pPr>
      <w:r>
        <w:t>Test PASSED</w:t>
      </w:r>
    </w:p>
    <w:p w14:paraId="6A0029B2" w14:textId="77777777" w:rsidR="00263D0E" w:rsidRDefault="00263D0E" w:rsidP="00263D0E">
      <w:pPr>
        <w:pStyle w:val="Programskikod"/>
      </w:pPr>
      <w:r>
        <w:t>Parallel implementation (eight threads) execution time: 0.104761s</w:t>
      </w:r>
    </w:p>
    <w:p w14:paraId="044D1B70" w14:textId="234C916B"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667BB191" w14:textId="77777777" w:rsidR="006339A2" w:rsidRDefault="006339A2" w:rsidP="006339A2">
      <w:pPr>
        <w:pStyle w:val="Programskikod"/>
      </w:pPr>
      <w:r>
        <w:t>Parallel implementation (one thread) execution time: 2.367187s</w:t>
      </w:r>
    </w:p>
    <w:p w14:paraId="3257FB24" w14:textId="77777777" w:rsidR="006339A2" w:rsidRDefault="006339A2" w:rsidP="006339A2">
      <w:pPr>
        <w:pStyle w:val="Programskikod"/>
      </w:pPr>
      <w:r>
        <w:t>Test PASSED</w:t>
      </w:r>
    </w:p>
    <w:p w14:paraId="744A6A65" w14:textId="77777777" w:rsidR="006339A2" w:rsidRDefault="006339A2" w:rsidP="006339A2">
      <w:pPr>
        <w:pStyle w:val="Programskikod"/>
      </w:pPr>
      <w:r>
        <w:t>Parallel implementation (two threads) execution time: 1.339817s</w:t>
      </w:r>
    </w:p>
    <w:p w14:paraId="65E0881F" w14:textId="77777777" w:rsidR="006339A2" w:rsidRDefault="006339A2" w:rsidP="006339A2">
      <w:pPr>
        <w:pStyle w:val="Programskikod"/>
      </w:pPr>
      <w:r>
        <w:t>Test PASSED</w:t>
      </w:r>
    </w:p>
    <w:p w14:paraId="71D2E899" w14:textId="77777777" w:rsidR="006339A2" w:rsidRDefault="006339A2" w:rsidP="006339A2">
      <w:pPr>
        <w:pStyle w:val="Programskikod"/>
      </w:pPr>
      <w:r>
        <w:t>Parallel implementation (four threads) execution time: 0.877911s</w:t>
      </w:r>
    </w:p>
    <w:p w14:paraId="43321F88" w14:textId="77777777" w:rsidR="006339A2" w:rsidRDefault="006339A2" w:rsidP="006339A2">
      <w:pPr>
        <w:pStyle w:val="Programskikod"/>
      </w:pPr>
      <w:r>
        <w:t>Test PASSED</w:t>
      </w:r>
    </w:p>
    <w:p w14:paraId="74F07840" w14:textId="77777777" w:rsidR="006339A2" w:rsidRDefault="006339A2" w:rsidP="006339A2">
      <w:pPr>
        <w:pStyle w:val="Programskikod"/>
      </w:pPr>
      <w:r>
        <w:t>Parallel implementation (eight threads) execution time: 0.567523s</w:t>
      </w:r>
    </w:p>
    <w:p w14:paraId="5C6401E7" w14:textId="484212E8"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0845B33F" w14:textId="77777777" w:rsidR="00DB46D3" w:rsidRDefault="00DB46D3" w:rsidP="00DB46D3">
      <w:pPr>
        <w:pStyle w:val="Programskikod"/>
      </w:pPr>
      <w:r>
        <w:lastRenderedPageBreak/>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39FFDBBF" w14:textId="77777777" w:rsidR="00DB46D3" w:rsidRDefault="00DB46D3" w:rsidP="00DB46D3">
      <w:pPr>
        <w:pStyle w:val="Programskikod"/>
      </w:pPr>
      <w:r>
        <w:t>Parallel implementation (one thread) execution time: 23.672586s</w:t>
      </w:r>
    </w:p>
    <w:p w14:paraId="279DFB0A" w14:textId="77777777" w:rsidR="00DB46D3" w:rsidRDefault="00DB46D3" w:rsidP="00DB46D3">
      <w:pPr>
        <w:pStyle w:val="Programskikod"/>
      </w:pPr>
      <w:r>
        <w:t>Test PASSED</w:t>
      </w:r>
    </w:p>
    <w:p w14:paraId="72B48180" w14:textId="77777777" w:rsidR="00DB46D3" w:rsidRDefault="00DB46D3" w:rsidP="00DB46D3">
      <w:pPr>
        <w:pStyle w:val="Programskikod"/>
      </w:pPr>
      <w:r>
        <w:t>Parallel implementation (two threads) execution time: 13.691755s</w:t>
      </w:r>
    </w:p>
    <w:p w14:paraId="11D907A9" w14:textId="77777777" w:rsidR="00DB46D3" w:rsidRDefault="00DB46D3" w:rsidP="00DB46D3">
      <w:pPr>
        <w:pStyle w:val="Programskikod"/>
      </w:pPr>
      <w:r>
        <w:t>Test PASSED</w:t>
      </w:r>
    </w:p>
    <w:p w14:paraId="4E07911F" w14:textId="77777777" w:rsidR="00DB46D3" w:rsidRDefault="00DB46D3" w:rsidP="00DB46D3">
      <w:pPr>
        <w:pStyle w:val="Programskikod"/>
      </w:pPr>
      <w:r>
        <w:t>Parallel implementation (four threads) execution time: 9.099547s</w:t>
      </w:r>
    </w:p>
    <w:p w14:paraId="13572AFB" w14:textId="77777777" w:rsidR="00DB46D3" w:rsidRDefault="00DB46D3" w:rsidP="00DB46D3">
      <w:pPr>
        <w:pStyle w:val="Programskikod"/>
      </w:pPr>
      <w:r>
        <w:t>Test PASSED</w:t>
      </w:r>
    </w:p>
    <w:p w14:paraId="1218950F" w14:textId="77777777" w:rsidR="00DB46D3" w:rsidRDefault="00DB46D3" w:rsidP="00DB46D3">
      <w:pPr>
        <w:pStyle w:val="Programskikod"/>
      </w:pPr>
      <w:r>
        <w:t>Parallel implementation (eight threads) execution time: 6.949680s</w:t>
      </w:r>
    </w:p>
    <w:p w14:paraId="5FC03F54" w14:textId="541B2AED"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54" w:name="_Toc150644400"/>
      <w:r>
        <w:t>Grafici ubrzanja</w:t>
      </w:r>
      <w:bookmarkEnd w:id="54"/>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47A23C91">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5952FA8A" w:rsidR="00242B3F" w:rsidRDefault="00242B3F" w:rsidP="00B82F89">
      <w:pPr>
        <w:pStyle w:val="Caption"/>
        <w:jc w:val="center"/>
        <w:rPr>
          <w:noProof/>
          <w:lang w:val="en-US"/>
        </w:rPr>
      </w:pPr>
      <w:r>
        <w:rPr>
          <w:noProof/>
          <w:lang w:val="sr-Latn-CS"/>
        </w:rPr>
        <w:t xml:space="preserve">za N </w:t>
      </w:r>
      <w:r>
        <w:rPr>
          <w:noProof/>
          <w:lang w:val="en-US"/>
        </w:rPr>
        <w:t>= 1 niti</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lastRenderedPageBreak/>
        <w:drawing>
          <wp:inline distT="0" distB="0" distL="0" distR="0" wp14:anchorId="4A95ABBC" wp14:editId="13687C58">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6660E693"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niti</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drawing>
          <wp:inline distT="0" distB="0" distL="0" distR="0" wp14:anchorId="2BA432C6" wp14:editId="3FFFE1DC">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2C1B576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niti</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lastRenderedPageBreak/>
        <w:drawing>
          <wp:inline distT="0" distB="0" distL="0" distR="0" wp14:anchorId="49ACD891" wp14:editId="453D207E">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5BB0F508"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niti</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55" w:name="_Toc150644401"/>
      <w:r>
        <w:t>Diskusija dobijenih re</w:t>
      </w:r>
      <w:r>
        <w:rPr>
          <w:lang w:val="sr-Latn-RS"/>
        </w:rPr>
        <w:t>zultata</w:t>
      </w:r>
      <w:bookmarkEnd w:id="55"/>
    </w:p>
    <w:p w14:paraId="1F149949" w14:textId="043E1073" w:rsidR="004C0F61" w:rsidRDefault="00042A1A" w:rsidP="00EF3A85">
      <w:pPr>
        <w:pStyle w:val="Osnovnitekst"/>
        <w:ind w:firstLine="0"/>
        <w:rPr>
          <w:lang w:val="en-US"/>
        </w:rPr>
      </w:pPr>
      <w:r>
        <w:rPr>
          <w:lang w:val="en-US"/>
        </w:rPr>
        <w:t xml:space="preserve">Kako broj iteracija petlje koju paralelizujemo direktno zavisi od broja nebeskih tela, </w:t>
      </w:r>
      <w:r w:rsidR="00B26A42">
        <w:rPr>
          <w:lang w:val="en-US"/>
        </w:rPr>
        <w:t>vrlo su logični rezultati koje pokazuju grafikoni zato što očigledno za mali broj nebeskih tela (30) režijski troškovi paralelizacije nadjačavaju potencijalnu dobit od i</w:t>
      </w:r>
      <w:r w:rsidR="008A0BC7">
        <w:rPr>
          <w:lang w:val="en-US"/>
        </w:rPr>
        <w:t>ste. Sa druge strane, kada je broj nebeskih tela 3000, naša paralelizacija najviše ima smisla jer tada imamo dobra ubrzanja koja se konstantno povećavaju sa povećanjem broja niti.</w:t>
      </w:r>
    </w:p>
    <w:p w14:paraId="0C71E603" w14:textId="31F2690D" w:rsidR="00521289" w:rsidRPr="000C5AAA" w:rsidRDefault="00521289" w:rsidP="00EF3A85">
      <w:pPr>
        <w:pStyle w:val="Osnovnitekst"/>
        <w:ind w:firstLine="0"/>
        <w:rPr>
          <w:lang w:val="en-US"/>
        </w:rPr>
      </w:pPr>
      <w:r>
        <w:rPr>
          <w:lang w:val="en-US"/>
        </w:rPr>
        <w:t>Ubrzanje</w:t>
      </w:r>
      <w:r w:rsidR="0039348D">
        <w:rPr>
          <w:lang w:val="en-US"/>
        </w:rPr>
        <w:t xml:space="preserve"> od oko 1.8</w:t>
      </w:r>
      <w:r>
        <w:rPr>
          <w:lang w:val="en-US"/>
        </w:rPr>
        <w:t xml:space="preserve"> koje je prisutno pri izvršenju paralelne implementacije programa sa jednom niti za ulazne parametre (30, 100)</w:t>
      </w:r>
      <w:r w:rsidR="00C816EE">
        <w:rPr>
          <w:lang w:val="en-US"/>
        </w:rPr>
        <w:t xml:space="preserve"> objašnjavamo mogućim optimizacijama sistema koje se događaju implicitno u pozadini. Pretpostavljamo da imaju veze sa radom sa fajlovima pošto svako izvršenje našeg programa kreira i upisuje u dosta fajlova.</w:t>
      </w:r>
      <w:r w:rsidR="005D3836">
        <w:rPr>
          <w:lang w:val="en-US"/>
        </w:rPr>
        <w:t xml:space="preserve"> Smatramo da se te optimizacije osete samo za ovako male ulaze, jer vidimo da za ostale ulaze kod paralelne implementacije programa sa jednom niti nemamo toliko ubrzanje – kod ulaza (30, 1000) je ono oko 1.2, dok već za ostale veće ulaze (3000, 100) i (3000, 1000) tog ubrzanja ni nema jer je oko 1 kao što je i očekivano.</w:t>
      </w:r>
    </w:p>
    <w:sectPr w:rsidR="00521289"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6EAB" w14:textId="77777777" w:rsidR="00E1526E" w:rsidRDefault="00E1526E">
      <w:r>
        <w:separator/>
      </w:r>
    </w:p>
  </w:endnote>
  <w:endnote w:type="continuationSeparator" w:id="0">
    <w:p w14:paraId="547A36CE" w14:textId="77777777" w:rsidR="00E1526E" w:rsidRDefault="00E1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18F2" w14:textId="77777777" w:rsidR="00E1526E" w:rsidRDefault="00E1526E">
      <w:r>
        <w:separator/>
      </w:r>
    </w:p>
  </w:footnote>
  <w:footnote w:type="continuationSeparator" w:id="0">
    <w:p w14:paraId="5EB10F19" w14:textId="77777777" w:rsidR="00E1526E" w:rsidRDefault="00E15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2379"/>
    <w:rsid w:val="000232E2"/>
    <w:rsid w:val="00027D21"/>
    <w:rsid w:val="00030A53"/>
    <w:rsid w:val="00032854"/>
    <w:rsid w:val="00042A1A"/>
    <w:rsid w:val="000430F6"/>
    <w:rsid w:val="0005524C"/>
    <w:rsid w:val="00055FBF"/>
    <w:rsid w:val="00061D29"/>
    <w:rsid w:val="00061FEB"/>
    <w:rsid w:val="00063807"/>
    <w:rsid w:val="00065C0B"/>
    <w:rsid w:val="00066AB0"/>
    <w:rsid w:val="00066C16"/>
    <w:rsid w:val="00080C50"/>
    <w:rsid w:val="00084D3C"/>
    <w:rsid w:val="00092CB6"/>
    <w:rsid w:val="00093DCE"/>
    <w:rsid w:val="00094173"/>
    <w:rsid w:val="00095093"/>
    <w:rsid w:val="000A13ED"/>
    <w:rsid w:val="000A46C2"/>
    <w:rsid w:val="000B0E2A"/>
    <w:rsid w:val="000B0E6E"/>
    <w:rsid w:val="000B1246"/>
    <w:rsid w:val="000C148C"/>
    <w:rsid w:val="000C3FD6"/>
    <w:rsid w:val="000C5AAA"/>
    <w:rsid w:val="000D4B6D"/>
    <w:rsid w:val="000D51FA"/>
    <w:rsid w:val="000E643A"/>
    <w:rsid w:val="000F0F13"/>
    <w:rsid w:val="000F7E30"/>
    <w:rsid w:val="001104C5"/>
    <w:rsid w:val="001158AA"/>
    <w:rsid w:val="00125C81"/>
    <w:rsid w:val="00126ADC"/>
    <w:rsid w:val="00135926"/>
    <w:rsid w:val="001407C0"/>
    <w:rsid w:val="0014165C"/>
    <w:rsid w:val="00145669"/>
    <w:rsid w:val="00157A53"/>
    <w:rsid w:val="001616F0"/>
    <w:rsid w:val="00164DC6"/>
    <w:rsid w:val="0017101A"/>
    <w:rsid w:val="001819FD"/>
    <w:rsid w:val="00182901"/>
    <w:rsid w:val="00182EC4"/>
    <w:rsid w:val="00190281"/>
    <w:rsid w:val="0019403C"/>
    <w:rsid w:val="00196C7A"/>
    <w:rsid w:val="001A5771"/>
    <w:rsid w:val="001A5810"/>
    <w:rsid w:val="001A7179"/>
    <w:rsid w:val="001B303C"/>
    <w:rsid w:val="001B702C"/>
    <w:rsid w:val="001B778E"/>
    <w:rsid w:val="001C4295"/>
    <w:rsid w:val="001C6A5D"/>
    <w:rsid w:val="001D1B7F"/>
    <w:rsid w:val="001E13D1"/>
    <w:rsid w:val="001E1488"/>
    <w:rsid w:val="001E5F08"/>
    <w:rsid w:val="001E6184"/>
    <w:rsid w:val="001F0E4F"/>
    <w:rsid w:val="001F24C7"/>
    <w:rsid w:val="001F70F3"/>
    <w:rsid w:val="00201D45"/>
    <w:rsid w:val="00203A16"/>
    <w:rsid w:val="00203BE4"/>
    <w:rsid w:val="002079CF"/>
    <w:rsid w:val="00207E96"/>
    <w:rsid w:val="00210220"/>
    <w:rsid w:val="0021095F"/>
    <w:rsid w:val="0024148D"/>
    <w:rsid w:val="00241B29"/>
    <w:rsid w:val="0024296E"/>
    <w:rsid w:val="00242B3F"/>
    <w:rsid w:val="00242C69"/>
    <w:rsid w:val="00242FA9"/>
    <w:rsid w:val="00243A8B"/>
    <w:rsid w:val="002472B9"/>
    <w:rsid w:val="00250829"/>
    <w:rsid w:val="00250BF4"/>
    <w:rsid w:val="002527B9"/>
    <w:rsid w:val="00253A2C"/>
    <w:rsid w:val="00263400"/>
    <w:rsid w:val="00263D0E"/>
    <w:rsid w:val="00267306"/>
    <w:rsid w:val="0027334C"/>
    <w:rsid w:val="00273DC1"/>
    <w:rsid w:val="00277D46"/>
    <w:rsid w:val="00283ADA"/>
    <w:rsid w:val="0028548E"/>
    <w:rsid w:val="00291C02"/>
    <w:rsid w:val="002960DD"/>
    <w:rsid w:val="002A0293"/>
    <w:rsid w:val="002A0FDC"/>
    <w:rsid w:val="002A5F84"/>
    <w:rsid w:val="002A68C7"/>
    <w:rsid w:val="002A7203"/>
    <w:rsid w:val="002B44D0"/>
    <w:rsid w:val="002D7455"/>
    <w:rsid w:val="002E288B"/>
    <w:rsid w:val="002E4C21"/>
    <w:rsid w:val="002E782E"/>
    <w:rsid w:val="002E78D1"/>
    <w:rsid w:val="002F29E2"/>
    <w:rsid w:val="002F5891"/>
    <w:rsid w:val="002F5FFB"/>
    <w:rsid w:val="002F704B"/>
    <w:rsid w:val="002F7C33"/>
    <w:rsid w:val="0030038F"/>
    <w:rsid w:val="003216C0"/>
    <w:rsid w:val="00330E89"/>
    <w:rsid w:val="00333E2F"/>
    <w:rsid w:val="00340E9C"/>
    <w:rsid w:val="00346212"/>
    <w:rsid w:val="00356872"/>
    <w:rsid w:val="003579FD"/>
    <w:rsid w:val="00360DDF"/>
    <w:rsid w:val="0036147D"/>
    <w:rsid w:val="003616D1"/>
    <w:rsid w:val="0036300C"/>
    <w:rsid w:val="003653A1"/>
    <w:rsid w:val="00365575"/>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64B"/>
    <w:rsid w:val="0039572C"/>
    <w:rsid w:val="00397C91"/>
    <w:rsid w:val="003A43B6"/>
    <w:rsid w:val="003B311E"/>
    <w:rsid w:val="003B64A5"/>
    <w:rsid w:val="003C1FAB"/>
    <w:rsid w:val="003C1FE4"/>
    <w:rsid w:val="003C6712"/>
    <w:rsid w:val="003D49C0"/>
    <w:rsid w:val="003D631A"/>
    <w:rsid w:val="003E07BC"/>
    <w:rsid w:val="003E5B43"/>
    <w:rsid w:val="003E5D20"/>
    <w:rsid w:val="004045EA"/>
    <w:rsid w:val="00421CDC"/>
    <w:rsid w:val="00421E29"/>
    <w:rsid w:val="00426C9C"/>
    <w:rsid w:val="00426E8D"/>
    <w:rsid w:val="00435FE8"/>
    <w:rsid w:val="00440381"/>
    <w:rsid w:val="00453A84"/>
    <w:rsid w:val="00466380"/>
    <w:rsid w:val="00467D12"/>
    <w:rsid w:val="004704EA"/>
    <w:rsid w:val="004728EF"/>
    <w:rsid w:val="00482429"/>
    <w:rsid w:val="00484CC2"/>
    <w:rsid w:val="00490516"/>
    <w:rsid w:val="004914D8"/>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3479"/>
    <w:rsid w:val="005642B4"/>
    <w:rsid w:val="00565081"/>
    <w:rsid w:val="00570453"/>
    <w:rsid w:val="00573A20"/>
    <w:rsid w:val="00573BBE"/>
    <w:rsid w:val="005749D6"/>
    <w:rsid w:val="00576580"/>
    <w:rsid w:val="00580B0E"/>
    <w:rsid w:val="005812FF"/>
    <w:rsid w:val="00584199"/>
    <w:rsid w:val="00586F2A"/>
    <w:rsid w:val="005879CD"/>
    <w:rsid w:val="0059600A"/>
    <w:rsid w:val="005A5D88"/>
    <w:rsid w:val="005B7DC8"/>
    <w:rsid w:val="005C08E1"/>
    <w:rsid w:val="005D2C3A"/>
    <w:rsid w:val="005D3836"/>
    <w:rsid w:val="005D507C"/>
    <w:rsid w:val="005E0E71"/>
    <w:rsid w:val="005E6D1F"/>
    <w:rsid w:val="005F5507"/>
    <w:rsid w:val="005F62B2"/>
    <w:rsid w:val="005F663A"/>
    <w:rsid w:val="005F6832"/>
    <w:rsid w:val="005F7CBF"/>
    <w:rsid w:val="00600009"/>
    <w:rsid w:val="00612614"/>
    <w:rsid w:val="006219E4"/>
    <w:rsid w:val="00626BA2"/>
    <w:rsid w:val="006330B5"/>
    <w:rsid w:val="006339A2"/>
    <w:rsid w:val="006366ED"/>
    <w:rsid w:val="00640C5E"/>
    <w:rsid w:val="006412E1"/>
    <w:rsid w:val="00646ED1"/>
    <w:rsid w:val="006535A2"/>
    <w:rsid w:val="00657309"/>
    <w:rsid w:val="00662498"/>
    <w:rsid w:val="00664E46"/>
    <w:rsid w:val="00666F21"/>
    <w:rsid w:val="00666FF2"/>
    <w:rsid w:val="00672929"/>
    <w:rsid w:val="00682051"/>
    <w:rsid w:val="006850E6"/>
    <w:rsid w:val="006866D5"/>
    <w:rsid w:val="00692E76"/>
    <w:rsid w:val="006939DE"/>
    <w:rsid w:val="00694502"/>
    <w:rsid w:val="00694610"/>
    <w:rsid w:val="006B020B"/>
    <w:rsid w:val="006B3FD2"/>
    <w:rsid w:val="006B5050"/>
    <w:rsid w:val="006B5373"/>
    <w:rsid w:val="006D0DE4"/>
    <w:rsid w:val="006D2273"/>
    <w:rsid w:val="006E327B"/>
    <w:rsid w:val="006F1DD0"/>
    <w:rsid w:val="006F5267"/>
    <w:rsid w:val="00717EE7"/>
    <w:rsid w:val="0072223A"/>
    <w:rsid w:val="00722A17"/>
    <w:rsid w:val="00722A7B"/>
    <w:rsid w:val="00723CEE"/>
    <w:rsid w:val="00727B92"/>
    <w:rsid w:val="00732A34"/>
    <w:rsid w:val="00734D6C"/>
    <w:rsid w:val="00751C6A"/>
    <w:rsid w:val="00754446"/>
    <w:rsid w:val="00760839"/>
    <w:rsid w:val="00761DB3"/>
    <w:rsid w:val="00763508"/>
    <w:rsid w:val="00767FFB"/>
    <w:rsid w:val="00770470"/>
    <w:rsid w:val="00776401"/>
    <w:rsid w:val="00780453"/>
    <w:rsid w:val="00780B50"/>
    <w:rsid w:val="0079035C"/>
    <w:rsid w:val="007A2051"/>
    <w:rsid w:val="007B21B9"/>
    <w:rsid w:val="007B465B"/>
    <w:rsid w:val="007C5175"/>
    <w:rsid w:val="007C5F95"/>
    <w:rsid w:val="007D445F"/>
    <w:rsid w:val="007D58E5"/>
    <w:rsid w:val="007E271B"/>
    <w:rsid w:val="007E57EB"/>
    <w:rsid w:val="007E75C0"/>
    <w:rsid w:val="007F2F77"/>
    <w:rsid w:val="007F7CFC"/>
    <w:rsid w:val="00813A00"/>
    <w:rsid w:val="0081429C"/>
    <w:rsid w:val="00814321"/>
    <w:rsid w:val="00822B8F"/>
    <w:rsid w:val="00831205"/>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572B"/>
    <w:rsid w:val="0089197E"/>
    <w:rsid w:val="00893B57"/>
    <w:rsid w:val="008A0BC7"/>
    <w:rsid w:val="008A6972"/>
    <w:rsid w:val="008A7FC8"/>
    <w:rsid w:val="008B17DA"/>
    <w:rsid w:val="008C172B"/>
    <w:rsid w:val="008C4C6F"/>
    <w:rsid w:val="008C4EF1"/>
    <w:rsid w:val="008C6536"/>
    <w:rsid w:val="008D0DAA"/>
    <w:rsid w:val="008D3847"/>
    <w:rsid w:val="008D4303"/>
    <w:rsid w:val="008E4C5D"/>
    <w:rsid w:val="008E7025"/>
    <w:rsid w:val="008F0FFE"/>
    <w:rsid w:val="008F2907"/>
    <w:rsid w:val="00905A10"/>
    <w:rsid w:val="00920E24"/>
    <w:rsid w:val="009255B0"/>
    <w:rsid w:val="00930003"/>
    <w:rsid w:val="009310A2"/>
    <w:rsid w:val="00935911"/>
    <w:rsid w:val="00963AB5"/>
    <w:rsid w:val="009656A3"/>
    <w:rsid w:val="00970F26"/>
    <w:rsid w:val="00971DF4"/>
    <w:rsid w:val="00976296"/>
    <w:rsid w:val="0097755B"/>
    <w:rsid w:val="009775D8"/>
    <w:rsid w:val="00977D0E"/>
    <w:rsid w:val="00981718"/>
    <w:rsid w:val="00981E66"/>
    <w:rsid w:val="00991121"/>
    <w:rsid w:val="00991CF7"/>
    <w:rsid w:val="009A04F2"/>
    <w:rsid w:val="009A08CC"/>
    <w:rsid w:val="009A2F6C"/>
    <w:rsid w:val="009A4C7F"/>
    <w:rsid w:val="009A7EC6"/>
    <w:rsid w:val="009B6460"/>
    <w:rsid w:val="009C0FDC"/>
    <w:rsid w:val="009D1557"/>
    <w:rsid w:val="009D5AC6"/>
    <w:rsid w:val="009E0027"/>
    <w:rsid w:val="009E0194"/>
    <w:rsid w:val="009E155D"/>
    <w:rsid w:val="009E7A33"/>
    <w:rsid w:val="009E7B10"/>
    <w:rsid w:val="009E7BB9"/>
    <w:rsid w:val="00A0314C"/>
    <w:rsid w:val="00A0520C"/>
    <w:rsid w:val="00A1147D"/>
    <w:rsid w:val="00A1314E"/>
    <w:rsid w:val="00A133CB"/>
    <w:rsid w:val="00A14BA3"/>
    <w:rsid w:val="00A14EB5"/>
    <w:rsid w:val="00A165CF"/>
    <w:rsid w:val="00A209E9"/>
    <w:rsid w:val="00A26EAD"/>
    <w:rsid w:val="00A3069A"/>
    <w:rsid w:val="00A33D26"/>
    <w:rsid w:val="00A365F9"/>
    <w:rsid w:val="00A435BE"/>
    <w:rsid w:val="00A43FB9"/>
    <w:rsid w:val="00A47893"/>
    <w:rsid w:val="00A47E10"/>
    <w:rsid w:val="00A57257"/>
    <w:rsid w:val="00A6568D"/>
    <w:rsid w:val="00A65719"/>
    <w:rsid w:val="00A660BA"/>
    <w:rsid w:val="00A66A84"/>
    <w:rsid w:val="00A76B46"/>
    <w:rsid w:val="00AA00CF"/>
    <w:rsid w:val="00AA2FE3"/>
    <w:rsid w:val="00AA6149"/>
    <w:rsid w:val="00AA7F40"/>
    <w:rsid w:val="00AB1CAC"/>
    <w:rsid w:val="00AB2DEA"/>
    <w:rsid w:val="00AB77B4"/>
    <w:rsid w:val="00AB7A03"/>
    <w:rsid w:val="00AC0E09"/>
    <w:rsid w:val="00AD7394"/>
    <w:rsid w:val="00AE0461"/>
    <w:rsid w:val="00B01025"/>
    <w:rsid w:val="00B03C87"/>
    <w:rsid w:val="00B12B0E"/>
    <w:rsid w:val="00B268A8"/>
    <w:rsid w:val="00B26A42"/>
    <w:rsid w:val="00B45AEE"/>
    <w:rsid w:val="00B46122"/>
    <w:rsid w:val="00B60052"/>
    <w:rsid w:val="00B653B5"/>
    <w:rsid w:val="00B701B8"/>
    <w:rsid w:val="00B76EE9"/>
    <w:rsid w:val="00B80208"/>
    <w:rsid w:val="00B81B7F"/>
    <w:rsid w:val="00B82F49"/>
    <w:rsid w:val="00B82F89"/>
    <w:rsid w:val="00B8516B"/>
    <w:rsid w:val="00B85415"/>
    <w:rsid w:val="00B92BA4"/>
    <w:rsid w:val="00B9493C"/>
    <w:rsid w:val="00B975FC"/>
    <w:rsid w:val="00BA0F9D"/>
    <w:rsid w:val="00BB210B"/>
    <w:rsid w:val="00BB3525"/>
    <w:rsid w:val="00BB3830"/>
    <w:rsid w:val="00BC7EF2"/>
    <w:rsid w:val="00BD1151"/>
    <w:rsid w:val="00BD3610"/>
    <w:rsid w:val="00BE020C"/>
    <w:rsid w:val="00BE0AAC"/>
    <w:rsid w:val="00BE139F"/>
    <w:rsid w:val="00BE2506"/>
    <w:rsid w:val="00BF2C62"/>
    <w:rsid w:val="00C04786"/>
    <w:rsid w:val="00C1267A"/>
    <w:rsid w:val="00C211ED"/>
    <w:rsid w:val="00C21541"/>
    <w:rsid w:val="00C25309"/>
    <w:rsid w:val="00C34FC2"/>
    <w:rsid w:val="00C45C1F"/>
    <w:rsid w:val="00C46310"/>
    <w:rsid w:val="00C46F9D"/>
    <w:rsid w:val="00C55943"/>
    <w:rsid w:val="00C57FC0"/>
    <w:rsid w:val="00C717C3"/>
    <w:rsid w:val="00C71902"/>
    <w:rsid w:val="00C725CD"/>
    <w:rsid w:val="00C74A59"/>
    <w:rsid w:val="00C75335"/>
    <w:rsid w:val="00C774A8"/>
    <w:rsid w:val="00C8110E"/>
    <w:rsid w:val="00C816EE"/>
    <w:rsid w:val="00C86CDB"/>
    <w:rsid w:val="00C86F92"/>
    <w:rsid w:val="00C87E7A"/>
    <w:rsid w:val="00C92A36"/>
    <w:rsid w:val="00C9346B"/>
    <w:rsid w:val="00C95BA0"/>
    <w:rsid w:val="00CA0D08"/>
    <w:rsid w:val="00CA298C"/>
    <w:rsid w:val="00CA4BB9"/>
    <w:rsid w:val="00CB578C"/>
    <w:rsid w:val="00CB6A38"/>
    <w:rsid w:val="00CB6E46"/>
    <w:rsid w:val="00CC033C"/>
    <w:rsid w:val="00CC37CC"/>
    <w:rsid w:val="00CC3B12"/>
    <w:rsid w:val="00CC44C4"/>
    <w:rsid w:val="00CC6261"/>
    <w:rsid w:val="00CD22D1"/>
    <w:rsid w:val="00CD6C41"/>
    <w:rsid w:val="00CE1030"/>
    <w:rsid w:val="00CE1777"/>
    <w:rsid w:val="00CE4319"/>
    <w:rsid w:val="00CF3B37"/>
    <w:rsid w:val="00CF4371"/>
    <w:rsid w:val="00CF6195"/>
    <w:rsid w:val="00CF6E68"/>
    <w:rsid w:val="00D070F1"/>
    <w:rsid w:val="00D07797"/>
    <w:rsid w:val="00D11083"/>
    <w:rsid w:val="00D144A8"/>
    <w:rsid w:val="00D15123"/>
    <w:rsid w:val="00D20D2B"/>
    <w:rsid w:val="00D24E66"/>
    <w:rsid w:val="00D2563F"/>
    <w:rsid w:val="00D257C4"/>
    <w:rsid w:val="00D257FA"/>
    <w:rsid w:val="00D31F69"/>
    <w:rsid w:val="00D339A0"/>
    <w:rsid w:val="00D35807"/>
    <w:rsid w:val="00D36853"/>
    <w:rsid w:val="00D4093A"/>
    <w:rsid w:val="00D43ADC"/>
    <w:rsid w:val="00D45441"/>
    <w:rsid w:val="00D45F0C"/>
    <w:rsid w:val="00D51B6A"/>
    <w:rsid w:val="00D543F4"/>
    <w:rsid w:val="00D5452C"/>
    <w:rsid w:val="00D5502B"/>
    <w:rsid w:val="00D5569C"/>
    <w:rsid w:val="00D5624A"/>
    <w:rsid w:val="00D65152"/>
    <w:rsid w:val="00D66667"/>
    <w:rsid w:val="00D67877"/>
    <w:rsid w:val="00D76E8F"/>
    <w:rsid w:val="00D81ED4"/>
    <w:rsid w:val="00D83795"/>
    <w:rsid w:val="00D850AA"/>
    <w:rsid w:val="00D873F8"/>
    <w:rsid w:val="00D90039"/>
    <w:rsid w:val="00D909E8"/>
    <w:rsid w:val="00D91DB3"/>
    <w:rsid w:val="00D96844"/>
    <w:rsid w:val="00DA1F8C"/>
    <w:rsid w:val="00DA3D70"/>
    <w:rsid w:val="00DB0C2E"/>
    <w:rsid w:val="00DB0F7D"/>
    <w:rsid w:val="00DB46D3"/>
    <w:rsid w:val="00DB61C7"/>
    <w:rsid w:val="00DB6F68"/>
    <w:rsid w:val="00DB78D9"/>
    <w:rsid w:val="00DC1712"/>
    <w:rsid w:val="00DD2C05"/>
    <w:rsid w:val="00DE1C79"/>
    <w:rsid w:val="00DE4768"/>
    <w:rsid w:val="00DE51C4"/>
    <w:rsid w:val="00DE7A93"/>
    <w:rsid w:val="00E0061D"/>
    <w:rsid w:val="00E0118E"/>
    <w:rsid w:val="00E03482"/>
    <w:rsid w:val="00E041C7"/>
    <w:rsid w:val="00E11BBB"/>
    <w:rsid w:val="00E14009"/>
    <w:rsid w:val="00E1526E"/>
    <w:rsid w:val="00E33DBD"/>
    <w:rsid w:val="00E37C47"/>
    <w:rsid w:val="00E452F4"/>
    <w:rsid w:val="00E466EF"/>
    <w:rsid w:val="00E46A82"/>
    <w:rsid w:val="00E46B65"/>
    <w:rsid w:val="00E5539C"/>
    <w:rsid w:val="00E60873"/>
    <w:rsid w:val="00E63F05"/>
    <w:rsid w:val="00E649C5"/>
    <w:rsid w:val="00E65CBC"/>
    <w:rsid w:val="00E665EB"/>
    <w:rsid w:val="00E7161C"/>
    <w:rsid w:val="00E74E70"/>
    <w:rsid w:val="00E7712B"/>
    <w:rsid w:val="00E77918"/>
    <w:rsid w:val="00E77DA4"/>
    <w:rsid w:val="00E87C88"/>
    <w:rsid w:val="00E900C5"/>
    <w:rsid w:val="00E942E8"/>
    <w:rsid w:val="00E94C13"/>
    <w:rsid w:val="00E95641"/>
    <w:rsid w:val="00EA0060"/>
    <w:rsid w:val="00EA01CB"/>
    <w:rsid w:val="00EA0348"/>
    <w:rsid w:val="00EB16F9"/>
    <w:rsid w:val="00EB7B5E"/>
    <w:rsid w:val="00EC07B3"/>
    <w:rsid w:val="00EC2DA9"/>
    <w:rsid w:val="00EC2E75"/>
    <w:rsid w:val="00ED15CA"/>
    <w:rsid w:val="00EE1A1A"/>
    <w:rsid w:val="00EF3A85"/>
    <w:rsid w:val="00EF77AC"/>
    <w:rsid w:val="00EF7970"/>
    <w:rsid w:val="00F01B65"/>
    <w:rsid w:val="00F01DD5"/>
    <w:rsid w:val="00F031E1"/>
    <w:rsid w:val="00F06BB2"/>
    <w:rsid w:val="00F0705B"/>
    <w:rsid w:val="00F073D5"/>
    <w:rsid w:val="00F12BA7"/>
    <w:rsid w:val="00F13A06"/>
    <w:rsid w:val="00F17EA8"/>
    <w:rsid w:val="00F21905"/>
    <w:rsid w:val="00F26471"/>
    <w:rsid w:val="00F333CE"/>
    <w:rsid w:val="00F42139"/>
    <w:rsid w:val="00F42BA0"/>
    <w:rsid w:val="00F51710"/>
    <w:rsid w:val="00F56378"/>
    <w:rsid w:val="00F56B7A"/>
    <w:rsid w:val="00F6030B"/>
    <w:rsid w:val="00F6073C"/>
    <w:rsid w:val="00F60BC5"/>
    <w:rsid w:val="00F615D6"/>
    <w:rsid w:val="00F61C42"/>
    <w:rsid w:val="00F63539"/>
    <w:rsid w:val="00F66F54"/>
    <w:rsid w:val="00F7184A"/>
    <w:rsid w:val="00F76CC8"/>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8.xml"/><Relationship Id="rId39" Type="http://schemas.openxmlformats.org/officeDocument/2006/relationships/chart" Target="charts/chart15.xml"/><Relationship Id="rId21" Type="http://schemas.openxmlformats.org/officeDocument/2006/relationships/chart" Target="charts/chart4.xml"/><Relationship Id="rId34" Type="http://schemas.openxmlformats.org/officeDocument/2006/relationships/chart" Target="charts/chart10.xml"/><Relationship Id="rId42" Type="http://schemas.openxmlformats.org/officeDocument/2006/relationships/image" Target="media/image13.png"/><Relationship Id="rId47" Type="http://schemas.openxmlformats.org/officeDocument/2006/relationships/chart" Target="charts/chart18.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5.xml"/><Relationship Id="rId28" Type="http://schemas.openxmlformats.org/officeDocument/2006/relationships/image" Target="media/image7.png"/><Relationship Id="rId36" Type="http://schemas.openxmlformats.org/officeDocument/2006/relationships/chart" Target="charts/chart12.xml"/><Relationship Id="rId49" Type="http://schemas.openxmlformats.org/officeDocument/2006/relationships/chart" Target="charts/chart20.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image" Target="media/image10.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11.xml"/><Relationship Id="rId43" Type="http://schemas.openxmlformats.org/officeDocument/2006/relationships/image" Target="media/image14.png"/><Relationship Id="rId48" Type="http://schemas.openxmlformats.org/officeDocument/2006/relationships/chart" Target="charts/chart19.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chart" Target="charts/chart7.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17.xml"/><Relationship Id="rId20" Type="http://schemas.openxmlformats.org/officeDocument/2006/relationships/chart" Target="charts/chart3.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2.0794618457010725</c:v>
                </c:pt>
                <c:pt idx="1">
                  <c:v>1.1557862589161267</c:v>
                </c:pt>
                <c:pt idx="2">
                  <c:v>1.0951171769864299</c:v>
                </c:pt>
              </c:numCache>
            </c:numRef>
          </c:val>
          <c:extLst>
            <c:ext xmlns:c16="http://schemas.microsoft.com/office/drawing/2014/chart" uri="{C3380CC4-5D6E-409C-BE32-E72D297353CC}">
              <c16:uniqueId val="{00000000-BF75-4626-8DB3-8F2B2B0F781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3.7987711213517668</c:v>
                </c:pt>
                <c:pt idx="1">
                  <c:v>1.8111550073874221</c:v>
                </c:pt>
                <c:pt idx="2">
                  <c:v>2.1909720080556019</c:v>
                </c:pt>
              </c:numCache>
            </c:numRef>
          </c:val>
          <c:extLst>
            <c:ext xmlns:c16="http://schemas.microsoft.com/office/drawing/2014/chart" uri="{C3380CC4-5D6E-409C-BE32-E72D297353CC}">
              <c16:uniqueId val="{00000000-E12B-4EF0-9851-E4EC0B9858E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2.9643392268504649</c:v>
                </c:pt>
                <c:pt idx="1">
                  <c:v>2.168746754870098</c:v>
                </c:pt>
                <c:pt idx="2">
                  <c:v>3.5048954119980107</c:v>
                </c:pt>
              </c:numCache>
            </c:numRef>
          </c:val>
          <c:extLst>
            <c:ext xmlns:c16="http://schemas.microsoft.com/office/drawing/2014/chart" uri="{C3380CC4-5D6E-409C-BE32-E72D297353CC}">
              <c16:uniqueId val="{00000000-CF01-4F9D-A7E5-0DD203F16BE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1.0740499457111836</c:v>
                </c:pt>
                <c:pt idx="1">
                  <c:v>1.1273866885259012</c:v>
                </c:pt>
                <c:pt idx="2">
                  <c:v>0.97578788210703737</c:v>
                </c:pt>
              </c:numCache>
            </c:numRef>
          </c:val>
          <c:extLst>
            <c:ext xmlns:c16="http://schemas.microsoft.com/office/drawing/2014/chart" uri="{C3380CC4-5D6E-409C-BE32-E72D297353CC}">
              <c16:uniqueId val="{00000000-C2D7-46EA-A47A-6D6C146EF4C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2.0690232169002303</c:v>
                </c:pt>
                <c:pt idx="1">
                  <c:v>1.1458748221906117</c:v>
                </c:pt>
                <c:pt idx="2">
                  <c:v>1.0969226125476723</c:v>
                </c:pt>
              </c:numCache>
            </c:numRef>
          </c:val>
          <c:extLst>
            <c:ext xmlns:c16="http://schemas.microsoft.com/office/drawing/2014/chart" uri="{C3380CC4-5D6E-409C-BE32-E72D297353CC}">
              <c16:uniqueId val="{00000000-CACB-4C0B-8FAD-4953C112C97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4.0624229979466122</c:v>
                </c:pt>
                <c:pt idx="1">
                  <c:v>1.868065793178844</c:v>
                </c:pt>
                <c:pt idx="2">
                  <c:v>2.1970947851003766</c:v>
                </c:pt>
              </c:numCache>
            </c:numRef>
          </c:val>
          <c:extLst>
            <c:ext xmlns:c16="http://schemas.microsoft.com/office/drawing/2014/chart" uri="{C3380CC4-5D6E-409C-BE32-E72D297353CC}">
              <c16:uniqueId val="{00000000-6C19-4F02-837E-FB9A7B36C26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3.3911552965375389</c:v>
                </c:pt>
                <c:pt idx="1">
                  <c:v>2.4726917932864123</c:v>
                </c:pt>
                <c:pt idx="2">
                  <c:v>3.9681862205661274</c:v>
                </c:pt>
              </c:numCache>
            </c:numRef>
          </c:val>
          <c:extLst>
            <c:ext xmlns:c16="http://schemas.microsoft.com/office/drawing/2014/chart" uri="{C3380CC4-5D6E-409C-BE32-E72D297353CC}">
              <c16:uniqueId val="{00000000-EA0E-417E-832E-18F445543D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1.8743727288458207</c:v>
                </c:pt>
                <c:pt idx="1">
                  <c:v>1.2343403942586026</c:v>
                </c:pt>
                <c:pt idx="2">
                  <c:v>1.0120892882830284</c:v>
                </c:pt>
                <c:pt idx="3">
                  <c:v>0.96228022212735798</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0.13202618096720065</c:v>
                </c:pt>
                <c:pt idx="1">
                  <c:v>0.67060692895848328</c:v>
                </c:pt>
                <c:pt idx="2">
                  <c:v>1.7936284401970644</c:v>
                </c:pt>
                <c:pt idx="3">
                  <c:v>1.7690697547863474</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0.50281611685337613</c:v>
                </c:pt>
                <c:pt idx="1">
                  <c:v>0.7279744775204039</c:v>
                </c:pt>
                <c:pt idx="2">
                  <c:v>2.8905054699777741</c:v>
                </c:pt>
                <c:pt idx="3">
                  <c:v>2.6300621189772002</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0.52528975316424997</c:v>
                </c:pt>
                <c:pt idx="1">
                  <c:v>0.6927324455817242</c:v>
                </c:pt>
                <c:pt idx="2">
                  <c:v>4.2119569619236845</c:v>
                </c:pt>
                <c:pt idx="3">
                  <c:v>3.2915329308859476</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1.505248792777661</c:v>
                </c:pt>
                <c:pt idx="1">
                  <c:v>1.0772916374515029</c:v>
                </c:pt>
                <c:pt idx="2">
                  <c:v>0.9972923951967273</c:v>
                </c:pt>
                <c:pt idx="3">
                  <c:v>0.9972923951967273</c:v>
                </c:pt>
              </c:numCache>
            </c:numRef>
          </c:val>
          <c:extLst>
            <c:ext xmlns:c16="http://schemas.microsoft.com/office/drawing/2014/chart" uri="{C3380CC4-5D6E-409C-BE32-E72D297353CC}">
              <c16:uniqueId val="{00000000-293A-4FAE-B716-5042AE03144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6.3390804597701136</c:v>
                </c:pt>
                <c:pt idx="1">
                  <c:v>1.8362281889889258</c:v>
                </c:pt>
                <c:pt idx="2">
                  <c:v>1.6926328653737537</c:v>
                </c:pt>
                <c:pt idx="3">
                  <c:v>1.6687659157125883</c:v>
                </c:pt>
              </c:numCache>
            </c:numRef>
          </c:val>
          <c:extLst>
            <c:ext xmlns:c16="http://schemas.microsoft.com/office/drawing/2014/chart" uri="{C3380CC4-5D6E-409C-BE32-E72D297353CC}">
              <c16:uniqueId val="{00000000-1FC4-47B4-8173-DB95442EB1C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7.3457991803278668</c:v>
                </c:pt>
                <c:pt idx="1">
                  <c:v>2.5661396281037749</c:v>
                </c:pt>
                <c:pt idx="2">
                  <c:v>3.0355268707177276</c:v>
                </c:pt>
                <c:pt idx="3">
                  <c:v>3.1027552886297163</c:v>
                </c:pt>
              </c:numCache>
            </c:numRef>
          </c:val>
          <c:extLst>
            <c:ext xmlns:c16="http://schemas.microsoft.com/office/drawing/2014/chart" uri="{C3380CC4-5D6E-409C-BE32-E72D297353CC}">
              <c16:uniqueId val="{00000000-0EB5-45F3-91B9-81742027F85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6.6786213320912893</c:v>
                </c:pt>
                <c:pt idx="1">
                  <c:v>2.7886139512372199</c:v>
                </c:pt>
                <c:pt idx="2">
                  <c:v>3.9960817329571308</c:v>
                </c:pt>
                <c:pt idx="3">
                  <c:v>5.6493107785839909</c:v>
                </c:pt>
              </c:numCache>
            </c:numRef>
          </c:val>
          <c:extLst>
            <c:ext xmlns:c16="http://schemas.microsoft.com/office/drawing/2014/chart" uri="{C3380CC4-5D6E-409C-BE32-E72D297353CC}">
              <c16:uniqueId val="{00000000-2011-4751-B0C5-DE3EA122B5A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1.093521998673447</c:v>
                </c:pt>
                <c:pt idx="1">
                  <c:v>1.0392565220195913</c:v>
                </c:pt>
                <c:pt idx="2">
                  <c:v>0.81369301331710586</c:v>
                </c:pt>
              </c:numCache>
            </c:numRef>
          </c:val>
          <c:extLst>
            <c:ext xmlns:c16="http://schemas.microsoft.com/office/drawing/2014/chart" uri="{C3380CC4-5D6E-409C-BE32-E72D297353CC}">
              <c16:uniqueId val="{00000000-E6A8-48EB-B102-4167A9383921}"/>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2135</TotalTime>
  <Pages>1</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36610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375</cp:revision>
  <cp:lastPrinted>2023-11-15T23:29:00Z</cp:lastPrinted>
  <dcterms:created xsi:type="dcterms:W3CDTF">2018-11-05T12:25:00Z</dcterms:created>
  <dcterms:modified xsi:type="dcterms:W3CDTF">2023-11-15T23:42:00Z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